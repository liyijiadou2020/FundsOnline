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9183" w14:textId="77777777" w:rsidR="002A3BDB" w:rsidRPr="00BE2028" w:rsidRDefault="002A3BDB" w:rsidP="002A3BDB">
      <w:pPr>
        <w:rPr>
          <w:rFonts w:ascii="Arial" w:eastAsiaTheme="minorEastAsia" w:hAnsi="Arial" w:cs="Arial"/>
          <w:sz w:val="36"/>
          <w:lang w:val="en-US" w:eastAsia="zh-CN"/>
        </w:rPr>
      </w:pPr>
    </w:p>
    <w:p w14:paraId="0C7E4A86" w14:textId="77777777" w:rsidR="002A3BDB" w:rsidRPr="00BE2028" w:rsidRDefault="002A3BDB" w:rsidP="002A3BDB">
      <w:pPr>
        <w:rPr>
          <w:rFonts w:ascii="Arial" w:hAnsi="Arial" w:cs="Arial"/>
          <w:sz w:val="36"/>
        </w:rPr>
      </w:pPr>
    </w:p>
    <w:p w14:paraId="63FDBACA" w14:textId="77777777" w:rsidR="002A3BDB" w:rsidRPr="00BE2028" w:rsidRDefault="002A3BDB" w:rsidP="002A3BDB">
      <w:pPr>
        <w:rPr>
          <w:rFonts w:ascii="Arial" w:hAnsi="Arial" w:cs="Arial"/>
          <w:sz w:val="36"/>
        </w:rPr>
      </w:pPr>
    </w:p>
    <w:p w14:paraId="17F3B57F" w14:textId="77777777" w:rsidR="002A3BDB" w:rsidRPr="00BE2028" w:rsidRDefault="002A3BDB" w:rsidP="002A3BDB">
      <w:pPr>
        <w:rPr>
          <w:rFonts w:ascii="Arial" w:hAnsi="Arial" w:cs="Arial"/>
          <w:sz w:val="36"/>
        </w:rPr>
      </w:pPr>
    </w:p>
    <w:p w14:paraId="7B868201" w14:textId="77777777" w:rsidR="002A3BDB" w:rsidRPr="00BE2028" w:rsidRDefault="002A3BDB" w:rsidP="002A3BDB">
      <w:pPr>
        <w:rPr>
          <w:rFonts w:ascii="Arial" w:hAnsi="Arial" w:cs="Arial"/>
          <w:sz w:val="36"/>
        </w:rPr>
      </w:pPr>
    </w:p>
    <w:p w14:paraId="72365B65" w14:textId="77777777" w:rsidR="002A3BDB" w:rsidRPr="00BE2028" w:rsidRDefault="002A3BDB" w:rsidP="002A3BDB">
      <w:pPr>
        <w:rPr>
          <w:rFonts w:ascii="Arial" w:hAnsi="Arial" w:cs="Arial"/>
          <w:sz w:val="36"/>
        </w:rPr>
      </w:pPr>
    </w:p>
    <w:p w14:paraId="2A5D156C" w14:textId="77777777" w:rsidR="000F2785" w:rsidRPr="00BE2028" w:rsidRDefault="00202AEC" w:rsidP="00DD6368">
      <w:pPr>
        <w:jc w:val="center"/>
        <w:rPr>
          <w:rFonts w:ascii="Arial" w:hAnsi="Arial" w:cs="Arial"/>
          <w:b/>
          <w:spacing w:val="40"/>
          <w:sz w:val="40"/>
          <w:szCs w:val="24"/>
        </w:rPr>
      </w:pPr>
      <w:r w:rsidRPr="00BE2028">
        <w:rPr>
          <w:rFonts w:ascii="Arial" w:hAnsi="Arial" w:cs="Arial"/>
          <w:b/>
          <w:spacing w:val="40"/>
          <w:sz w:val="40"/>
          <w:szCs w:val="24"/>
        </w:rPr>
        <w:t>ОТЧ</w:t>
      </w:r>
      <w:r w:rsidR="00082EC3" w:rsidRPr="00BE2028">
        <w:rPr>
          <w:rFonts w:ascii="Arial" w:hAnsi="Arial" w:cs="Arial"/>
          <w:b/>
          <w:spacing w:val="40"/>
          <w:sz w:val="40"/>
          <w:szCs w:val="24"/>
        </w:rPr>
        <w:t>ЁТ</w:t>
      </w:r>
    </w:p>
    <w:p w14:paraId="500BA115" w14:textId="3E355163" w:rsidR="002A1BEB" w:rsidRPr="00BE2028" w:rsidRDefault="002A1BEB" w:rsidP="00B81C2F">
      <w:pPr>
        <w:jc w:val="center"/>
        <w:rPr>
          <w:rFonts w:ascii="Arial" w:hAnsi="Arial" w:cs="Arial"/>
          <w:b/>
          <w:iCs/>
          <w:spacing w:val="40"/>
          <w:sz w:val="32"/>
          <w:szCs w:val="32"/>
        </w:rPr>
      </w:pPr>
      <w:r w:rsidRPr="00BE2028">
        <w:rPr>
          <w:rFonts w:ascii="Arial" w:hAnsi="Arial" w:cs="Arial"/>
          <w:b/>
          <w:iCs/>
          <w:spacing w:val="40"/>
          <w:sz w:val="32"/>
          <w:szCs w:val="32"/>
        </w:rPr>
        <w:t>«</w:t>
      </w:r>
      <w:r w:rsidR="00B81C2F" w:rsidRPr="00BE2028">
        <w:rPr>
          <w:rFonts w:ascii="Arial" w:hAnsi="Arial" w:cs="Arial"/>
          <w:b/>
          <w:iCs/>
          <w:spacing w:val="40"/>
          <w:sz w:val="32"/>
          <w:szCs w:val="32"/>
        </w:rPr>
        <w:t>Модульное тестирование выбранной части кода (этап 3 курсовой работы)</w:t>
      </w:r>
      <w:r w:rsidRPr="00BE2028">
        <w:rPr>
          <w:rFonts w:ascii="Arial" w:hAnsi="Arial" w:cs="Arial"/>
          <w:b/>
          <w:iCs/>
          <w:spacing w:val="40"/>
          <w:sz w:val="32"/>
          <w:szCs w:val="32"/>
        </w:rPr>
        <w:t>»</w:t>
      </w:r>
    </w:p>
    <w:p w14:paraId="692F7C17" w14:textId="429995B7" w:rsidR="002A3BDB" w:rsidRPr="00BE2028" w:rsidRDefault="002A3BDB" w:rsidP="002A3BDB">
      <w:pPr>
        <w:spacing w:after="0"/>
        <w:jc w:val="center"/>
        <w:rPr>
          <w:rFonts w:ascii="Arial" w:hAnsi="Arial" w:cs="Arial"/>
          <w:sz w:val="32"/>
        </w:rPr>
      </w:pPr>
      <w:r w:rsidRPr="00BE2028">
        <w:rPr>
          <w:rFonts w:ascii="Arial" w:hAnsi="Arial" w:cs="Arial"/>
          <w:sz w:val="32"/>
        </w:rPr>
        <w:t>по дисциплине «</w:t>
      </w:r>
      <w:r w:rsidR="00B81C2F" w:rsidRPr="00BE2028">
        <w:rPr>
          <w:rFonts w:ascii="Arial" w:hAnsi="Arial" w:cs="Arial"/>
          <w:sz w:val="32"/>
        </w:rPr>
        <w:t>Процессы управления качеством программного обеспечения</w:t>
      </w:r>
      <w:r w:rsidRPr="00BE2028">
        <w:rPr>
          <w:rFonts w:ascii="Arial" w:hAnsi="Arial" w:cs="Arial"/>
          <w:sz w:val="32"/>
        </w:rPr>
        <w:t>»</w:t>
      </w:r>
    </w:p>
    <w:p w14:paraId="5DB879E9" w14:textId="77777777" w:rsidR="002A3BDB" w:rsidRPr="00BE2028" w:rsidRDefault="002A3BDB" w:rsidP="00B81C2F">
      <w:pPr>
        <w:spacing w:after="0"/>
        <w:jc w:val="center"/>
        <w:rPr>
          <w:rFonts w:ascii="Arial" w:hAnsi="Arial" w:cs="Arial"/>
          <w:sz w:val="32"/>
        </w:rPr>
      </w:pPr>
    </w:p>
    <w:p w14:paraId="0929CDA5" w14:textId="77777777" w:rsidR="002A3BDB" w:rsidRPr="00BE2028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23C2D8EF" w14:textId="77777777" w:rsidR="002A3BDB" w:rsidRPr="00BE2028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0508FFD3" w14:textId="77777777" w:rsidR="002A3BDB" w:rsidRPr="00BE2028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454B0191" w14:textId="77777777" w:rsidR="002A3BDB" w:rsidRPr="00BE2028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tbl>
      <w:tblPr>
        <w:tblStyle w:val="a9"/>
        <w:tblW w:w="957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6489"/>
        <w:gridCol w:w="3082"/>
      </w:tblGrid>
      <w:tr w:rsidR="002A3BDB" w:rsidRPr="00BE2028" w14:paraId="364E6295" w14:textId="77777777" w:rsidTr="00C435C0"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7EF31" w14:textId="77777777" w:rsidR="002A3BDB" w:rsidRPr="00BE2028" w:rsidRDefault="00381EA7" w:rsidP="00C435C0">
            <w:pPr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1" locked="0" layoutInCell="1" allowOverlap="1" wp14:anchorId="731FA113" wp14:editId="1F735163">
                  <wp:simplePos x="0" y="0"/>
                  <wp:positionH relativeFrom="margin">
                    <wp:posOffset>2811145</wp:posOffset>
                  </wp:positionH>
                  <wp:positionV relativeFrom="paragraph">
                    <wp:posOffset>43180</wp:posOffset>
                  </wp:positionV>
                  <wp:extent cx="1388745" cy="488315"/>
                  <wp:effectExtent l="0" t="0" r="1905" b="698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745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3BDB" w:rsidRPr="00BE2028">
              <w:rPr>
                <w:rFonts w:ascii="Arial" w:hAnsi="Arial" w:cs="Arial"/>
              </w:rPr>
              <w:t>Выполнила</w:t>
            </w:r>
          </w:p>
          <w:p w14:paraId="1EF00AA3" w14:textId="77777777" w:rsidR="002A3BDB" w:rsidRPr="00BE2028" w:rsidRDefault="002A3BDB" w:rsidP="00C435C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E2028">
              <w:rPr>
                <w:rFonts w:ascii="Arial" w:hAnsi="Arial" w:cs="Arial"/>
              </w:rPr>
              <w:t>студентка гр.</w:t>
            </w:r>
            <w:r w:rsidR="00CB3165" w:rsidRPr="00BE2028">
              <w:rPr>
                <w:rFonts w:ascii="Arial" w:hAnsi="Arial" w:cs="Arial"/>
              </w:rPr>
              <w:t xml:space="preserve"> 3530904/</w:t>
            </w:r>
            <w:r w:rsidR="004D37F1" w:rsidRPr="00BE2028">
              <w:rPr>
                <w:rFonts w:ascii="Arial" w:hAnsi="Arial" w:cs="Arial"/>
              </w:rPr>
              <w:t>9</w:t>
            </w:r>
            <w:r w:rsidR="00CB3165" w:rsidRPr="00BE2028">
              <w:rPr>
                <w:rFonts w:ascii="Arial" w:hAnsi="Arial" w:cs="Arial"/>
              </w:rPr>
              <w:t>010</w:t>
            </w:r>
            <w:r w:rsidR="004D37F1" w:rsidRPr="00BE2028">
              <w:rPr>
                <w:rFonts w:ascii="Arial" w:hAnsi="Arial" w:cs="Arial"/>
              </w:rPr>
              <w:t>2</w:t>
            </w:r>
            <w:r w:rsidR="00C95BD5" w:rsidRPr="00BE2028">
              <w:rPr>
                <w:rFonts w:ascii="Arial" w:hAnsi="Arial" w:cs="Arial"/>
                <w:noProof/>
              </w:rPr>
              <w:t xml:space="preserve"> </w:t>
            </w:r>
          </w:p>
          <w:p w14:paraId="79D4CEE7" w14:textId="77777777" w:rsidR="002A3BDB" w:rsidRPr="00BE2028" w:rsidRDefault="002A3BDB" w:rsidP="00C435C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25CE4" w14:textId="77777777" w:rsidR="002A3BDB" w:rsidRPr="00BE2028" w:rsidRDefault="002A3BDB" w:rsidP="00C435C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F828319" w14:textId="77777777" w:rsidR="002A3BDB" w:rsidRPr="00BE2028" w:rsidRDefault="00490253" w:rsidP="00C435C0">
            <w:pPr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                          </w:t>
            </w:r>
            <w:r w:rsidR="004D37F1" w:rsidRPr="00BE2028">
              <w:rPr>
                <w:rFonts w:ascii="Arial" w:hAnsi="Arial" w:cs="Arial"/>
              </w:rPr>
              <w:t>Ли Ицзя</w:t>
            </w:r>
          </w:p>
          <w:p w14:paraId="4CEC420E" w14:textId="77777777" w:rsidR="002A3BDB" w:rsidRPr="00BE2028" w:rsidRDefault="002A3BDB" w:rsidP="00C435C0">
            <w:pPr>
              <w:spacing w:after="0" w:line="240" w:lineRule="auto"/>
              <w:rPr>
                <w:rFonts w:ascii="Arial" w:hAnsi="Arial" w:cs="Arial"/>
              </w:rPr>
            </w:pPr>
          </w:p>
          <w:p w14:paraId="1EAEE330" w14:textId="77777777" w:rsidR="002A3BDB" w:rsidRPr="00BE2028" w:rsidRDefault="002A3BDB" w:rsidP="00C435C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3BDB" w:rsidRPr="00BE2028" w14:paraId="7CE9B95D" w14:textId="77777777" w:rsidTr="00C435C0"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8C62B" w14:textId="77777777" w:rsidR="002A3BDB" w:rsidRPr="00BE2028" w:rsidRDefault="002A3BDB" w:rsidP="00C435C0">
            <w:pPr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>Руководитель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749DE" w14:textId="5CCB7143" w:rsidR="002A3BDB" w:rsidRPr="00BE2028" w:rsidRDefault="00913CBF" w:rsidP="00913CBF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>Котлярова Л. П.</w:t>
            </w:r>
          </w:p>
        </w:tc>
      </w:tr>
    </w:tbl>
    <w:p w14:paraId="2D791E52" w14:textId="77777777" w:rsidR="002A3BDB" w:rsidRPr="00BE2028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1A8CFB3F" w14:textId="77777777" w:rsidR="002A3BDB" w:rsidRPr="00BE2028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2D8F4FFE" w14:textId="77777777" w:rsidR="002A3BDB" w:rsidRPr="00BE2028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6DFC8E46" w14:textId="77777777" w:rsidR="002A3BDB" w:rsidRPr="00BE2028" w:rsidRDefault="002A3BDB" w:rsidP="002A3BDB">
      <w:pPr>
        <w:rPr>
          <w:rFonts w:ascii="Arial" w:hAnsi="Arial" w:cs="Arial"/>
        </w:rPr>
      </w:pPr>
    </w:p>
    <w:p w14:paraId="0CEB0CD1" w14:textId="77777777" w:rsidR="004C34F6" w:rsidRPr="00BE2028" w:rsidRDefault="004C34F6" w:rsidP="002A3BDB">
      <w:pPr>
        <w:rPr>
          <w:rFonts w:ascii="Arial" w:hAnsi="Arial" w:cs="Arial"/>
        </w:rPr>
      </w:pPr>
    </w:p>
    <w:p w14:paraId="30576B4B" w14:textId="77777777" w:rsidR="004C34F6" w:rsidRPr="00BE2028" w:rsidRDefault="004C34F6" w:rsidP="002A3BDB">
      <w:pPr>
        <w:rPr>
          <w:rFonts w:ascii="Arial" w:hAnsi="Arial" w:cs="Arial"/>
        </w:rPr>
      </w:pPr>
    </w:p>
    <w:p w14:paraId="5880AB50" w14:textId="77777777" w:rsidR="003B1889" w:rsidRPr="00BE2028" w:rsidRDefault="003B1889" w:rsidP="002A3BDB">
      <w:pPr>
        <w:rPr>
          <w:rFonts w:ascii="Arial" w:hAnsi="Arial" w:cs="Arial"/>
        </w:rPr>
      </w:pPr>
    </w:p>
    <w:sdt>
      <w:sdtPr>
        <w:rPr>
          <w:rFonts w:ascii="Arial" w:hAnsi="Arial" w:cs="Arial"/>
          <w:b/>
          <w:sz w:val="22"/>
        </w:rPr>
        <w:id w:val="1484153440"/>
        <w:docPartObj>
          <w:docPartGallery w:val="Table of Contents"/>
          <w:docPartUnique/>
        </w:docPartObj>
      </w:sdtPr>
      <w:sdtEndPr>
        <w:rPr>
          <w:b w:val="0"/>
          <w:sz w:val="28"/>
        </w:rPr>
      </w:sdtEndPr>
      <w:sdtContent>
        <w:p w14:paraId="5B38F560" w14:textId="77777777" w:rsidR="002A3BDB" w:rsidRPr="00BE2028" w:rsidRDefault="002A3BDB" w:rsidP="00E8606D">
          <w:pPr>
            <w:rPr>
              <w:rFonts w:ascii="Arial" w:hAnsi="Arial" w:cs="Arial"/>
              <w:b/>
              <w:bCs/>
            </w:rPr>
          </w:pPr>
          <w:r w:rsidRPr="00BE2028">
            <w:rPr>
              <w:rFonts w:ascii="Arial" w:hAnsi="Arial" w:cs="Arial"/>
              <w:b/>
              <w:bCs/>
            </w:rPr>
            <w:t>Оглавление</w:t>
          </w:r>
        </w:p>
        <w:p w14:paraId="3833C98B" w14:textId="214B0961" w:rsidR="002C7AC1" w:rsidRPr="00BE2028" w:rsidRDefault="002A3BDB">
          <w:pPr>
            <w:pStyle w:val="TOC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r w:rsidRPr="00BE2028">
            <w:rPr>
              <w:rFonts w:ascii="Arial" w:hAnsi="Arial" w:cs="Arial"/>
            </w:rPr>
            <w:fldChar w:fldCharType="begin"/>
          </w:r>
          <w:r w:rsidRPr="00BE2028">
            <w:rPr>
              <w:rFonts w:ascii="Arial" w:hAnsi="Arial" w:cs="Arial"/>
            </w:rPr>
            <w:instrText>TOC \z \o "1-3" \u \h</w:instrText>
          </w:r>
          <w:r w:rsidRPr="00BE2028">
            <w:rPr>
              <w:rFonts w:ascii="Arial" w:hAnsi="Arial" w:cs="Arial"/>
            </w:rPr>
            <w:fldChar w:fldCharType="separate"/>
          </w:r>
          <w:hyperlink w:anchor="_Toc162433626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 Модульные тесты (</w:t>
            </w:r>
            <w:r w:rsidR="002C7AC1" w:rsidRPr="00BE2028">
              <w:rPr>
                <w:rStyle w:val="ad"/>
                <w:rFonts w:ascii="Arial" w:hAnsi="Arial" w:cs="Arial"/>
                <w:noProof/>
                <w:lang w:eastAsia="zh-CN"/>
              </w:rPr>
              <w:t>U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>nit test)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_Toc162433626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3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C7AF24" w14:textId="393D9D44" w:rsidR="002C7AC1" w:rsidRPr="00BE2028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27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3.1 Выбранный фреймворк тестирования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_Toc162433627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3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96C328" w14:textId="6FF7C526" w:rsidR="002C7AC1" w:rsidRPr="00BE2028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28" w:history="1">
            <w:r w:rsidR="002C7AC1" w:rsidRPr="00BE2028">
              <w:rPr>
                <w:rStyle w:val="ad"/>
                <w:rFonts w:ascii="Arial" w:hAnsi="Arial" w:cs="Arial"/>
                <w:noProof/>
                <w:lang w:eastAsia="ru-RU"/>
              </w:rPr>
              <w:t>3.1.1 Общее описание и функциональность фреймворка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_Toc162433628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3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C9AF85" w14:textId="0461A1F7" w:rsidR="002C7AC1" w:rsidRPr="00BE2028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29" w:history="1">
            <w:r w:rsidR="002C7AC1" w:rsidRPr="00BE2028">
              <w:rPr>
                <w:rStyle w:val="ad"/>
                <w:rFonts w:ascii="Arial" w:hAnsi="Arial" w:cs="Arial"/>
                <w:noProof/>
                <w:lang w:eastAsia="ru-RU"/>
              </w:rPr>
              <w:t>3.1.2 Причины выбора данного фреймворка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_Toc162433629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3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5F60EE" w14:textId="0187BEC8" w:rsidR="002C7AC1" w:rsidRPr="00BE2028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0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3.2 Установка и настройка инструмента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_Toc162433630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3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16353F" w14:textId="7D396568" w:rsidR="002C7AC1" w:rsidRPr="00BE2028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1" w:history="1">
            <w:r w:rsidR="002C7AC1" w:rsidRPr="00BE2028">
              <w:rPr>
                <w:rStyle w:val="ad"/>
                <w:rFonts w:ascii="Arial" w:hAnsi="Arial" w:cs="Arial"/>
                <w:noProof/>
                <w:lang w:eastAsia="ru-RU"/>
              </w:rPr>
              <w:t>3.2.1 Установка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_Toc162433631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3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0580DD" w14:textId="402E7977" w:rsidR="002C7AC1" w:rsidRPr="00BE2028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2" w:history="1">
            <w:r w:rsidR="002C7AC1" w:rsidRPr="00BE2028">
              <w:rPr>
                <w:rStyle w:val="ad"/>
                <w:rFonts w:ascii="Arial" w:hAnsi="Arial" w:cs="Arial"/>
                <w:noProof/>
                <w:lang w:eastAsia="ru-RU"/>
              </w:rPr>
              <w:t>3.2.2 Настройка инструмента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_Toc162433632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4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2D62FE" w14:textId="7E09B7D2" w:rsidR="002C7AC1" w:rsidRPr="00BE2028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3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3.3 Стратегия тестирования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_Toc162433633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5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3B99C4" w14:textId="3CE7708F" w:rsidR="002C7AC1" w:rsidRPr="00BE2028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4" w:history="1">
            <w:r w:rsidR="002C7AC1" w:rsidRPr="00BE2028">
              <w:rPr>
                <w:rStyle w:val="ad"/>
                <w:rFonts w:ascii="Arial" w:hAnsi="Arial" w:cs="Arial"/>
                <w:noProof/>
                <w:lang w:eastAsia="zh-CN"/>
              </w:rPr>
              <w:t xml:space="preserve">3.3.1 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>Общие подходы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_Toc162433634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5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86D8D5" w14:textId="4E9DDA63" w:rsidR="002C7AC1" w:rsidRPr="00BE2028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5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3.3.</w:t>
            </w:r>
            <w:r w:rsidR="002C7AC1" w:rsidRPr="00BE2028">
              <w:rPr>
                <w:rStyle w:val="ad"/>
                <w:rFonts w:ascii="Arial" w:hAnsi="Arial" w:cs="Arial"/>
                <w:noProof/>
                <w:lang w:eastAsia="zh-CN"/>
              </w:rPr>
              <w:t>2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 xml:space="preserve"> Класс AdminServiceImplTest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_Toc162433635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5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393B0D" w14:textId="7BFC37A6" w:rsidR="002C7AC1" w:rsidRPr="00BE2028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6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3.3.</w:t>
            </w:r>
            <w:r w:rsidR="002C7AC1" w:rsidRPr="00BE2028">
              <w:rPr>
                <w:rStyle w:val="ad"/>
                <w:rFonts w:ascii="Arial" w:hAnsi="Arial" w:cs="Arial"/>
                <w:noProof/>
                <w:lang w:eastAsia="zh-CN"/>
              </w:rPr>
              <w:t>3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 xml:space="preserve"> Класс AuthServiceImpl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_Toc162433636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8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9B02C4" w14:textId="2CD0870B" w:rsidR="002C7AC1" w:rsidRPr="00BE2028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7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3.3.</w:t>
            </w:r>
            <w:r w:rsidR="002C7AC1" w:rsidRPr="00BE2028">
              <w:rPr>
                <w:rStyle w:val="ad"/>
                <w:rFonts w:ascii="Arial" w:hAnsi="Arial" w:cs="Arial"/>
                <w:noProof/>
                <w:lang w:eastAsia="zh-CN"/>
              </w:rPr>
              <w:t>4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 xml:space="preserve"> Класс RoleServiceImpl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_Toc162433637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8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C5F703" w14:textId="6FB647AF" w:rsidR="002C7AC1" w:rsidRPr="00BE2028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8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3.3.</w:t>
            </w:r>
            <w:r w:rsidR="002C7AC1" w:rsidRPr="00BE2028">
              <w:rPr>
                <w:rStyle w:val="ad"/>
                <w:rFonts w:ascii="Arial" w:hAnsi="Arial" w:cs="Arial"/>
                <w:noProof/>
                <w:lang w:eastAsia="zh-CN"/>
              </w:rPr>
              <w:t>5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 xml:space="preserve"> Класс MenuServiceImpl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_Toc162433638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10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A217D0" w14:textId="09471C0D" w:rsidR="002C7AC1" w:rsidRPr="00BE2028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39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3.4 Написание и запуск тест-кейсов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_Toc162433639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10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786BB6" w14:textId="484F62EA" w:rsidR="002C7AC1" w:rsidRPr="00BE2028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0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</w:t>
            </w:r>
            <w:r w:rsidR="002C7AC1" w:rsidRPr="00BE2028">
              <w:rPr>
                <w:rStyle w:val="ad"/>
                <w:rFonts w:ascii="Arial" w:hAnsi="Arial" w:cs="Arial"/>
                <w:noProof/>
                <w:lang w:eastAsia="zh-CN"/>
              </w:rPr>
              <w:t xml:space="preserve">.4.1 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>Написание модульных тестов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_Toc162433640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10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C92D90" w14:textId="19669A57" w:rsidR="002C7AC1" w:rsidRPr="00BE2028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1" w:history="1">
            <w:r w:rsidR="002C7AC1" w:rsidRPr="00BE2028">
              <w:rPr>
                <w:rStyle w:val="ad"/>
                <w:rFonts w:ascii="Arial" w:hAnsi="Arial" w:cs="Arial"/>
                <w:noProof/>
                <w:lang w:eastAsia="zh-CN"/>
              </w:rPr>
              <w:t xml:space="preserve">3.4.2 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>Результат первого запуска тестов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_Toc162433641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11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E5BE4F" w14:textId="5FF1852F" w:rsidR="002C7AC1" w:rsidRPr="00BE2028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2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3.5 Анализ результатов выполнения теста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_Toc162433642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12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C2C41A" w14:textId="44FCF934" w:rsidR="002C7AC1" w:rsidRPr="00BE2028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3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3.6 Исправление кода и модульных тестов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_Toc162433643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13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E9E665" w14:textId="391B7998" w:rsidR="002C7AC1" w:rsidRPr="00BE2028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4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3.6.1 Исправление кода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_Toc162433644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13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389F70" w14:textId="27EFE210" w:rsidR="002C7AC1" w:rsidRPr="00BE2028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5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3.6.2 окончательный результат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_Toc162433645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14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4950FF" w14:textId="414B663E" w:rsidR="002C7AC1" w:rsidRPr="00BE2028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6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3.7 Статистика покрытия кода и таблица ошибок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_Toc162433646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16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B52127" w14:textId="45749AA5" w:rsidR="002C7AC1" w:rsidRPr="00BE2028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7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3.7.1 Статистика покрытия кода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_Toc162433647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16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C598D5" w14:textId="100499C8" w:rsidR="002C7AC1" w:rsidRPr="00BE2028" w:rsidRDefault="00000000">
          <w:pPr>
            <w:pStyle w:val="TOC3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8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3.7.2 Таблицы ошибок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_Toc162433648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16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84D7AE" w14:textId="6CF0DAF0" w:rsidR="002C7AC1" w:rsidRPr="00BE2028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49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3.8 Вывод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_Toc162433649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17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52FFCE" w14:textId="3DEAD21D" w:rsidR="002C7AC1" w:rsidRPr="00BE2028" w:rsidRDefault="00000000">
          <w:pPr>
            <w:pStyle w:val="TOC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50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Приложение</w:t>
            </w:r>
            <w:r w:rsidR="002C7AC1" w:rsidRPr="00BE2028">
              <w:rPr>
                <w:rStyle w:val="ad"/>
                <w:rFonts w:ascii="Arial" w:hAnsi="Arial" w:cs="Arial"/>
                <w:noProof/>
                <w:lang w:eastAsia="zh-CN"/>
              </w:rPr>
              <w:t xml:space="preserve"> 1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_Toc162433650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17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2C8615" w14:textId="25EA43A7" w:rsidR="002C7AC1" w:rsidRPr="00BE2028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51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Модульные тесты для класса AdminServiceImplTest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_Toc162433651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17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20C466" w14:textId="4A0FE45A" w:rsidR="002C7AC1" w:rsidRPr="00BE2028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52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Модульные</w:t>
            </w:r>
            <w:r w:rsidR="002C7AC1" w:rsidRPr="00BE2028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>тесты</w:t>
            </w:r>
            <w:r w:rsidR="002C7AC1" w:rsidRPr="00BE2028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>для</w:t>
            </w:r>
            <w:r w:rsidR="002C7AC1" w:rsidRPr="00BE2028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>класса</w:t>
            </w:r>
            <w:r w:rsidR="002C7AC1" w:rsidRPr="00BE2028">
              <w:rPr>
                <w:rStyle w:val="ad"/>
                <w:rFonts w:ascii="Arial" w:hAnsi="Arial" w:cs="Arial"/>
                <w:noProof/>
                <w:lang w:val="en-US"/>
              </w:rPr>
              <w:t xml:space="preserve"> AuthServiceImpl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_Toc162433652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19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1B3EB1" w14:textId="5816F488" w:rsidR="002C7AC1" w:rsidRPr="00BE2028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53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Модульные</w:t>
            </w:r>
            <w:r w:rsidR="002C7AC1" w:rsidRPr="00BE2028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>тесты</w:t>
            </w:r>
            <w:r w:rsidR="002C7AC1" w:rsidRPr="00BE2028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>для</w:t>
            </w:r>
            <w:r w:rsidR="002C7AC1" w:rsidRPr="00BE2028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>класса</w:t>
            </w:r>
            <w:r w:rsidR="002C7AC1" w:rsidRPr="00BE2028">
              <w:rPr>
                <w:rStyle w:val="ad"/>
                <w:rFonts w:ascii="Arial" w:hAnsi="Arial" w:cs="Arial"/>
                <w:noProof/>
                <w:lang w:val="en-US"/>
              </w:rPr>
              <w:t xml:space="preserve"> RoleServiceImpl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_Toc162433653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21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40EAA2" w14:textId="0C1750F1" w:rsidR="002C7AC1" w:rsidRPr="00BE2028" w:rsidRDefault="00000000">
          <w:pPr>
            <w:pStyle w:val="TOC2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2433654" w:history="1">
            <w:r w:rsidR="002C7AC1" w:rsidRPr="00BE2028">
              <w:rPr>
                <w:rStyle w:val="ad"/>
                <w:rFonts w:ascii="Arial" w:hAnsi="Arial" w:cs="Arial"/>
                <w:noProof/>
              </w:rPr>
              <w:t>Модульные</w:t>
            </w:r>
            <w:r w:rsidR="002C7AC1" w:rsidRPr="00BE2028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>тесты</w:t>
            </w:r>
            <w:r w:rsidR="002C7AC1" w:rsidRPr="00BE2028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>для</w:t>
            </w:r>
            <w:r w:rsidR="002C7AC1" w:rsidRPr="00BE2028">
              <w:rPr>
                <w:rStyle w:val="ad"/>
                <w:rFonts w:ascii="Arial" w:hAnsi="Arial" w:cs="Arial"/>
                <w:noProof/>
                <w:lang w:val="en-US"/>
              </w:rPr>
              <w:t xml:space="preserve"> </w:t>
            </w:r>
            <w:r w:rsidR="002C7AC1" w:rsidRPr="00BE2028">
              <w:rPr>
                <w:rStyle w:val="ad"/>
                <w:rFonts w:ascii="Arial" w:hAnsi="Arial" w:cs="Arial"/>
                <w:noProof/>
              </w:rPr>
              <w:t>класса</w:t>
            </w:r>
            <w:r w:rsidR="002C7AC1" w:rsidRPr="00BE2028">
              <w:rPr>
                <w:rStyle w:val="ad"/>
                <w:rFonts w:ascii="Arial" w:hAnsi="Arial" w:cs="Arial"/>
                <w:noProof/>
                <w:lang w:val="en-US"/>
              </w:rPr>
              <w:t xml:space="preserve"> MenuServiceImpl</w:t>
            </w:r>
            <w:r w:rsidR="002C7AC1" w:rsidRPr="00BE2028">
              <w:rPr>
                <w:rFonts w:ascii="Arial" w:hAnsi="Arial" w:cs="Arial"/>
                <w:noProof/>
                <w:webHidden/>
              </w:rPr>
              <w:tab/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begin"/>
            </w:r>
            <w:r w:rsidR="002C7AC1" w:rsidRPr="00BE2028">
              <w:rPr>
                <w:rFonts w:ascii="Arial" w:hAnsi="Arial" w:cs="Arial"/>
                <w:noProof/>
                <w:webHidden/>
              </w:rPr>
              <w:instrText xml:space="preserve"> PAGEREF _Toc162433654 \h </w:instrText>
            </w:r>
            <w:r w:rsidR="002C7AC1" w:rsidRPr="00BE2028">
              <w:rPr>
                <w:rFonts w:ascii="Arial" w:hAnsi="Arial" w:cs="Arial"/>
                <w:noProof/>
                <w:webHidden/>
              </w:rPr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5EBD" w:rsidRPr="00BE2028">
              <w:rPr>
                <w:rFonts w:ascii="Arial" w:hAnsi="Arial" w:cs="Arial"/>
                <w:noProof/>
                <w:webHidden/>
              </w:rPr>
              <w:t>23</w:t>
            </w:r>
            <w:r w:rsidR="002C7AC1" w:rsidRPr="00BE202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363B47" w14:textId="6D763CFD" w:rsidR="00B81C2F" w:rsidRPr="00BE2028" w:rsidRDefault="002A3BDB" w:rsidP="004B74FE">
          <w:pPr>
            <w:rPr>
              <w:rFonts w:ascii="Arial" w:hAnsi="Arial" w:cs="Arial"/>
            </w:rPr>
          </w:pPr>
          <w:r w:rsidRPr="00BE2028">
            <w:rPr>
              <w:rFonts w:ascii="Arial" w:hAnsi="Arial" w:cs="Arial"/>
            </w:rPr>
            <w:fldChar w:fldCharType="end"/>
          </w:r>
        </w:p>
      </w:sdtContent>
    </w:sdt>
    <w:p w14:paraId="4A0CD74A" w14:textId="5F9B3085" w:rsidR="002A3BDB" w:rsidRPr="00BE2028" w:rsidRDefault="002577E1" w:rsidP="00785766">
      <w:pPr>
        <w:pStyle w:val="1"/>
        <w:rPr>
          <w:rFonts w:ascii="Arial" w:hAnsi="Arial" w:cs="Arial"/>
        </w:rPr>
      </w:pPr>
      <w:bookmarkStart w:id="0" w:name="_Toc162433626"/>
      <w:r w:rsidRPr="00BE2028">
        <w:rPr>
          <w:rFonts w:ascii="Arial" w:hAnsi="Arial" w:cs="Arial"/>
        </w:rPr>
        <w:t>3 Модульные тесты (</w:t>
      </w:r>
      <w:r w:rsidR="00983922" w:rsidRPr="00BE2028">
        <w:rPr>
          <w:rFonts w:ascii="Arial" w:hAnsi="Arial" w:cs="Arial"/>
          <w:lang w:eastAsia="zh-CN"/>
        </w:rPr>
        <w:t>U</w:t>
      </w:r>
      <w:r w:rsidRPr="00BE2028">
        <w:rPr>
          <w:rFonts w:ascii="Arial" w:hAnsi="Arial" w:cs="Arial"/>
        </w:rPr>
        <w:t>nit test)</w:t>
      </w:r>
      <w:bookmarkEnd w:id="0"/>
    </w:p>
    <w:p w14:paraId="5413A43D" w14:textId="77777777" w:rsidR="002577E1" w:rsidRPr="00BE2028" w:rsidRDefault="002577E1" w:rsidP="002577E1">
      <w:pPr>
        <w:jc w:val="both"/>
        <w:rPr>
          <w:rFonts w:ascii="Arial" w:hAnsi="Arial" w:cs="Arial"/>
          <w:lang w:eastAsia="ru-RU"/>
        </w:rPr>
      </w:pPr>
      <w:r w:rsidRPr="00BE2028">
        <w:rPr>
          <w:rFonts w:ascii="Arial" w:hAnsi="Arial" w:cs="Arial"/>
          <w:lang w:eastAsia="ru-RU"/>
        </w:rPr>
        <w:t xml:space="preserve">Для написания модульного тестирования были отобраны следующие классы: </w:t>
      </w:r>
    </w:p>
    <w:p w14:paraId="1090A974" w14:textId="21C3CB8C" w:rsidR="002577E1" w:rsidRPr="00BE2028" w:rsidRDefault="002577E1" w:rsidP="002577E1">
      <w:pPr>
        <w:pStyle w:val="ac"/>
        <w:numPr>
          <w:ilvl w:val="0"/>
          <w:numId w:val="7"/>
        </w:numPr>
        <w:jc w:val="both"/>
        <w:rPr>
          <w:rFonts w:ascii="Arial" w:hAnsi="Arial" w:cs="Arial"/>
          <w:lang w:eastAsia="ru-RU"/>
        </w:rPr>
      </w:pPr>
      <w:r w:rsidRPr="00BE2028">
        <w:rPr>
          <w:rFonts w:ascii="Arial" w:hAnsi="Arial" w:cs="Arial"/>
          <w:lang w:eastAsia="ru-RU"/>
        </w:rPr>
        <w:t>AdminServiceImpl</w:t>
      </w:r>
    </w:p>
    <w:p w14:paraId="18C19332" w14:textId="7B6A0669" w:rsidR="002577E1" w:rsidRPr="00BE2028" w:rsidRDefault="002577E1" w:rsidP="002577E1">
      <w:pPr>
        <w:pStyle w:val="ac"/>
        <w:numPr>
          <w:ilvl w:val="0"/>
          <w:numId w:val="7"/>
        </w:numPr>
        <w:jc w:val="both"/>
        <w:rPr>
          <w:rFonts w:ascii="Arial" w:hAnsi="Arial" w:cs="Arial"/>
          <w:lang w:eastAsia="ru-RU"/>
        </w:rPr>
      </w:pPr>
      <w:r w:rsidRPr="00BE2028">
        <w:rPr>
          <w:rFonts w:ascii="Arial" w:hAnsi="Arial" w:cs="Arial"/>
          <w:lang w:eastAsia="ru-RU"/>
        </w:rPr>
        <w:t>AuthServiceImpl</w:t>
      </w:r>
    </w:p>
    <w:p w14:paraId="5538A6A7" w14:textId="5DBABA1D" w:rsidR="002577E1" w:rsidRPr="00BE2028" w:rsidRDefault="002577E1" w:rsidP="002577E1">
      <w:pPr>
        <w:pStyle w:val="ac"/>
        <w:numPr>
          <w:ilvl w:val="0"/>
          <w:numId w:val="7"/>
        </w:numPr>
        <w:jc w:val="both"/>
        <w:rPr>
          <w:rFonts w:ascii="Arial" w:hAnsi="Arial" w:cs="Arial"/>
          <w:lang w:eastAsia="ru-RU"/>
        </w:rPr>
      </w:pPr>
      <w:r w:rsidRPr="00BE2028">
        <w:rPr>
          <w:rFonts w:ascii="Arial" w:hAnsi="Arial" w:cs="Arial"/>
          <w:lang w:eastAsia="ru-RU"/>
        </w:rPr>
        <w:t>RoleServiceImpl</w:t>
      </w:r>
    </w:p>
    <w:p w14:paraId="2BC0D332" w14:textId="3985E816" w:rsidR="002577E1" w:rsidRPr="00BE2028" w:rsidRDefault="002577E1" w:rsidP="002577E1">
      <w:pPr>
        <w:pStyle w:val="ac"/>
        <w:numPr>
          <w:ilvl w:val="0"/>
          <w:numId w:val="7"/>
        </w:numPr>
        <w:jc w:val="both"/>
        <w:rPr>
          <w:rFonts w:ascii="Arial" w:hAnsi="Arial" w:cs="Arial"/>
          <w:lang w:eastAsia="ru-RU"/>
        </w:rPr>
      </w:pPr>
      <w:r w:rsidRPr="00BE2028">
        <w:rPr>
          <w:rFonts w:ascii="Arial" w:hAnsi="Arial" w:cs="Arial"/>
          <w:lang w:eastAsia="ru-RU"/>
        </w:rPr>
        <w:t>MenuServiceImpl</w:t>
      </w:r>
    </w:p>
    <w:p w14:paraId="69AC014E" w14:textId="1F72ECB9" w:rsidR="004D041E" w:rsidRPr="00BE2028" w:rsidRDefault="002577E1" w:rsidP="002577E1">
      <w:pPr>
        <w:jc w:val="both"/>
        <w:rPr>
          <w:rFonts w:ascii="Arial" w:hAnsi="Arial" w:cs="Arial"/>
          <w:lang w:eastAsia="ru-RU"/>
        </w:rPr>
      </w:pPr>
      <w:r w:rsidRPr="00BE2028">
        <w:rPr>
          <w:rFonts w:ascii="Arial" w:hAnsi="Arial" w:cs="Arial"/>
          <w:lang w:eastAsia="ru-RU"/>
        </w:rPr>
        <w:t>В сумме эти классы составляют 323 строк исходного кода.</w:t>
      </w:r>
    </w:p>
    <w:p w14:paraId="33490F70" w14:textId="25D2EA93" w:rsidR="004B74FE" w:rsidRPr="00BE2028" w:rsidRDefault="002577E1" w:rsidP="002577E1">
      <w:pPr>
        <w:jc w:val="both"/>
        <w:rPr>
          <w:rFonts w:ascii="Arial" w:eastAsiaTheme="minorEastAsia" w:hAnsi="Arial" w:cs="Arial"/>
          <w:lang w:eastAsia="zh-CN"/>
        </w:rPr>
      </w:pPr>
      <w:r w:rsidRPr="00BE2028">
        <w:rPr>
          <w:rFonts w:ascii="Arial" w:hAnsi="Arial" w:cs="Arial"/>
          <w:lang w:eastAsia="ru-RU"/>
        </w:rPr>
        <w:t>Для написания и выполнения модульных тестов использован фреймворк Mockito.</w:t>
      </w:r>
    </w:p>
    <w:p w14:paraId="7E64CCDC" w14:textId="4F821A33" w:rsidR="002577E1" w:rsidRPr="00BE2028" w:rsidRDefault="002577E1" w:rsidP="002577E1">
      <w:pPr>
        <w:pStyle w:val="2"/>
        <w:rPr>
          <w:rFonts w:ascii="Arial" w:hAnsi="Arial"/>
        </w:rPr>
      </w:pPr>
      <w:bookmarkStart w:id="1" w:name="_Toc162433627"/>
      <w:r w:rsidRPr="00BE2028">
        <w:rPr>
          <w:rFonts w:ascii="Arial" w:hAnsi="Arial"/>
        </w:rPr>
        <w:t>3.1 Выбранный фреймворк тестирования</w:t>
      </w:r>
      <w:bookmarkEnd w:id="1"/>
    </w:p>
    <w:p w14:paraId="7C1414DF" w14:textId="0F0AAB07" w:rsidR="002577E1" w:rsidRPr="00BE2028" w:rsidRDefault="002577E1" w:rsidP="002577E1">
      <w:pPr>
        <w:pStyle w:val="3"/>
        <w:rPr>
          <w:rFonts w:ascii="Arial" w:hAnsi="Arial" w:cs="Arial"/>
          <w:lang w:eastAsia="ru-RU"/>
        </w:rPr>
      </w:pPr>
      <w:bookmarkStart w:id="2" w:name="_Toc162433628"/>
      <w:r w:rsidRPr="00BE2028">
        <w:rPr>
          <w:rFonts w:ascii="Arial" w:hAnsi="Arial" w:cs="Arial"/>
          <w:lang w:eastAsia="ru-RU"/>
        </w:rPr>
        <w:t>3.1.1 Общее описание и функциональность фреймворка</w:t>
      </w:r>
      <w:bookmarkEnd w:id="2"/>
    </w:p>
    <w:p w14:paraId="010FD0B6" w14:textId="277DD981" w:rsidR="002577E1" w:rsidRPr="00BE2028" w:rsidRDefault="002577E1" w:rsidP="002577E1">
      <w:pPr>
        <w:jc w:val="both"/>
        <w:rPr>
          <w:rFonts w:ascii="Arial" w:eastAsiaTheme="minorEastAsia" w:hAnsi="Arial" w:cs="Arial"/>
          <w:lang w:eastAsia="zh-CN"/>
        </w:rPr>
      </w:pPr>
      <w:r w:rsidRPr="00BE2028">
        <w:rPr>
          <w:rFonts w:ascii="Arial" w:hAnsi="Arial" w:cs="Arial"/>
          <w:lang w:eastAsia="ru-RU"/>
        </w:rPr>
        <w:t>Mockito в настоящее время является самой популярной платформой Java Mock. Используя Mock framework, мы можем виртуализировать внешнюю зависимость, уменьшить связь между тестовыми компонентами, сосредоточиться только на процессе и результатах кода и по-настоящему достичь цели тестирования.</w:t>
      </w:r>
    </w:p>
    <w:p w14:paraId="17EF0C04" w14:textId="274FE70A" w:rsidR="002577E1" w:rsidRPr="00BE2028" w:rsidRDefault="002577E1" w:rsidP="002577E1">
      <w:pPr>
        <w:pStyle w:val="3"/>
        <w:rPr>
          <w:rFonts w:ascii="Arial" w:hAnsi="Arial" w:cs="Arial"/>
          <w:lang w:eastAsia="ru-RU"/>
        </w:rPr>
      </w:pPr>
      <w:bookmarkStart w:id="3" w:name="_Toc162433629"/>
      <w:r w:rsidRPr="00BE2028">
        <w:rPr>
          <w:rFonts w:ascii="Arial" w:hAnsi="Arial" w:cs="Arial"/>
          <w:lang w:eastAsia="ru-RU"/>
        </w:rPr>
        <w:t>3.1.2 Причины выбора данного фреймворка</w:t>
      </w:r>
      <w:bookmarkEnd w:id="3"/>
    </w:p>
    <w:p w14:paraId="5A636707" w14:textId="220DE403" w:rsidR="004B74FE" w:rsidRPr="00BE2028" w:rsidRDefault="002577E1" w:rsidP="002577E1">
      <w:pPr>
        <w:jc w:val="both"/>
        <w:rPr>
          <w:rFonts w:ascii="Arial" w:eastAsiaTheme="minorEastAsia" w:hAnsi="Arial" w:cs="Arial"/>
          <w:lang w:eastAsia="zh-CN"/>
        </w:rPr>
      </w:pPr>
      <w:r w:rsidRPr="00BE2028">
        <w:rPr>
          <w:rFonts w:ascii="Arial" w:hAnsi="Arial" w:cs="Arial"/>
          <w:lang w:eastAsia="ru-RU"/>
        </w:rPr>
        <w:t>Классы, которые мы тестируем, часто зависят от многих объектов. Чтобы избежать создания вручную всей цепочки зависимостей bean-компонентов, мы решили использовать Mock framework.</w:t>
      </w:r>
    </w:p>
    <w:p w14:paraId="1BE37853" w14:textId="071EB134" w:rsidR="002577E1" w:rsidRPr="00BE2028" w:rsidRDefault="002577E1" w:rsidP="002577E1">
      <w:pPr>
        <w:pStyle w:val="2"/>
        <w:rPr>
          <w:rFonts w:ascii="Arial" w:hAnsi="Arial"/>
        </w:rPr>
      </w:pPr>
      <w:bookmarkStart w:id="4" w:name="_Toc162433630"/>
      <w:r w:rsidRPr="00BE2028">
        <w:rPr>
          <w:rFonts w:ascii="Arial" w:hAnsi="Arial"/>
        </w:rPr>
        <w:t>3.2 Установка и настройка инструмента</w:t>
      </w:r>
      <w:bookmarkEnd w:id="4"/>
      <w:r w:rsidRPr="00BE2028">
        <w:rPr>
          <w:rFonts w:ascii="Arial" w:hAnsi="Arial"/>
        </w:rPr>
        <w:t xml:space="preserve"> </w:t>
      </w:r>
    </w:p>
    <w:p w14:paraId="008BD39C" w14:textId="7B9E6942" w:rsidR="002577E1" w:rsidRPr="00BE2028" w:rsidRDefault="002577E1" w:rsidP="002577E1">
      <w:pPr>
        <w:pStyle w:val="3"/>
        <w:rPr>
          <w:rFonts w:ascii="Arial" w:hAnsi="Arial" w:cs="Arial"/>
          <w:lang w:eastAsia="ru-RU"/>
        </w:rPr>
      </w:pPr>
      <w:bookmarkStart w:id="5" w:name="_Toc162433631"/>
      <w:r w:rsidRPr="00BE2028">
        <w:rPr>
          <w:rFonts w:ascii="Arial" w:hAnsi="Arial" w:cs="Arial"/>
          <w:lang w:eastAsia="ru-RU"/>
        </w:rPr>
        <w:t>3.2.1 Установка</w:t>
      </w:r>
      <w:bookmarkEnd w:id="5"/>
    </w:p>
    <w:p w14:paraId="0F41B7C7" w14:textId="77777777" w:rsidR="002577E1" w:rsidRPr="00BE2028" w:rsidRDefault="002577E1" w:rsidP="002577E1">
      <w:pPr>
        <w:jc w:val="both"/>
        <w:rPr>
          <w:rFonts w:ascii="Arial" w:hAnsi="Arial" w:cs="Arial"/>
          <w:lang w:eastAsia="ru-RU"/>
        </w:rPr>
      </w:pPr>
      <w:r w:rsidRPr="00BE2028">
        <w:rPr>
          <w:rFonts w:ascii="Arial" w:hAnsi="Arial" w:cs="Arial"/>
          <w:lang w:eastAsia="ru-RU"/>
        </w:rPr>
        <w:t>Мы представляем фреймворк Mokito через Maven.</w:t>
      </w:r>
    </w:p>
    <w:p w14:paraId="4E5CD753" w14:textId="0832B3D1" w:rsidR="00950A16" w:rsidRPr="00BE2028" w:rsidRDefault="002577E1" w:rsidP="002577E1">
      <w:pPr>
        <w:jc w:val="both"/>
        <w:rPr>
          <w:rFonts w:ascii="Arial" w:hAnsi="Arial" w:cs="Arial"/>
          <w:lang w:eastAsia="ru-RU"/>
        </w:rPr>
      </w:pPr>
      <w:r w:rsidRPr="00BE2028">
        <w:rPr>
          <w:rFonts w:ascii="Arial" w:hAnsi="Arial" w:cs="Arial"/>
          <w:lang w:eastAsia="ru-RU"/>
        </w:rPr>
        <w:t>Импорт зависимости JUnit и Mokito в файл pom.xml проекта:</w:t>
      </w:r>
    </w:p>
    <w:p w14:paraId="6F8E08EA" w14:textId="361143A8" w:rsidR="002577E1" w:rsidRPr="00BE2028" w:rsidRDefault="002577E1" w:rsidP="002577E1">
      <w:pPr>
        <w:jc w:val="center"/>
        <w:rPr>
          <w:rFonts w:ascii="Arial" w:hAnsi="Arial" w:cs="Arial"/>
          <w:lang w:eastAsia="ru-RU"/>
        </w:rPr>
      </w:pPr>
      <w:r w:rsidRPr="00BE2028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4F5D569A" wp14:editId="179A1C1D">
            <wp:extent cx="3873260" cy="3654133"/>
            <wp:effectExtent l="0" t="0" r="0" b="3810"/>
            <wp:docPr id="141630686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06866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05" cy="366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6C3A" w14:textId="52E2553B" w:rsidR="002577E1" w:rsidRPr="00BE2028" w:rsidRDefault="002577E1" w:rsidP="00C046EB">
      <w:pPr>
        <w:pStyle w:val="3"/>
        <w:rPr>
          <w:rFonts w:ascii="Arial" w:hAnsi="Arial" w:cs="Arial"/>
          <w:lang w:eastAsia="ru-RU"/>
        </w:rPr>
      </w:pPr>
      <w:bookmarkStart w:id="6" w:name="_Toc162433632"/>
      <w:r w:rsidRPr="00BE2028">
        <w:rPr>
          <w:rFonts w:ascii="Arial" w:hAnsi="Arial" w:cs="Arial"/>
          <w:lang w:eastAsia="ru-RU"/>
        </w:rPr>
        <w:t>3.2.2 Настройка инструмента</w:t>
      </w:r>
      <w:bookmarkEnd w:id="6"/>
    </w:p>
    <w:p w14:paraId="6F476A62" w14:textId="71FDE999" w:rsidR="002577E1" w:rsidRPr="00BE2028" w:rsidRDefault="002577E1" w:rsidP="002577E1">
      <w:pPr>
        <w:jc w:val="both"/>
        <w:rPr>
          <w:rFonts w:ascii="Arial" w:hAnsi="Arial" w:cs="Arial"/>
          <w:lang w:eastAsia="ru-RU"/>
        </w:rPr>
      </w:pPr>
      <w:r w:rsidRPr="00BE2028">
        <w:rPr>
          <w:rFonts w:ascii="Arial" w:hAnsi="Arial" w:cs="Arial"/>
          <w:lang w:eastAsia="ru-RU"/>
        </w:rPr>
        <w:t>Чтобы реализовать пакетное тестирование и генерировать отчеты о тестовом покрытии, нам необходимо настроить JUnit.</w:t>
      </w:r>
    </w:p>
    <w:p w14:paraId="289B13E7" w14:textId="7B7E9B32" w:rsidR="002577E1" w:rsidRPr="00BE2028" w:rsidRDefault="002577E1" w:rsidP="009D3B68">
      <w:pPr>
        <w:jc w:val="center"/>
        <w:rPr>
          <w:rFonts w:ascii="Arial" w:hAnsi="Arial" w:cs="Arial"/>
          <w:lang w:eastAsia="ru-RU"/>
        </w:rPr>
      </w:pPr>
      <w:r w:rsidRPr="00BE2028">
        <w:rPr>
          <w:rFonts w:ascii="Arial" w:hAnsi="Arial" w:cs="Arial"/>
          <w:noProof/>
          <w:lang w:eastAsia="ru-RU"/>
        </w:rPr>
        <w:drawing>
          <wp:inline distT="0" distB="0" distL="0" distR="0" wp14:anchorId="291BEB0C" wp14:editId="15850A76">
            <wp:extent cx="4572000" cy="3538199"/>
            <wp:effectExtent l="0" t="0" r="0" b="5715"/>
            <wp:docPr id="10451524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392" cy="354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A152" w14:textId="2A4E7AA4" w:rsidR="00312198" w:rsidRPr="00BE2028" w:rsidRDefault="002577E1" w:rsidP="009D3B68">
      <w:pPr>
        <w:jc w:val="center"/>
        <w:rPr>
          <w:rFonts w:ascii="Arial" w:eastAsiaTheme="minorEastAsia" w:hAnsi="Arial" w:cs="Arial"/>
          <w:lang w:eastAsia="zh-CN"/>
        </w:rPr>
      </w:pPr>
      <w:r w:rsidRPr="00BE2028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40D479CA" wp14:editId="477B26AA">
            <wp:extent cx="5777507" cy="4744529"/>
            <wp:effectExtent l="0" t="0" r="0" b="0"/>
            <wp:docPr id="14310286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306" cy="474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0E57" w14:textId="3F80CB97" w:rsidR="002577E1" w:rsidRPr="00BE2028" w:rsidRDefault="002577E1" w:rsidP="00C046EB">
      <w:pPr>
        <w:pStyle w:val="2"/>
        <w:rPr>
          <w:rFonts w:ascii="Arial" w:hAnsi="Arial"/>
        </w:rPr>
      </w:pPr>
      <w:bookmarkStart w:id="7" w:name="_Toc162433633"/>
      <w:r w:rsidRPr="00BE2028">
        <w:rPr>
          <w:rFonts w:ascii="Arial" w:hAnsi="Arial"/>
        </w:rPr>
        <w:t>3.3 Стратегия тестирования</w:t>
      </w:r>
      <w:bookmarkEnd w:id="7"/>
    </w:p>
    <w:p w14:paraId="49EFC12D" w14:textId="0DD2A72E" w:rsidR="00CB0D9F" w:rsidRPr="00BE2028" w:rsidRDefault="00F8353B" w:rsidP="00CB0D9F">
      <w:pPr>
        <w:pStyle w:val="3"/>
        <w:rPr>
          <w:rFonts w:ascii="Arial" w:hAnsi="Arial" w:cs="Arial"/>
        </w:rPr>
      </w:pPr>
      <w:bookmarkStart w:id="8" w:name="_Toc162433634"/>
      <w:r w:rsidRPr="00BE2028">
        <w:rPr>
          <w:rFonts w:ascii="Arial" w:hAnsi="Arial" w:cs="Arial"/>
          <w:lang w:eastAsia="zh-CN"/>
        </w:rPr>
        <w:t xml:space="preserve">3.3.1 </w:t>
      </w:r>
      <w:r w:rsidR="002577E1" w:rsidRPr="00BE2028">
        <w:rPr>
          <w:rFonts w:ascii="Arial" w:hAnsi="Arial" w:cs="Arial"/>
        </w:rPr>
        <w:t>Общие подходы</w:t>
      </w:r>
      <w:bookmarkEnd w:id="8"/>
    </w:p>
    <w:p w14:paraId="53EDF35D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1. Изолированное тестирование: Каждый метод будет тестироваться отдельно, чтобы обеспечить точность результатов.</w:t>
      </w:r>
    </w:p>
    <w:p w14:paraId="6A9E1D0F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BE2028">
        <w:rPr>
          <w:rFonts w:ascii="Arial" w:hAnsi="Arial" w:cs="Arial"/>
        </w:rPr>
        <w:t>2. Данные для тестирования: Для тестов будут созданы специфические тестовые данные, включая положительные и отрицательные сценарии.</w:t>
      </w:r>
    </w:p>
    <w:p w14:paraId="5169E602" w14:textId="48F0DE09" w:rsidR="00CB0D9F" w:rsidRPr="00BE2028" w:rsidRDefault="00CB0D9F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color w:val="00B0F0"/>
          <w:lang w:eastAsia="zh-CN"/>
        </w:rPr>
      </w:pPr>
      <w:r w:rsidRPr="00BE2028">
        <w:rPr>
          <w:rFonts w:ascii="Arial" w:eastAsiaTheme="minorEastAsia" w:hAnsi="Arial" w:cs="Arial"/>
          <w:b/>
          <w:bCs/>
          <w:color w:val="00B0F0"/>
          <w:lang w:eastAsia="zh-CN"/>
        </w:rPr>
        <w:t>3. Не только проверять правильность вывода метода, но и проверять ошибки, которые могут быть вызваны каждым оператором, в зависимости от структуры метода.</w:t>
      </w:r>
    </w:p>
    <w:p w14:paraId="16C338E3" w14:textId="77777777" w:rsidR="00CB0D9F" w:rsidRPr="00BE2028" w:rsidRDefault="00CB0D9F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4ECDC654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73E6459" w14:textId="7F2DFDEC" w:rsidR="002577E1" w:rsidRPr="00BE2028" w:rsidRDefault="002577E1" w:rsidP="00C046EB">
      <w:pPr>
        <w:pStyle w:val="3"/>
        <w:rPr>
          <w:rFonts w:ascii="Arial" w:hAnsi="Arial" w:cs="Arial"/>
        </w:rPr>
      </w:pPr>
      <w:bookmarkStart w:id="9" w:name="_Toc162433635"/>
      <w:r w:rsidRPr="00BE2028">
        <w:rPr>
          <w:rFonts w:ascii="Arial" w:hAnsi="Arial" w:cs="Arial"/>
        </w:rPr>
        <w:t>3.3.</w:t>
      </w:r>
      <w:r w:rsidR="00F8353B" w:rsidRPr="00BE2028">
        <w:rPr>
          <w:rFonts w:ascii="Arial" w:hAnsi="Arial" w:cs="Arial"/>
          <w:lang w:eastAsia="zh-CN"/>
        </w:rPr>
        <w:t>2</w:t>
      </w:r>
      <w:r w:rsidRPr="00BE2028">
        <w:rPr>
          <w:rFonts w:ascii="Arial" w:hAnsi="Arial" w:cs="Arial"/>
        </w:rPr>
        <w:t xml:space="preserve"> Класс AdminServiceImplTest</w:t>
      </w:r>
      <w:bookmarkEnd w:id="9"/>
    </w:p>
    <w:p w14:paraId="3F9C9062" w14:textId="400E870D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Класс AdminServiceImplTest это конкретная реализация интерфейса AdminService, реализующая логику работы объектов Admin. Все внешние зависимости, такие как AdminMapper, будут замокированы с использованием библиотеки мокирования, чтобы изолировать тестируемую логику. Буду протестировать методы:</w:t>
      </w:r>
    </w:p>
    <w:p w14:paraId="745BE893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lang w:eastAsia="zh-CN"/>
        </w:rPr>
      </w:pPr>
      <w:r w:rsidRPr="00BE2028">
        <w:rPr>
          <w:rFonts w:ascii="Arial" w:hAnsi="Arial" w:cs="Arial"/>
          <w:b/>
          <w:bCs/>
        </w:rPr>
        <w:t>1. saveAdmin(Admin admin)</w:t>
      </w:r>
    </w:p>
    <w:p w14:paraId="6B793E28" w14:textId="77777777" w:rsidR="00434D8B" w:rsidRPr="00BE2028" w:rsidRDefault="00434D8B" w:rsidP="00434D8B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332B0F93" w14:textId="255287E2" w:rsidR="00CB0D9F" w:rsidRPr="00BE2028" w:rsidRDefault="00434D8B" w:rsidP="00434D8B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BE2028">
        <w:rPr>
          <w:rFonts w:ascii="Arial" w:eastAsiaTheme="minorEastAsia" w:hAnsi="Arial" w:cs="Arial"/>
          <w:lang w:eastAsia="zh-CN"/>
        </w:rPr>
        <w:lastRenderedPageBreak/>
        <w:t>Для метода saveAdmin класса AdminService, реализующего логику сохранения сущности администратора с предварительным шифрованием пароля и установкой времени создания, можно предложить следующие тестовые случаи:</w:t>
      </w:r>
    </w:p>
    <w:p w14:paraId="1BBDF8AF" w14:textId="77777777" w:rsidR="00434D8B" w:rsidRPr="00BE2028" w:rsidRDefault="00434D8B" w:rsidP="00434D8B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5EA37F45" w14:textId="4292AEA7" w:rsidR="00434D8B" w:rsidRPr="00BE2028" w:rsidRDefault="002577E1" w:rsidP="00434D8B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BE2028">
        <w:rPr>
          <w:rFonts w:ascii="Arial" w:hAnsi="Arial" w:cs="Arial"/>
          <w:color w:val="00B0F0"/>
        </w:rPr>
        <w:t>Положительный тест</w:t>
      </w:r>
      <w:r w:rsidR="00195EBD" w:rsidRPr="00BE2028">
        <w:rPr>
          <w:rFonts w:ascii="Arial" w:eastAsiaTheme="minorEastAsia" w:hAnsi="Arial" w:cs="Arial"/>
          <w:color w:val="00B0F0"/>
          <w:lang w:eastAsia="zh-CN"/>
        </w:rPr>
        <w:t xml:space="preserve"> </w:t>
      </w:r>
      <w:r w:rsidR="00434D8B" w:rsidRPr="00BE2028">
        <w:rPr>
          <w:rFonts w:ascii="Arial" w:eastAsiaTheme="minorEastAsia" w:hAnsi="Arial" w:cs="Arial"/>
          <w:color w:val="00B0F0"/>
          <w:lang w:eastAsia="zh-CN"/>
        </w:rPr>
        <w:t>(Успешное Сохранение)</w:t>
      </w:r>
      <w:r w:rsidRPr="00BE2028">
        <w:rPr>
          <w:rFonts w:ascii="Arial" w:hAnsi="Arial" w:cs="Arial"/>
          <w:color w:val="00B0F0"/>
        </w:rPr>
        <w:t>:</w:t>
      </w:r>
    </w:p>
    <w:p w14:paraId="7AF9916B" w14:textId="7F8AB8F1" w:rsidR="00195EBD" w:rsidRPr="00BE2028" w:rsidRDefault="00195EBD" w:rsidP="00195EBD">
      <w:pPr>
        <w:pStyle w:val="ac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BE2028">
        <w:rPr>
          <w:rFonts w:ascii="Arial" w:hAnsi="Arial" w:cs="Arial"/>
          <w:color w:val="00B0F0"/>
        </w:rPr>
        <w:t>Сценарий: Попытка сохранить валидную сущность администратора.</w:t>
      </w:r>
    </w:p>
    <w:p w14:paraId="7676D22E" w14:textId="0A4FBF73" w:rsidR="00195EBD" w:rsidRPr="00BE2028" w:rsidRDefault="00195EBD" w:rsidP="00195EBD">
      <w:pPr>
        <w:pStyle w:val="ac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BE2028">
        <w:rPr>
          <w:rFonts w:ascii="Arial" w:hAnsi="Arial" w:cs="Arial"/>
          <w:color w:val="00B0F0"/>
        </w:rPr>
        <w:t>Предпосылки: Передача в метод объекта Admin с валидными данными.</w:t>
      </w:r>
    </w:p>
    <w:p w14:paraId="7658FCBF" w14:textId="2EC4E006" w:rsidR="00195EBD" w:rsidRPr="00BE2028" w:rsidRDefault="00195EBD" w:rsidP="00195EBD">
      <w:pPr>
        <w:pStyle w:val="ac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BE2028">
        <w:rPr>
          <w:rFonts w:ascii="Arial" w:hAnsi="Arial" w:cs="Arial"/>
          <w:color w:val="00B0F0"/>
        </w:rPr>
        <w:t>Ожидаемый результат: Администратор успешно сохранён в базу данных, пароль зашифрован, установлено текущее время создания. Никаких исключений не возникает.</w:t>
      </w:r>
    </w:p>
    <w:p w14:paraId="14D9573E" w14:textId="77777777" w:rsidR="00F0380D" w:rsidRPr="00BE2028" w:rsidRDefault="00F0380D" w:rsidP="00F0380D">
      <w:pPr>
        <w:autoSpaceDE w:val="0"/>
        <w:autoSpaceDN w:val="0"/>
        <w:adjustRightInd w:val="0"/>
        <w:spacing w:after="0" w:line="240" w:lineRule="auto"/>
        <w:ind w:left="1284"/>
        <w:rPr>
          <w:rFonts w:ascii="Arial" w:eastAsiaTheme="minorEastAsia" w:hAnsi="Arial" w:cs="Arial"/>
          <w:color w:val="00B0F0"/>
          <w:lang w:eastAsia="zh-CN"/>
        </w:rPr>
      </w:pPr>
    </w:p>
    <w:p w14:paraId="7B65DDF7" w14:textId="110958F4" w:rsidR="009D3B68" w:rsidRPr="00BE2028" w:rsidRDefault="002577E1" w:rsidP="00195EBD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BE2028">
        <w:rPr>
          <w:rFonts w:ascii="Arial" w:hAnsi="Arial" w:cs="Arial"/>
          <w:color w:val="00B0F0"/>
        </w:rPr>
        <w:t>Отрицательный тест: Проверка обработки ситуации с дублированием ключа (DuplicateKeyException). Ожидается выброс исключения LoginAcctAlreadyInUseException.</w:t>
      </w:r>
    </w:p>
    <w:p w14:paraId="6B0C3261" w14:textId="77777777" w:rsidR="00195EBD" w:rsidRPr="00BE2028" w:rsidRDefault="00195EBD" w:rsidP="00195EBD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</w:p>
    <w:p w14:paraId="52445042" w14:textId="5DA4770D" w:rsidR="00195EBD" w:rsidRPr="00BE2028" w:rsidRDefault="00195EBD" w:rsidP="00195EBD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1) Обработка Дублирования Ключа</w:t>
      </w:r>
    </w:p>
    <w:p w14:paraId="3167E19B" w14:textId="77777777" w:rsidR="00195EBD" w:rsidRPr="00BE2028" w:rsidRDefault="00195EBD" w:rsidP="00F0380D">
      <w:pPr>
        <w:pStyle w:val="ac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Сценарий: Попытка сохранить администратора с логином, который уже существует в базе данных.</w:t>
      </w:r>
    </w:p>
    <w:p w14:paraId="7946C8C1" w14:textId="77777777" w:rsidR="00195EBD" w:rsidRPr="00BE2028" w:rsidRDefault="00195EBD" w:rsidP="00F0380D">
      <w:pPr>
        <w:pStyle w:val="ac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Предпосылки: Передача в метод объекта Admin с loginAcct, уже существующим в базе.</w:t>
      </w:r>
    </w:p>
    <w:p w14:paraId="65CC698D" w14:textId="2B907EF6" w:rsidR="00195EBD" w:rsidRPr="00BE2028" w:rsidRDefault="00195EBD" w:rsidP="00F0380D">
      <w:pPr>
        <w:pStyle w:val="ac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Ожидаемый результат: Возникновение исключения DuplicateKeyException и его обработка с пробросом LoginAcctAlreadyInUseException.</w:t>
      </w:r>
    </w:p>
    <w:p w14:paraId="268C0E22" w14:textId="77777777" w:rsidR="00195EBD" w:rsidRPr="00BE2028" w:rsidRDefault="00195EBD" w:rsidP="00195EBD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</w:p>
    <w:p w14:paraId="3636D875" w14:textId="7BE50052" w:rsidR="00195EBD" w:rsidRPr="00BE2028" w:rsidRDefault="00195EBD" w:rsidP="00195EBD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2) Сохранение Администратора с Null Параметрами</w:t>
      </w:r>
    </w:p>
    <w:p w14:paraId="008B075C" w14:textId="77777777" w:rsidR="00195EBD" w:rsidRPr="00BE2028" w:rsidRDefault="00195EBD" w:rsidP="00195EBD">
      <w:pPr>
        <w:pStyle w:val="ac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Сценарий: Попытка сохранить администратора с null значениями в обязательных полях.</w:t>
      </w:r>
    </w:p>
    <w:p w14:paraId="70A5F5D6" w14:textId="77777777" w:rsidR="00195EBD" w:rsidRPr="00BE2028" w:rsidRDefault="00195EBD" w:rsidP="00195EBD">
      <w:pPr>
        <w:pStyle w:val="ac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Предпосылки: Передача в метод объекта Admin с null в одном из обязательных полей (например, userPswd или loginAcct).</w:t>
      </w:r>
    </w:p>
    <w:p w14:paraId="605304EB" w14:textId="29D51366" w:rsidR="00195EBD" w:rsidRPr="00BE2028" w:rsidRDefault="00195EBD" w:rsidP="00195EBD">
      <w:pPr>
        <w:pStyle w:val="ac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Ожидаемый результат: Возникновение и обработка исключения (если предусмотрено логикой) или отклонение операции сохранения с соответствующей ошибкой.</w:t>
      </w:r>
    </w:p>
    <w:p w14:paraId="3697C2D2" w14:textId="77777777" w:rsidR="00195EBD" w:rsidRPr="00BE2028" w:rsidRDefault="00195EBD" w:rsidP="00195EBD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</w:p>
    <w:p w14:paraId="099447DB" w14:textId="14AE0BD5" w:rsidR="00195EBD" w:rsidRPr="00BE2028" w:rsidRDefault="00195EBD" w:rsidP="00195EBD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3) Попытка Сохранения Сущности С Null Значением</w:t>
      </w:r>
    </w:p>
    <w:p w14:paraId="6EDDDB6F" w14:textId="77777777" w:rsidR="00195EBD" w:rsidRPr="00BE2028" w:rsidRDefault="00195EBD" w:rsidP="00195EB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Сценарий: Попытка вызова метода saveAdmin с null в качестве аргумента.</w:t>
      </w:r>
    </w:p>
    <w:p w14:paraId="5038173A" w14:textId="77777777" w:rsidR="00195EBD" w:rsidRPr="00BE2028" w:rsidRDefault="00195EBD" w:rsidP="00195EB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Предпосылки: admin == null.</w:t>
      </w:r>
    </w:p>
    <w:p w14:paraId="12DFE71C" w14:textId="77777777" w:rsidR="00195EBD" w:rsidRPr="00BE2028" w:rsidRDefault="00195EBD" w:rsidP="00195EB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Ожидаемый результат: Корректная обработка ситуации без возникновения NullPointerException.</w:t>
      </w:r>
    </w:p>
    <w:p w14:paraId="655FE4CD" w14:textId="32B1EB40" w:rsidR="00195EBD" w:rsidRPr="00BE2028" w:rsidRDefault="00195EBD" w:rsidP="00195EB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lastRenderedPageBreak/>
        <w:t>Тесты Шифрования</w:t>
      </w:r>
    </w:p>
    <w:p w14:paraId="0880190A" w14:textId="77777777" w:rsidR="00195EBD" w:rsidRPr="00BE2028" w:rsidRDefault="00195EBD" w:rsidP="00195EBD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</w:p>
    <w:p w14:paraId="6EAC44AC" w14:textId="265E6A06" w:rsidR="00195EBD" w:rsidRPr="00BE2028" w:rsidRDefault="00195EBD" w:rsidP="00195EBD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4) Тесты Шифрования</w:t>
      </w:r>
    </w:p>
    <w:p w14:paraId="3882FED7" w14:textId="77777777" w:rsidR="00F0380D" w:rsidRPr="00BE2028" w:rsidRDefault="00F0380D" w:rsidP="00F0380D">
      <w:pPr>
        <w:pStyle w:val="ac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Сценарий: Проверка, что пароль администратора был зашифрован перед сохранением.</w:t>
      </w:r>
    </w:p>
    <w:p w14:paraId="14774883" w14:textId="77777777" w:rsidR="00F0380D" w:rsidRPr="00BE2028" w:rsidRDefault="00F0380D" w:rsidP="00F0380D">
      <w:pPr>
        <w:pStyle w:val="ac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Предпосылки: Передача в метод объекта Admin с известным паролем.</w:t>
      </w:r>
    </w:p>
    <w:p w14:paraId="635CF215" w14:textId="3F258B3A" w:rsidR="00195EBD" w:rsidRPr="00BE2028" w:rsidRDefault="00F0380D" w:rsidP="00F0380D">
      <w:pPr>
        <w:pStyle w:val="ac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Ожидаемый результат: Пароль, сохранённый в объекте Admin, переданный в adminMapper.insert, зашифрован с использованием MD5.</w:t>
      </w:r>
    </w:p>
    <w:p w14:paraId="0BF55256" w14:textId="77777777" w:rsidR="00195EBD" w:rsidRPr="00BE2028" w:rsidRDefault="00195EBD" w:rsidP="00195EBD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</w:p>
    <w:p w14:paraId="031B735C" w14:textId="3518F27B" w:rsidR="00195EBD" w:rsidRPr="00BE2028" w:rsidRDefault="00195EBD" w:rsidP="00195EBD">
      <w:pPr>
        <w:autoSpaceDE w:val="0"/>
        <w:autoSpaceDN w:val="0"/>
        <w:adjustRightInd w:val="0"/>
        <w:spacing w:after="0" w:line="240" w:lineRule="auto"/>
        <w:ind w:left="924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5) Тесты Установки Времени</w:t>
      </w:r>
    </w:p>
    <w:p w14:paraId="40909BCB" w14:textId="77777777" w:rsidR="00F0380D" w:rsidRPr="00BE2028" w:rsidRDefault="00F0380D" w:rsidP="00F0380D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Сценарий: Установка текущего времени создания при сохранении администратора.</w:t>
      </w:r>
    </w:p>
    <w:p w14:paraId="06B5A35A" w14:textId="77777777" w:rsidR="00F0380D" w:rsidRPr="00BE2028" w:rsidRDefault="00F0380D" w:rsidP="00F0380D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Предпосылки: Вызов метода saveAdmin с валидным объектом Admin.</w:t>
      </w:r>
    </w:p>
    <w:p w14:paraId="40C4CF01" w14:textId="014856B1" w:rsidR="00195EBD" w:rsidRPr="00BE2028" w:rsidRDefault="00F0380D" w:rsidP="00F0380D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B0F0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>Ожидаемый результат: В объекте Admin, переданном в adminMapper.insert, установлено текущее время в соответствующем формате.</w:t>
      </w:r>
    </w:p>
    <w:p w14:paraId="177FF343" w14:textId="77777777" w:rsidR="00CB0D9F" w:rsidRPr="00BE2028" w:rsidRDefault="00CB0D9F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0B5660B6" w14:textId="77777777" w:rsidR="00CB0D9F" w:rsidRPr="00BE2028" w:rsidRDefault="00CB0D9F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7C330BC3" w14:textId="0D547053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E2028">
        <w:rPr>
          <w:rFonts w:ascii="Arial" w:hAnsi="Arial" w:cs="Arial"/>
          <w:b/>
          <w:bCs/>
        </w:rPr>
        <w:t>2. getAll()</w:t>
      </w:r>
    </w:p>
    <w:p w14:paraId="67879FED" w14:textId="16BBA729" w:rsidR="00F0380D" w:rsidRPr="00BE2028" w:rsidRDefault="002577E1" w:rsidP="00F73545">
      <w:pPr>
        <w:pStyle w:val="ac"/>
        <w:numPr>
          <w:ilvl w:val="0"/>
          <w:numId w:val="9"/>
        </w:numPr>
        <w:rPr>
          <w:rFonts w:ascii="Arial" w:hAnsi="Arial" w:cs="Arial"/>
        </w:rPr>
      </w:pPr>
      <w:r w:rsidRPr="00BE2028">
        <w:rPr>
          <w:rFonts w:ascii="Arial" w:hAnsi="Arial" w:cs="Arial"/>
        </w:rPr>
        <w:t xml:space="preserve">Положительный тест: </w:t>
      </w:r>
      <w:r w:rsidR="00F73545" w:rsidRPr="00BE2028">
        <w:rPr>
          <w:rFonts w:ascii="Arial" w:hAnsi="Arial" w:cs="Arial"/>
        </w:rPr>
        <w:t>Получение Непустого Списка Администраторов</w:t>
      </w:r>
    </w:p>
    <w:p w14:paraId="6483570C" w14:textId="101892E0" w:rsidR="00F73545" w:rsidRPr="00BE2028" w:rsidRDefault="00F73545" w:rsidP="00F73545">
      <w:pPr>
        <w:pStyle w:val="ac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 xml:space="preserve">Сценарий: </w:t>
      </w:r>
      <w:r w:rsidRPr="00BE2028">
        <w:rPr>
          <w:rFonts w:ascii="Arial" w:eastAsiaTheme="minorEastAsia" w:hAnsi="Arial" w:cs="Arial"/>
          <w:lang w:eastAsia="zh-CN"/>
        </w:rPr>
        <w:t>В базе данных присутствуют записи администраторов.</w:t>
      </w:r>
    </w:p>
    <w:p w14:paraId="6A94D27B" w14:textId="33347BFF" w:rsidR="00F73545" w:rsidRPr="00BE2028" w:rsidRDefault="00F73545" w:rsidP="00F73545">
      <w:pPr>
        <w:pStyle w:val="ac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 xml:space="preserve">Предпосылки: </w:t>
      </w:r>
      <w:r w:rsidRPr="00BE2028">
        <w:rPr>
          <w:rFonts w:ascii="Arial" w:eastAsiaTheme="minorEastAsia" w:hAnsi="Arial" w:cs="Arial"/>
          <w:lang w:eastAsia="zh-CN"/>
        </w:rPr>
        <w:t>База данных содержит несколько записей администраторов.</w:t>
      </w:r>
    </w:p>
    <w:p w14:paraId="78A5D009" w14:textId="16D89061" w:rsidR="00F73545" w:rsidRPr="00BE2028" w:rsidRDefault="00F73545" w:rsidP="00F73545">
      <w:pPr>
        <w:pStyle w:val="ac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 xml:space="preserve">Ожидаемый результат: </w:t>
      </w:r>
      <w:r w:rsidRPr="00BE2028">
        <w:rPr>
          <w:rFonts w:ascii="Arial" w:eastAsiaTheme="minorEastAsia" w:hAnsi="Arial" w:cs="Arial"/>
          <w:lang w:eastAsia="zh-CN"/>
        </w:rPr>
        <w:t>Метод возвращает список, содержащий все записи администраторов, присутствующих в базе данных. Размер списка соответствует количеству записей в базе.</w:t>
      </w:r>
    </w:p>
    <w:p w14:paraId="27B194C8" w14:textId="77777777" w:rsidR="009D3B68" w:rsidRPr="00BE2028" w:rsidRDefault="009D3B68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2697C989" w14:textId="758C7000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BE2028">
        <w:rPr>
          <w:rFonts w:ascii="Arial" w:hAnsi="Arial" w:cs="Arial"/>
          <w:b/>
          <w:bCs/>
          <w:lang w:val="en-US"/>
        </w:rPr>
        <w:t xml:space="preserve">3. </w:t>
      </w:r>
      <w:proofErr w:type="spellStart"/>
      <w:proofErr w:type="gramStart"/>
      <w:r w:rsidRPr="00BE2028">
        <w:rPr>
          <w:rFonts w:ascii="Arial" w:hAnsi="Arial" w:cs="Arial"/>
          <w:b/>
          <w:bCs/>
          <w:lang w:val="en-US"/>
        </w:rPr>
        <w:t>getAdminByLoginAcct</w:t>
      </w:r>
      <w:proofErr w:type="spellEnd"/>
      <w:r w:rsidRPr="00BE2028">
        <w:rPr>
          <w:rFonts w:ascii="Arial" w:hAnsi="Arial" w:cs="Arial"/>
          <w:b/>
          <w:bCs/>
          <w:lang w:val="en-US"/>
        </w:rPr>
        <w:t>(</w:t>
      </w:r>
      <w:proofErr w:type="gramEnd"/>
      <w:r w:rsidRPr="00BE2028">
        <w:rPr>
          <w:rFonts w:ascii="Arial" w:hAnsi="Arial" w:cs="Arial"/>
          <w:b/>
          <w:bCs/>
          <w:lang w:val="en-US"/>
        </w:rPr>
        <w:t xml:space="preserve">String </w:t>
      </w:r>
      <w:proofErr w:type="spellStart"/>
      <w:r w:rsidRPr="00BE2028">
        <w:rPr>
          <w:rFonts w:ascii="Arial" w:hAnsi="Arial" w:cs="Arial"/>
          <w:b/>
          <w:bCs/>
          <w:lang w:val="en-US"/>
        </w:rPr>
        <w:t>loginAcct</w:t>
      </w:r>
      <w:proofErr w:type="spellEnd"/>
      <w:r w:rsidRPr="00BE2028">
        <w:rPr>
          <w:rFonts w:ascii="Arial" w:hAnsi="Arial" w:cs="Arial"/>
          <w:b/>
          <w:bCs/>
          <w:lang w:val="en-US"/>
        </w:rPr>
        <w:t xml:space="preserve">, String </w:t>
      </w:r>
      <w:proofErr w:type="spellStart"/>
      <w:r w:rsidRPr="00BE2028">
        <w:rPr>
          <w:rFonts w:ascii="Arial" w:hAnsi="Arial" w:cs="Arial"/>
          <w:b/>
          <w:bCs/>
          <w:lang w:val="en-US"/>
        </w:rPr>
        <w:t>userPswd</w:t>
      </w:r>
      <w:proofErr w:type="spellEnd"/>
      <w:r w:rsidRPr="00BE2028">
        <w:rPr>
          <w:rFonts w:ascii="Arial" w:hAnsi="Arial" w:cs="Arial"/>
          <w:b/>
          <w:bCs/>
          <w:lang w:val="en-US"/>
        </w:rPr>
        <w:t>)</w:t>
      </w:r>
    </w:p>
    <w:p w14:paraId="281B6723" w14:textId="1DED4265" w:rsidR="002577E1" w:rsidRPr="00BE2028" w:rsidRDefault="002577E1" w:rsidP="00771D10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 xml:space="preserve">Положительный тест: </w:t>
      </w:r>
    </w:p>
    <w:p w14:paraId="05EE5C18" w14:textId="77777777" w:rsidR="00F0380D" w:rsidRPr="00BE2028" w:rsidRDefault="00F0380D" w:rsidP="00F0380D">
      <w:pPr>
        <w:pStyle w:val="ac"/>
        <w:numPr>
          <w:ilvl w:val="1"/>
          <w:numId w:val="9"/>
        </w:numPr>
        <w:rPr>
          <w:rFonts w:ascii="Arial" w:hAnsi="Arial" w:cs="Arial"/>
          <w:lang w:eastAsia="zh-CN"/>
        </w:rPr>
      </w:pPr>
      <w:r w:rsidRPr="00BE2028">
        <w:rPr>
          <w:rFonts w:ascii="Arial" w:hAnsi="Arial" w:cs="Arial"/>
          <w:lang w:eastAsia="zh-CN"/>
        </w:rPr>
        <w:t>Сценарий: Попытка аутентификации с валидными учетными данными.</w:t>
      </w:r>
    </w:p>
    <w:p w14:paraId="244FC1CA" w14:textId="77777777" w:rsidR="00F0380D" w:rsidRPr="00BE2028" w:rsidRDefault="00F0380D" w:rsidP="00F0380D">
      <w:pPr>
        <w:pStyle w:val="ac"/>
        <w:numPr>
          <w:ilvl w:val="1"/>
          <w:numId w:val="9"/>
        </w:numPr>
        <w:rPr>
          <w:rFonts w:ascii="Arial" w:hAnsi="Arial" w:cs="Arial"/>
          <w:lang w:eastAsia="zh-CN"/>
        </w:rPr>
      </w:pPr>
      <w:r w:rsidRPr="00BE2028">
        <w:rPr>
          <w:rFonts w:ascii="Arial" w:hAnsi="Arial" w:cs="Arial"/>
          <w:lang w:eastAsia="zh-CN"/>
        </w:rPr>
        <w:t>Предпосылки: Администратор с данным логином и паролем существует в системе.</w:t>
      </w:r>
    </w:p>
    <w:p w14:paraId="66EE264B" w14:textId="6C1534E5" w:rsidR="00F0380D" w:rsidRPr="00BE2028" w:rsidRDefault="00F0380D" w:rsidP="00F0380D">
      <w:pPr>
        <w:pStyle w:val="ac"/>
        <w:numPr>
          <w:ilvl w:val="1"/>
          <w:numId w:val="9"/>
        </w:numPr>
        <w:rPr>
          <w:rFonts w:ascii="Arial" w:hAnsi="Arial" w:cs="Arial"/>
          <w:lang w:eastAsia="zh-CN"/>
        </w:rPr>
      </w:pPr>
      <w:r w:rsidRPr="00BE2028">
        <w:rPr>
          <w:rFonts w:ascii="Arial" w:hAnsi="Arial" w:cs="Arial"/>
          <w:lang w:eastAsia="zh-CN"/>
        </w:rPr>
        <w:t>Ожидаемый результат: Метод возвращает объект Admin, соответствующий введенным учетным данным.</w:t>
      </w:r>
    </w:p>
    <w:p w14:paraId="3E505F70" w14:textId="7C42A3F6" w:rsidR="002577E1" w:rsidRPr="00BE2028" w:rsidRDefault="002577E1" w:rsidP="00771D10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Отрицательные тесты:</w:t>
      </w:r>
    </w:p>
    <w:p w14:paraId="2C6A2E98" w14:textId="239905F6" w:rsidR="002577E1" w:rsidRPr="00BE2028" w:rsidRDefault="002577E1" w:rsidP="00F73545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lastRenderedPageBreak/>
        <w:t>Проверка обработки ситуации, когда администратор не найден (ожидается LoginFailedException).</w:t>
      </w:r>
    </w:p>
    <w:p w14:paraId="008A4E12" w14:textId="40866FEE" w:rsidR="002577E1" w:rsidRPr="00BE2028" w:rsidRDefault="002577E1" w:rsidP="00F73545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Проверка ситуации с неуникальным результатом поиска (ожидается RuntimeException).</w:t>
      </w:r>
    </w:p>
    <w:p w14:paraId="54E1BBA4" w14:textId="0080D4D5" w:rsidR="002577E1" w:rsidRPr="00BE2028" w:rsidRDefault="002577E1" w:rsidP="00F73545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Проверка несовпадения паролей (ожидается LoginFailedException).</w:t>
      </w:r>
    </w:p>
    <w:p w14:paraId="6219A832" w14:textId="77777777" w:rsidR="009D3B68" w:rsidRPr="00BE2028" w:rsidRDefault="009D3B68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72E857C5" w14:textId="0E014751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E2028">
        <w:rPr>
          <w:rFonts w:ascii="Arial" w:hAnsi="Arial" w:cs="Arial"/>
          <w:b/>
          <w:bCs/>
        </w:rPr>
        <w:t>4. remove(Integer adminId)</w:t>
      </w:r>
    </w:p>
    <w:p w14:paraId="567C1A06" w14:textId="69719AE9" w:rsidR="002577E1" w:rsidRPr="00BE2028" w:rsidRDefault="002577E1" w:rsidP="00771D10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Положительный тест: Проверка успешного удаления администратора по идентификатору.</w:t>
      </w:r>
    </w:p>
    <w:p w14:paraId="71FF42F3" w14:textId="4650CAF1" w:rsidR="002577E1" w:rsidRPr="00BE2028" w:rsidRDefault="002577E1" w:rsidP="00771D10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Отрицательный тест: Проверка обработки ситуации при попытке удаления несуществующего администратора.</w:t>
      </w:r>
    </w:p>
    <w:p w14:paraId="45EFF510" w14:textId="77777777" w:rsidR="009D3B68" w:rsidRPr="00BE2028" w:rsidRDefault="009D3B68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68B85E42" w14:textId="0D5661BB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E2028">
        <w:rPr>
          <w:rFonts w:ascii="Arial" w:hAnsi="Arial" w:cs="Arial"/>
          <w:b/>
          <w:bCs/>
        </w:rPr>
        <w:t>5. update(Admin admin)</w:t>
      </w:r>
    </w:p>
    <w:p w14:paraId="0404FF18" w14:textId="24864CE1" w:rsidR="002577E1" w:rsidRPr="00BE2028" w:rsidRDefault="002577E1" w:rsidP="00771D10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Положительный тест: Проверка успешного обновления данных администратора.</w:t>
      </w:r>
    </w:p>
    <w:p w14:paraId="4EBAEB86" w14:textId="4F401899" w:rsidR="002577E1" w:rsidRPr="00BE2028" w:rsidRDefault="002577E1" w:rsidP="00771D10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Отрицательный тест: Проверка обработки дублирования ключевых полей, ожидается LoginAcctAlreadyInUseForUpdateException.</w:t>
      </w:r>
    </w:p>
    <w:p w14:paraId="0C8C1849" w14:textId="77777777" w:rsidR="009D3B68" w:rsidRPr="00BE2028" w:rsidRDefault="009D3B68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73EA492C" w14:textId="21992E25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BE2028">
        <w:rPr>
          <w:rFonts w:ascii="Arial" w:hAnsi="Arial" w:cs="Arial"/>
          <w:b/>
          <w:bCs/>
          <w:lang w:val="en-US"/>
        </w:rPr>
        <w:t xml:space="preserve">6. </w:t>
      </w:r>
      <w:proofErr w:type="spellStart"/>
      <w:proofErr w:type="gramStart"/>
      <w:r w:rsidRPr="00BE2028">
        <w:rPr>
          <w:rFonts w:ascii="Arial" w:hAnsi="Arial" w:cs="Arial"/>
          <w:b/>
          <w:bCs/>
          <w:lang w:val="en-US"/>
        </w:rPr>
        <w:t>saveAdminRoleRelationship</w:t>
      </w:r>
      <w:proofErr w:type="spellEnd"/>
      <w:r w:rsidRPr="00BE2028">
        <w:rPr>
          <w:rFonts w:ascii="Arial" w:hAnsi="Arial" w:cs="Arial"/>
          <w:b/>
          <w:bCs/>
          <w:lang w:val="en-US"/>
        </w:rPr>
        <w:t>(</w:t>
      </w:r>
      <w:proofErr w:type="gramEnd"/>
      <w:r w:rsidRPr="00BE2028">
        <w:rPr>
          <w:rFonts w:ascii="Arial" w:hAnsi="Arial" w:cs="Arial"/>
          <w:b/>
          <w:bCs/>
          <w:lang w:val="en-US"/>
        </w:rPr>
        <w:t xml:space="preserve">Integer </w:t>
      </w:r>
      <w:proofErr w:type="spellStart"/>
      <w:r w:rsidRPr="00BE2028">
        <w:rPr>
          <w:rFonts w:ascii="Arial" w:hAnsi="Arial" w:cs="Arial"/>
          <w:b/>
          <w:bCs/>
          <w:lang w:val="en-US"/>
        </w:rPr>
        <w:t>adminId</w:t>
      </w:r>
      <w:proofErr w:type="spellEnd"/>
      <w:r w:rsidRPr="00BE2028">
        <w:rPr>
          <w:rFonts w:ascii="Arial" w:hAnsi="Arial" w:cs="Arial"/>
          <w:b/>
          <w:bCs/>
          <w:lang w:val="en-US"/>
        </w:rPr>
        <w:t xml:space="preserve">, List&lt;Integer&gt; </w:t>
      </w:r>
      <w:proofErr w:type="spellStart"/>
      <w:r w:rsidRPr="00BE2028">
        <w:rPr>
          <w:rFonts w:ascii="Arial" w:hAnsi="Arial" w:cs="Arial"/>
          <w:b/>
          <w:bCs/>
          <w:lang w:val="en-US"/>
        </w:rPr>
        <w:t>roleIdList</w:t>
      </w:r>
      <w:proofErr w:type="spellEnd"/>
      <w:r w:rsidRPr="00BE2028">
        <w:rPr>
          <w:rFonts w:ascii="Arial" w:hAnsi="Arial" w:cs="Arial"/>
          <w:b/>
          <w:bCs/>
          <w:lang w:val="en-US"/>
        </w:rPr>
        <w:t>)</w:t>
      </w:r>
    </w:p>
    <w:p w14:paraId="7E06007C" w14:textId="68FC7CA6" w:rsidR="002577E1" w:rsidRPr="00BE2028" w:rsidRDefault="002577E1" w:rsidP="00771D10">
      <w:pPr>
        <w:pStyle w:val="ac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Положительный тест: Проверка сохранения связей ролей для администратора с корректным списком ролей.</w:t>
      </w:r>
    </w:p>
    <w:p w14:paraId="474D9DA4" w14:textId="3946C8B1" w:rsidR="002577E1" w:rsidRPr="00BE2028" w:rsidRDefault="002577E1" w:rsidP="00771D10">
      <w:pPr>
        <w:pStyle w:val="ac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Отрицательный тест: Проверка поведения метода при передаче пустого списка или null. Ожидается корректное удаление старых связей без добавления новых.</w:t>
      </w:r>
    </w:p>
    <w:p w14:paraId="07A57B84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2802FBF" w14:textId="412FD629" w:rsidR="002577E1" w:rsidRPr="00BE2028" w:rsidRDefault="002577E1" w:rsidP="00C046EB">
      <w:pPr>
        <w:pStyle w:val="3"/>
        <w:rPr>
          <w:rFonts w:ascii="Arial" w:hAnsi="Arial" w:cs="Arial"/>
        </w:rPr>
      </w:pPr>
      <w:bookmarkStart w:id="10" w:name="_Toc162433636"/>
      <w:r w:rsidRPr="00BE2028">
        <w:rPr>
          <w:rFonts w:ascii="Arial" w:hAnsi="Arial" w:cs="Arial"/>
        </w:rPr>
        <w:t>3.3.</w:t>
      </w:r>
      <w:r w:rsidR="00F8353B" w:rsidRPr="00BE2028">
        <w:rPr>
          <w:rFonts w:ascii="Arial" w:hAnsi="Arial" w:cs="Arial"/>
          <w:lang w:eastAsia="zh-CN"/>
        </w:rPr>
        <w:t>3</w:t>
      </w:r>
      <w:r w:rsidRPr="00BE2028">
        <w:rPr>
          <w:rFonts w:ascii="Arial" w:hAnsi="Arial" w:cs="Arial"/>
        </w:rPr>
        <w:t xml:space="preserve"> Класс AuthServiceImpl</w:t>
      </w:r>
      <w:bookmarkEnd w:id="10"/>
    </w:p>
    <w:p w14:paraId="3AB4A674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Класс AuthServiceImpl реализует логику назначения разрешений ролям. Все внешние зависимости, такие как AuthMapper, будут замокированы с использованием библиотеки мокирования, чтобы изолировать тестируемую логику.Буду протестировать методы:</w:t>
      </w:r>
    </w:p>
    <w:p w14:paraId="3F62718E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E2028">
        <w:rPr>
          <w:rFonts w:ascii="Arial" w:hAnsi="Arial" w:cs="Arial"/>
          <w:b/>
          <w:bCs/>
        </w:rPr>
        <w:t>1. getAll()</w:t>
      </w:r>
    </w:p>
    <w:p w14:paraId="4D6C9E3A" w14:textId="0B9FBD33" w:rsidR="00F73545" w:rsidRPr="00BE2028" w:rsidRDefault="00F73545" w:rsidP="00F73545">
      <w:pPr>
        <w:pStyle w:val="ac"/>
        <w:numPr>
          <w:ilvl w:val="0"/>
          <w:numId w:val="9"/>
        </w:numPr>
        <w:rPr>
          <w:rFonts w:ascii="Arial" w:hAnsi="Arial" w:cs="Arial"/>
        </w:rPr>
      </w:pPr>
      <w:r w:rsidRPr="00BE2028">
        <w:rPr>
          <w:rFonts w:ascii="Arial" w:hAnsi="Arial" w:cs="Arial"/>
        </w:rPr>
        <w:t>Положительный тест: Получение Непустого Списка назначения разрешений ролям</w:t>
      </w:r>
    </w:p>
    <w:p w14:paraId="5AFEE538" w14:textId="068B7471" w:rsidR="00F73545" w:rsidRPr="00BE2028" w:rsidRDefault="00F73545" w:rsidP="00F73545">
      <w:pPr>
        <w:pStyle w:val="ac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 xml:space="preserve">Сценарий: </w:t>
      </w:r>
      <w:r w:rsidRPr="00BE2028">
        <w:rPr>
          <w:rFonts w:ascii="Arial" w:eastAsiaTheme="minorEastAsia" w:hAnsi="Arial" w:cs="Arial"/>
          <w:lang w:eastAsia="zh-CN"/>
        </w:rPr>
        <w:t xml:space="preserve">В базе данных присутствуют записи </w:t>
      </w:r>
      <w:r w:rsidRPr="00BE2028">
        <w:rPr>
          <w:rFonts w:ascii="Arial" w:hAnsi="Arial" w:cs="Arial"/>
        </w:rPr>
        <w:t>назначения разрешений ролям</w:t>
      </w:r>
      <w:r w:rsidRPr="00BE2028">
        <w:rPr>
          <w:rFonts w:ascii="Arial" w:eastAsiaTheme="minorEastAsia" w:hAnsi="Arial" w:cs="Arial"/>
          <w:lang w:eastAsia="zh-CN"/>
        </w:rPr>
        <w:t>.</w:t>
      </w:r>
    </w:p>
    <w:p w14:paraId="7FAC807D" w14:textId="7C80B854" w:rsidR="00F73545" w:rsidRPr="00BE2028" w:rsidRDefault="00F73545" w:rsidP="00F73545">
      <w:pPr>
        <w:pStyle w:val="ac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 xml:space="preserve">Предпосылки: </w:t>
      </w:r>
      <w:r w:rsidRPr="00BE2028">
        <w:rPr>
          <w:rFonts w:ascii="Arial" w:eastAsiaTheme="minorEastAsia" w:hAnsi="Arial" w:cs="Arial"/>
          <w:lang w:eastAsia="zh-CN"/>
        </w:rPr>
        <w:t xml:space="preserve">База данных содержит несколько записей </w:t>
      </w:r>
      <w:r w:rsidRPr="00BE2028">
        <w:rPr>
          <w:rFonts w:ascii="Arial" w:hAnsi="Arial" w:cs="Arial"/>
        </w:rPr>
        <w:t>назначения разрешений ролям</w:t>
      </w:r>
      <w:r w:rsidRPr="00BE2028">
        <w:rPr>
          <w:rFonts w:ascii="Arial" w:eastAsiaTheme="minorEastAsia" w:hAnsi="Arial" w:cs="Arial"/>
          <w:lang w:eastAsia="zh-CN"/>
        </w:rPr>
        <w:t>.</w:t>
      </w:r>
    </w:p>
    <w:p w14:paraId="098E0A84" w14:textId="2B1073E8" w:rsidR="00F73545" w:rsidRPr="00CA6515" w:rsidRDefault="00F73545" w:rsidP="00F73545">
      <w:pPr>
        <w:pStyle w:val="ac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BE2028">
        <w:rPr>
          <w:rFonts w:ascii="Arial" w:eastAsiaTheme="minorEastAsia" w:hAnsi="Arial" w:cs="Arial"/>
          <w:color w:val="00B0F0"/>
          <w:lang w:eastAsia="zh-CN"/>
        </w:rPr>
        <w:t xml:space="preserve">Ожидаемый результат: </w:t>
      </w:r>
      <w:r w:rsidRPr="00BE2028">
        <w:rPr>
          <w:rFonts w:ascii="Arial" w:eastAsiaTheme="minorEastAsia" w:hAnsi="Arial" w:cs="Arial"/>
          <w:lang w:eastAsia="zh-CN"/>
        </w:rPr>
        <w:t>Метод возвращает список</w:t>
      </w:r>
      <w:r w:rsidRPr="00BE2028">
        <w:rPr>
          <w:rFonts w:ascii="Arial" w:hAnsi="Arial" w:cs="Arial"/>
        </w:rPr>
        <w:t xml:space="preserve"> назначения разрешений ролям</w:t>
      </w:r>
      <w:r w:rsidRPr="00BE2028">
        <w:rPr>
          <w:rFonts w:ascii="Arial" w:eastAsiaTheme="minorEastAsia" w:hAnsi="Arial" w:cs="Arial"/>
          <w:lang w:eastAsia="zh-CN"/>
        </w:rPr>
        <w:t>, присутствующих в базе данных. Размер списка соответствует количеству записей в базе.</w:t>
      </w:r>
    </w:p>
    <w:p w14:paraId="5998E366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958AF52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E2028">
        <w:rPr>
          <w:rFonts w:ascii="Arial" w:hAnsi="Arial" w:cs="Arial"/>
          <w:b/>
          <w:bCs/>
        </w:rPr>
        <w:t>2. getAssignedAuthIdByRoleId(Integer roleId)</w:t>
      </w:r>
    </w:p>
    <w:p w14:paraId="3A4AD2E0" w14:textId="3BFDA94B" w:rsidR="002577E1" w:rsidRPr="00BE2028" w:rsidRDefault="002577E1" w:rsidP="00771D10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Положительный тест: Проверка получения списка идентификаторов прав доступа, назначенных определенной роли. Валидация возвращаемого списка на соответствие ожидаемым правам.</w:t>
      </w:r>
    </w:p>
    <w:p w14:paraId="6388BF67" w14:textId="1FC39CE1" w:rsidR="002577E1" w:rsidRPr="00BE2028" w:rsidRDefault="002577E1" w:rsidP="00771D10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Отрицательный тест: Проверка метода с несуществующим идентификатором роли. Ожидается возвращение пустого списка.</w:t>
      </w:r>
    </w:p>
    <w:p w14:paraId="27BD8E23" w14:textId="77777777" w:rsidR="00F73545" w:rsidRPr="00BE2028" w:rsidRDefault="00F73545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34EEAB6B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4332FABE" w14:textId="43FFAD3E" w:rsidR="002577E1" w:rsidRPr="00BE2028" w:rsidRDefault="002577E1" w:rsidP="00C046EB">
      <w:pPr>
        <w:pStyle w:val="3"/>
        <w:rPr>
          <w:rFonts w:ascii="Arial" w:hAnsi="Arial" w:cs="Arial"/>
        </w:rPr>
      </w:pPr>
      <w:bookmarkStart w:id="11" w:name="_Toc162433637"/>
      <w:r w:rsidRPr="00BE2028">
        <w:rPr>
          <w:rFonts w:ascii="Arial" w:hAnsi="Arial" w:cs="Arial"/>
        </w:rPr>
        <w:t>3.3.</w:t>
      </w:r>
      <w:r w:rsidR="00F8353B" w:rsidRPr="00BE2028">
        <w:rPr>
          <w:rFonts w:ascii="Arial" w:hAnsi="Arial" w:cs="Arial"/>
          <w:lang w:eastAsia="zh-CN"/>
        </w:rPr>
        <w:t>4</w:t>
      </w:r>
      <w:r w:rsidRPr="00BE2028">
        <w:rPr>
          <w:rFonts w:ascii="Arial" w:hAnsi="Arial" w:cs="Arial"/>
        </w:rPr>
        <w:t xml:space="preserve"> Класс RoleServiceImpl</w:t>
      </w:r>
      <w:bookmarkEnd w:id="11"/>
    </w:p>
    <w:p w14:paraId="15CA20D2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Класс RoleServiceImpl реализует логические операции над ролями. Все внешние зависимости, такие как RoleMapper, будут замокированы с использованием библиотеки мокирования, чтобы изолировать тестируемую логику.</w:t>
      </w:r>
    </w:p>
    <w:p w14:paraId="0659CAF2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BE2028">
        <w:rPr>
          <w:rFonts w:ascii="Arial" w:hAnsi="Arial" w:cs="Arial"/>
        </w:rPr>
        <w:t>Буду</w:t>
      </w:r>
      <w:r w:rsidRPr="00BE2028">
        <w:rPr>
          <w:rFonts w:ascii="Arial" w:hAnsi="Arial" w:cs="Arial"/>
          <w:lang w:val="en-US"/>
        </w:rPr>
        <w:t xml:space="preserve"> </w:t>
      </w:r>
      <w:r w:rsidRPr="00BE2028">
        <w:rPr>
          <w:rFonts w:ascii="Arial" w:hAnsi="Arial" w:cs="Arial"/>
        </w:rPr>
        <w:t>протестировать</w:t>
      </w:r>
      <w:r w:rsidRPr="00BE2028">
        <w:rPr>
          <w:rFonts w:ascii="Arial" w:hAnsi="Arial" w:cs="Arial"/>
          <w:lang w:val="en-US"/>
        </w:rPr>
        <w:t xml:space="preserve"> </w:t>
      </w:r>
      <w:r w:rsidRPr="00BE2028">
        <w:rPr>
          <w:rFonts w:ascii="Arial" w:hAnsi="Arial" w:cs="Arial"/>
        </w:rPr>
        <w:t>методы</w:t>
      </w:r>
      <w:r w:rsidRPr="00BE2028">
        <w:rPr>
          <w:rFonts w:ascii="Arial" w:hAnsi="Arial" w:cs="Arial"/>
          <w:lang w:val="en-US"/>
        </w:rPr>
        <w:t>:</w:t>
      </w:r>
    </w:p>
    <w:p w14:paraId="3DCB514C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BFAB0F8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BE2028">
        <w:rPr>
          <w:rFonts w:ascii="Arial" w:hAnsi="Arial" w:cs="Arial"/>
          <w:b/>
          <w:bCs/>
          <w:lang w:val="en-US"/>
        </w:rPr>
        <w:t xml:space="preserve">1. </w:t>
      </w:r>
      <w:proofErr w:type="spellStart"/>
      <w:proofErr w:type="gramStart"/>
      <w:r w:rsidRPr="00BE2028">
        <w:rPr>
          <w:rFonts w:ascii="Arial" w:hAnsi="Arial" w:cs="Arial"/>
          <w:b/>
          <w:bCs/>
          <w:lang w:val="en-US"/>
        </w:rPr>
        <w:t>getPageInfo</w:t>
      </w:r>
      <w:proofErr w:type="spellEnd"/>
      <w:r w:rsidRPr="00BE2028">
        <w:rPr>
          <w:rFonts w:ascii="Arial" w:hAnsi="Arial" w:cs="Arial"/>
          <w:b/>
          <w:bCs/>
          <w:lang w:val="en-US"/>
        </w:rPr>
        <w:t>(</w:t>
      </w:r>
      <w:proofErr w:type="gramEnd"/>
      <w:r w:rsidRPr="00BE2028">
        <w:rPr>
          <w:rFonts w:ascii="Arial" w:hAnsi="Arial" w:cs="Arial"/>
          <w:b/>
          <w:bCs/>
          <w:lang w:val="en-US"/>
        </w:rPr>
        <w:t xml:space="preserve">Integer </w:t>
      </w:r>
      <w:proofErr w:type="spellStart"/>
      <w:r w:rsidRPr="00BE2028">
        <w:rPr>
          <w:rFonts w:ascii="Arial" w:hAnsi="Arial" w:cs="Arial"/>
          <w:b/>
          <w:bCs/>
          <w:lang w:val="en-US"/>
        </w:rPr>
        <w:t>pageNum</w:t>
      </w:r>
      <w:proofErr w:type="spellEnd"/>
      <w:r w:rsidRPr="00BE2028">
        <w:rPr>
          <w:rFonts w:ascii="Arial" w:hAnsi="Arial" w:cs="Arial"/>
          <w:b/>
          <w:bCs/>
          <w:lang w:val="en-US"/>
        </w:rPr>
        <w:t xml:space="preserve">, Integer </w:t>
      </w:r>
      <w:proofErr w:type="spellStart"/>
      <w:r w:rsidRPr="00BE2028">
        <w:rPr>
          <w:rFonts w:ascii="Arial" w:hAnsi="Arial" w:cs="Arial"/>
          <w:b/>
          <w:bCs/>
          <w:lang w:val="en-US"/>
        </w:rPr>
        <w:t>pageSize</w:t>
      </w:r>
      <w:proofErr w:type="spellEnd"/>
      <w:r w:rsidRPr="00BE2028">
        <w:rPr>
          <w:rFonts w:ascii="Arial" w:hAnsi="Arial" w:cs="Arial"/>
          <w:b/>
          <w:bCs/>
          <w:lang w:val="en-US"/>
        </w:rPr>
        <w:t>, String keyword)</w:t>
      </w:r>
    </w:p>
    <w:p w14:paraId="623644A7" w14:textId="0A5680A3" w:rsidR="002577E1" w:rsidRPr="00BE2028" w:rsidRDefault="002577E1" w:rsidP="00771D10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Положительный тест:</w:t>
      </w:r>
      <w:r w:rsidR="00771D10" w:rsidRPr="00BE2028">
        <w:rPr>
          <w:rFonts w:ascii="Arial" w:eastAsiaTheme="minorEastAsia" w:hAnsi="Arial" w:cs="Arial"/>
          <w:lang w:eastAsia="zh-CN"/>
        </w:rPr>
        <w:t xml:space="preserve"> </w:t>
      </w:r>
      <w:r w:rsidRPr="00BE2028">
        <w:rPr>
          <w:rFonts w:ascii="Arial" w:hAnsi="Arial" w:cs="Arial"/>
        </w:rPr>
        <w:t>Проверка возвращения корректной PageInfo при валидных параметрах pageNum, pageSize и keyword. Тест должен убедиться, что возвращаемая информация соответствует ожиданиям и содержит правильный набор ролей.</w:t>
      </w:r>
    </w:p>
    <w:p w14:paraId="0316ECB1" w14:textId="33919DEB" w:rsidR="002577E1" w:rsidRPr="00BE2028" w:rsidRDefault="002577E1" w:rsidP="00771D10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Отрицательный тест:</w:t>
      </w:r>
      <w:r w:rsidR="00771D10" w:rsidRPr="00BE2028">
        <w:rPr>
          <w:rFonts w:ascii="Arial" w:eastAsiaTheme="minorEastAsia" w:hAnsi="Arial" w:cs="Arial"/>
          <w:lang w:eastAsia="zh-CN"/>
        </w:rPr>
        <w:t xml:space="preserve"> </w:t>
      </w:r>
      <w:r w:rsidRPr="00BE2028">
        <w:rPr>
          <w:rFonts w:ascii="Arial" w:hAnsi="Arial" w:cs="Arial"/>
        </w:rPr>
        <w:t>Проверка поведения метода при некорректных параметрах пагинации (отрицательные значения pageNum и pageSize). Ожидается, что метод корректно обрабатывает такие ситуации, возможно, применяя значения по умолчанию.</w:t>
      </w:r>
    </w:p>
    <w:p w14:paraId="3451B8E7" w14:textId="77777777" w:rsidR="00F73545" w:rsidRPr="00BE2028" w:rsidRDefault="00F73545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37976AEB" w14:textId="313B53E3" w:rsidR="002577E1" w:rsidRPr="00CA651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 w:hint="eastAsia"/>
          <w:b/>
          <w:bCs/>
          <w:lang w:eastAsia="zh-CN"/>
        </w:rPr>
      </w:pPr>
      <w:r w:rsidRPr="00BE2028">
        <w:rPr>
          <w:rFonts w:ascii="Arial" w:hAnsi="Arial" w:cs="Arial"/>
          <w:b/>
          <w:bCs/>
        </w:rPr>
        <w:t>2. saveRole(Role role)</w:t>
      </w:r>
    </w:p>
    <w:p w14:paraId="20808F75" w14:textId="74641CC1" w:rsidR="002577E1" w:rsidRPr="00BE2028" w:rsidRDefault="002577E1" w:rsidP="00771D10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Положительный тест:</w:t>
      </w:r>
      <w:r w:rsidR="00771D10" w:rsidRPr="00BE2028">
        <w:rPr>
          <w:rFonts w:ascii="Arial" w:eastAsiaTheme="minorEastAsia" w:hAnsi="Arial" w:cs="Arial"/>
          <w:lang w:eastAsia="zh-CN"/>
        </w:rPr>
        <w:t xml:space="preserve"> </w:t>
      </w:r>
      <w:r w:rsidRPr="00BE2028">
        <w:rPr>
          <w:rFonts w:ascii="Arial" w:hAnsi="Arial" w:cs="Arial"/>
        </w:rPr>
        <w:t>Проверка успешного сохранения роли с корректными данными. Тест должен подтвердить, что метод insert вызывается с правильным объектом Role.</w:t>
      </w:r>
    </w:p>
    <w:p w14:paraId="167DCACA" w14:textId="3FB016E4" w:rsidR="002577E1" w:rsidRPr="00BE2028" w:rsidRDefault="002577E1" w:rsidP="00771D10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Отрицательный тест:</w:t>
      </w:r>
      <w:r w:rsidR="00771D10" w:rsidRPr="00BE2028">
        <w:rPr>
          <w:rFonts w:ascii="Arial" w:eastAsiaTheme="minorEastAsia" w:hAnsi="Arial" w:cs="Arial"/>
          <w:lang w:eastAsia="zh-CN"/>
        </w:rPr>
        <w:t xml:space="preserve"> </w:t>
      </w:r>
      <w:r w:rsidRPr="00BE2028">
        <w:rPr>
          <w:rFonts w:ascii="Arial" w:hAnsi="Arial" w:cs="Arial"/>
        </w:rPr>
        <w:t>Попытка сохранения роли с некорректными данными (например, null или отсутствие обязательных полей). Ожидается обработка такой ситуации без возникновения исключений.</w:t>
      </w:r>
    </w:p>
    <w:p w14:paraId="72D977EE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BDAC96B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E2028">
        <w:rPr>
          <w:rFonts w:ascii="Arial" w:hAnsi="Arial" w:cs="Arial"/>
          <w:b/>
          <w:bCs/>
        </w:rPr>
        <w:t>3. updateRole(Role role)</w:t>
      </w:r>
    </w:p>
    <w:p w14:paraId="166B3051" w14:textId="616B0F8E" w:rsidR="002577E1" w:rsidRPr="00BE2028" w:rsidRDefault="002577E1" w:rsidP="009F506B">
      <w:pPr>
        <w:pStyle w:val="ac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Положительный тест:</w:t>
      </w:r>
      <w:r w:rsidR="009F506B" w:rsidRPr="00BE2028">
        <w:rPr>
          <w:rFonts w:ascii="Arial" w:eastAsiaTheme="minorEastAsia" w:hAnsi="Arial" w:cs="Arial"/>
          <w:lang w:eastAsia="zh-CN"/>
        </w:rPr>
        <w:t xml:space="preserve"> </w:t>
      </w:r>
      <w:r w:rsidRPr="00BE2028">
        <w:rPr>
          <w:rFonts w:ascii="Arial" w:hAnsi="Arial" w:cs="Arial"/>
        </w:rPr>
        <w:t>Проверка успешного обновления роли с корректными изменениями. Необходимо проверить, что метод updateByPrimaryKey вызывается с правильным объектом Role.</w:t>
      </w:r>
    </w:p>
    <w:p w14:paraId="2E6CAAC8" w14:textId="6340958C" w:rsidR="002577E1" w:rsidRPr="00BE2028" w:rsidRDefault="002577E1" w:rsidP="009F506B">
      <w:pPr>
        <w:pStyle w:val="ac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Отрицательный тест:</w:t>
      </w:r>
      <w:r w:rsidR="009F506B" w:rsidRPr="00BE2028">
        <w:rPr>
          <w:rFonts w:ascii="Arial" w:eastAsiaTheme="minorEastAsia" w:hAnsi="Arial" w:cs="Arial"/>
          <w:lang w:eastAsia="zh-CN"/>
        </w:rPr>
        <w:t xml:space="preserve"> </w:t>
      </w:r>
      <w:r w:rsidRPr="00BE2028">
        <w:rPr>
          <w:rFonts w:ascii="Arial" w:hAnsi="Arial" w:cs="Arial"/>
        </w:rPr>
        <w:t>Попытка обновления роли с некорректными данными или несуществующим ID. Тест должен убедиться, что метод адекватно обрабатывает такие случаи.</w:t>
      </w:r>
    </w:p>
    <w:p w14:paraId="19E09266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75D216E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E2028">
        <w:rPr>
          <w:rFonts w:ascii="Arial" w:hAnsi="Arial" w:cs="Arial"/>
          <w:b/>
          <w:bCs/>
        </w:rPr>
        <w:t>4. removeRole(List&lt;Integer&gt; roleIdList)</w:t>
      </w:r>
    </w:p>
    <w:p w14:paraId="47E79467" w14:textId="3FB60954" w:rsidR="002577E1" w:rsidRPr="00BE2028" w:rsidRDefault="002577E1" w:rsidP="009F506B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Положительный тест:</w:t>
      </w:r>
      <w:r w:rsidR="009F506B" w:rsidRPr="00BE2028">
        <w:rPr>
          <w:rFonts w:ascii="Arial" w:eastAsiaTheme="minorEastAsia" w:hAnsi="Arial" w:cs="Arial"/>
          <w:lang w:eastAsia="zh-CN"/>
        </w:rPr>
        <w:t xml:space="preserve"> </w:t>
      </w:r>
      <w:r w:rsidRPr="00BE2028">
        <w:rPr>
          <w:rFonts w:ascii="Arial" w:hAnsi="Arial" w:cs="Arial"/>
        </w:rPr>
        <w:t>Проверка удаления списка ролей по идентификаторам. Тест должен подтвердить вызов метода deleteByExample с правильными параметрами.</w:t>
      </w:r>
    </w:p>
    <w:p w14:paraId="01756134" w14:textId="4590C3D1" w:rsidR="002577E1" w:rsidRPr="00BE2028" w:rsidRDefault="002577E1" w:rsidP="009F506B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Отрицательный тест:</w:t>
      </w:r>
      <w:r w:rsidR="009F506B" w:rsidRPr="00BE2028">
        <w:rPr>
          <w:rFonts w:ascii="Arial" w:eastAsiaTheme="minorEastAsia" w:hAnsi="Arial" w:cs="Arial"/>
          <w:lang w:eastAsia="zh-CN"/>
        </w:rPr>
        <w:t xml:space="preserve"> </w:t>
      </w:r>
      <w:r w:rsidRPr="00BE2028">
        <w:rPr>
          <w:rFonts w:ascii="Arial" w:hAnsi="Arial" w:cs="Arial"/>
        </w:rPr>
        <w:t>Попытка удаления ролей с несуществующими идентификаторами или передача пустого списка. Тест должен показать, что сервис корректно обрабатывает такие ситуации.</w:t>
      </w:r>
    </w:p>
    <w:p w14:paraId="0F1EB454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F8A2FB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BE2028">
        <w:rPr>
          <w:rFonts w:ascii="Arial" w:hAnsi="Arial" w:cs="Arial"/>
          <w:b/>
          <w:bCs/>
          <w:lang w:val="en-US"/>
        </w:rPr>
        <w:t xml:space="preserve">5. </w:t>
      </w:r>
      <w:proofErr w:type="spellStart"/>
      <w:proofErr w:type="gramStart"/>
      <w:r w:rsidRPr="00BE2028">
        <w:rPr>
          <w:rFonts w:ascii="Arial" w:hAnsi="Arial" w:cs="Arial"/>
          <w:b/>
          <w:bCs/>
          <w:lang w:val="en-US"/>
        </w:rPr>
        <w:t>getAssignedRole</w:t>
      </w:r>
      <w:proofErr w:type="spellEnd"/>
      <w:r w:rsidRPr="00BE2028">
        <w:rPr>
          <w:rFonts w:ascii="Arial" w:hAnsi="Arial" w:cs="Arial"/>
          <w:b/>
          <w:bCs/>
          <w:lang w:val="en-US"/>
        </w:rPr>
        <w:t>(</w:t>
      </w:r>
      <w:proofErr w:type="gramEnd"/>
      <w:r w:rsidRPr="00BE2028">
        <w:rPr>
          <w:rFonts w:ascii="Arial" w:hAnsi="Arial" w:cs="Arial"/>
          <w:b/>
          <w:bCs/>
          <w:lang w:val="en-US"/>
        </w:rPr>
        <w:t xml:space="preserve">Integer </w:t>
      </w:r>
      <w:proofErr w:type="spellStart"/>
      <w:r w:rsidRPr="00BE2028">
        <w:rPr>
          <w:rFonts w:ascii="Arial" w:hAnsi="Arial" w:cs="Arial"/>
          <w:b/>
          <w:bCs/>
          <w:lang w:val="en-US"/>
        </w:rPr>
        <w:t>adminId</w:t>
      </w:r>
      <w:proofErr w:type="spellEnd"/>
      <w:r w:rsidRPr="00BE2028">
        <w:rPr>
          <w:rFonts w:ascii="Arial" w:hAnsi="Arial" w:cs="Arial"/>
          <w:b/>
          <w:bCs/>
          <w:lang w:val="en-US"/>
        </w:rPr>
        <w:t xml:space="preserve">) </w:t>
      </w:r>
      <w:r w:rsidRPr="00BE2028">
        <w:rPr>
          <w:rFonts w:ascii="Arial" w:hAnsi="Arial" w:cs="Arial"/>
          <w:b/>
          <w:bCs/>
        </w:rPr>
        <w:t>и</w:t>
      </w:r>
      <w:r w:rsidRPr="00BE202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BE2028">
        <w:rPr>
          <w:rFonts w:ascii="Arial" w:hAnsi="Arial" w:cs="Arial"/>
          <w:b/>
          <w:bCs/>
          <w:lang w:val="en-US"/>
        </w:rPr>
        <w:t>getUnAssignedRole</w:t>
      </w:r>
      <w:proofErr w:type="spellEnd"/>
      <w:r w:rsidRPr="00BE2028">
        <w:rPr>
          <w:rFonts w:ascii="Arial" w:hAnsi="Arial" w:cs="Arial"/>
          <w:b/>
          <w:bCs/>
          <w:lang w:val="en-US"/>
        </w:rPr>
        <w:t xml:space="preserve">(Integer </w:t>
      </w:r>
      <w:proofErr w:type="spellStart"/>
      <w:r w:rsidRPr="00BE2028">
        <w:rPr>
          <w:rFonts w:ascii="Arial" w:hAnsi="Arial" w:cs="Arial"/>
          <w:b/>
          <w:bCs/>
          <w:lang w:val="en-US"/>
        </w:rPr>
        <w:t>adminId</w:t>
      </w:r>
      <w:proofErr w:type="spellEnd"/>
      <w:r w:rsidRPr="00BE2028">
        <w:rPr>
          <w:rFonts w:ascii="Arial" w:hAnsi="Arial" w:cs="Arial"/>
          <w:b/>
          <w:bCs/>
          <w:lang w:val="en-US"/>
        </w:rPr>
        <w:t>)</w:t>
      </w:r>
    </w:p>
    <w:p w14:paraId="46561D86" w14:textId="5DB4FCC5" w:rsidR="002577E1" w:rsidRPr="00BE2028" w:rsidRDefault="002577E1" w:rsidP="009F506B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Положительный тест:</w:t>
      </w:r>
      <w:r w:rsidR="009F506B" w:rsidRPr="00BE2028">
        <w:rPr>
          <w:rFonts w:ascii="Arial" w:eastAsiaTheme="minorEastAsia" w:hAnsi="Arial" w:cs="Arial"/>
          <w:lang w:eastAsia="zh-CN"/>
        </w:rPr>
        <w:t xml:space="preserve"> </w:t>
      </w:r>
      <w:r w:rsidRPr="00BE2028">
        <w:rPr>
          <w:rFonts w:ascii="Arial" w:hAnsi="Arial" w:cs="Arial"/>
        </w:rPr>
        <w:t>Проверка получения списков назначенных и неназначенных ролей для администратора с существующим ID. Тесты должны удостовериться, что возвращаемые списки соответствуют ожиданиям.</w:t>
      </w:r>
    </w:p>
    <w:p w14:paraId="4B01F8FC" w14:textId="0351F53A" w:rsidR="002577E1" w:rsidRPr="00BE2028" w:rsidRDefault="002577E1" w:rsidP="009F506B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Отрицательный тест:</w:t>
      </w:r>
      <w:r w:rsidR="009F506B" w:rsidRPr="00BE2028">
        <w:rPr>
          <w:rFonts w:ascii="Arial" w:eastAsiaTheme="minorEastAsia" w:hAnsi="Arial" w:cs="Arial"/>
          <w:lang w:eastAsia="zh-CN"/>
        </w:rPr>
        <w:t xml:space="preserve"> </w:t>
      </w:r>
      <w:r w:rsidRPr="00BE2028">
        <w:rPr>
          <w:rFonts w:ascii="Arial" w:hAnsi="Arial" w:cs="Arial"/>
        </w:rPr>
        <w:t>Попытка получения списков ролей для несуществующего администратора. Ожидается, что методы вернут пустые списки без возникновения ошибок.</w:t>
      </w:r>
    </w:p>
    <w:p w14:paraId="25B9B8FC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0FA626D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09EE95C" w14:textId="6235A795" w:rsidR="002577E1" w:rsidRPr="00BE2028" w:rsidRDefault="002577E1" w:rsidP="009F506B">
      <w:pPr>
        <w:pStyle w:val="3"/>
        <w:rPr>
          <w:rFonts w:ascii="Arial" w:hAnsi="Arial" w:cs="Arial"/>
        </w:rPr>
      </w:pPr>
      <w:bookmarkStart w:id="12" w:name="_Toc162433638"/>
      <w:r w:rsidRPr="00BE2028">
        <w:rPr>
          <w:rFonts w:ascii="Arial" w:hAnsi="Arial" w:cs="Arial"/>
        </w:rPr>
        <w:t>3.3.</w:t>
      </w:r>
      <w:r w:rsidR="009F506B" w:rsidRPr="00BE2028">
        <w:rPr>
          <w:rFonts w:ascii="Arial" w:eastAsiaTheme="minorEastAsia" w:hAnsi="Arial" w:cs="Arial"/>
          <w:lang w:eastAsia="zh-CN"/>
        </w:rPr>
        <w:t>5</w:t>
      </w:r>
      <w:r w:rsidRPr="00BE2028">
        <w:rPr>
          <w:rFonts w:ascii="Arial" w:hAnsi="Arial" w:cs="Arial"/>
        </w:rPr>
        <w:t xml:space="preserve"> Класс MenuServiceImpl</w:t>
      </w:r>
      <w:bookmarkEnd w:id="12"/>
    </w:p>
    <w:p w14:paraId="6B6B2844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Класс MenuServiceImpl реализует функцию администраторов по обслуживанию меню страниц. Администраторы могут добавлять элементы, изменять элементы, удалять элементы и т. д. в меню.</w:t>
      </w:r>
    </w:p>
    <w:p w14:paraId="08F49B3D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Буду протестировать методы:</w:t>
      </w:r>
    </w:p>
    <w:p w14:paraId="2AF42CC8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E2028">
        <w:rPr>
          <w:rFonts w:ascii="Arial" w:hAnsi="Arial" w:cs="Arial"/>
          <w:b/>
          <w:bCs/>
        </w:rPr>
        <w:t>1. getAll()</w:t>
      </w:r>
    </w:p>
    <w:p w14:paraId="7466C247" w14:textId="7A395582" w:rsidR="002577E1" w:rsidRPr="00BE2028" w:rsidRDefault="002577E1" w:rsidP="009F506B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Положительный тест: Проверить, что метод возвращает полный список объектов Menu, и эти объекты соответствуют данным, хранящимся в базе данных.</w:t>
      </w:r>
    </w:p>
    <w:p w14:paraId="253824E4" w14:textId="04925937" w:rsidR="002577E1" w:rsidRPr="00BE2028" w:rsidRDefault="002577E1" w:rsidP="009F506B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Отрицательный тест: Проверить поведение метода при отсутствии записей в базе данных. Ожидается получение пустого списка.</w:t>
      </w:r>
    </w:p>
    <w:p w14:paraId="49882BFE" w14:textId="77777777" w:rsidR="007B3D67" w:rsidRPr="00BE2028" w:rsidRDefault="007B3D67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75EC057C" w14:textId="64591BB0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E2028">
        <w:rPr>
          <w:rFonts w:ascii="Arial" w:hAnsi="Arial" w:cs="Arial"/>
          <w:b/>
          <w:bCs/>
        </w:rPr>
        <w:t>2. saveMenu(Menu menu)</w:t>
      </w:r>
    </w:p>
    <w:p w14:paraId="7A9B4AE6" w14:textId="7D753645" w:rsidR="002577E1" w:rsidRPr="00BE2028" w:rsidRDefault="002577E1" w:rsidP="009F506B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Положительный тест: Проверить, что метод корректно сохраняет объект Menu в базу данных. Валидация успешного сохранения может включать проверку вызова соответствующего метода MenuMapper с правильными параметрами.</w:t>
      </w:r>
    </w:p>
    <w:p w14:paraId="32954647" w14:textId="14AFE41D" w:rsidR="002577E1" w:rsidRPr="00BE2028" w:rsidRDefault="002577E1" w:rsidP="009F506B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Отрицательный тест: Проверить поведение метода при попытке сохранить null или объект Menu с некорректными данными (например, с отрицательным ID или null в обязательных полях).</w:t>
      </w:r>
    </w:p>
    <w:p w14:paraId="64DDC4BB" w14:textId="77777777" w:rsidR="007B3D67" w:rsidRPr="00BE2028" w:rsidRDefault="007B3D67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23B5DADA" w14:textId="080C8F2F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E2028">
        <w:rPr>
          <w:rFonts w:ascii="Arial" w:hAnsi="Arial" w:cs="Arial"/>
          <w:b/>
          <w:bCs/>
        </w:rPr>
        <w:t>3. updateMenu(Menu menu)</w:t>
      </w:r>
    </w:p>
    <w:p w14:paraId="1299947F" w14:textId="3ACEE781" w:rsidR="002577E1" w:rsidRPr="00BE2028" w:rsidRDefault="002577E1" w:rsidP="009F506B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lastRenderedPageBreak/>
        <w:t>Положительный тест: Проверить, что метод обновляет существующую запись в базе данных без изменения поля "pid", если оно не предоставлено.</w:t>
      </w:r>
    </w:p>
    <w:p w14:paraId="28E28190" w14:textId="2E9417D5" w:rsidR="002577E1" w:rsidRPr="00BE2028" w:rsidRDefault="002577E1" w:rsidP="009F506B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Отрицательный тест: Проверить обработку методом попытки обновить объект Menu с некорректными данными, например, null или с несуществующим в базе данных ID.</w:t>
      </w:r>
    </w:p>
    <w:p w14:paraId="3396F197" w14:textId="77777777" w:rsidR="007B3D67" w:rsidRPr="00BE2028" w:rsidRDefault="007B3D67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14913859" w14:textId="2AD11ECA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E2028">
        <w:rPr>
          <w:rFonts w:ascii="Arial" w:hAnsi="Arial" w:cs="Arial"/>
          <w:b/>
          <w:bCs/>
        </w:rPr>
        <w:t>4. removeMenu(Integer id)</w:t>
      </w:r>
    </w:p>
    <w:p w14:paraId="222B694E" w14:textId="0263034D" w:rsidR="002577E1" w:rsidRPr="00BE2028" w:rsidRDefault="002577E1" w:rsidP="009F506B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Положительный тест: Проверить, что метод удаляет объект Menu по заданному ID.</w:t>
      </w:r>
    </w:p>
    <w:p w14:paraId="767386EF" w14:textId="2B8247F0" w:rsidR="002577E1" w:rsidRPr="00BE2028" w:rsidRDefault="002577E1" w:rsidP="009F506B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BE2028">
        <w:rPr>
          <w:rFonts w:ascii="Arial" w:hAnsi="Arial" w:cs="Arial"/>
        </w:rPr>
        <w:t>Отрицательный тест: Проверить, как метод обрабатывает ситуацию с попыткой удаления объекта по несуществующему ID. Также стоит проверить обработку ситуации, когда в метод передается null.</w:t>
      </w:r>
    </w:p>
    <w:p w14:paraId="490C8878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00DC3100" w14:textId="48EFAE8C" w:rsidR="002577E1" w:rsidRPr="00BE2028" w:rsidRDefault="002577E1" w:rsidP="00C046EB">
      <w:pPr>
        <w:pStyle w:val="2"/>
        <w:rPr>
          <w:rFonts w:ascii="Arial" w:hAnsi="Arial"/>
        </w:rPr>
      </w:pPr>
      <w:bookmarkStart w:id="13" w:name="_Toc162433639"/>
      <w:r w:rsidRPr="00BE2028">
        <w:rPr>
          <w:rFonts w:ascii="Arial" w:hAnsi="Arial"/>
        </w:rPr>
        <w:t>3.4 Написание и запуск тест-кейсов</w:t>
      </w:r>
      <w:bookmarkEnd w:id="13"/>
    </w:p>
    <w:p w14:paraId="1A507277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B44122E" w14:textId="3ECB6F01" w:rsidR="002577E1" w:rsidRPr="00BE2028" w:rsidRDefault="00C046EB" w:rsidP="00C046EB">
      <w:pPr>
        <w:pStyle w:val="3"/>
        <w:rPr>
          <w:rFonts w:ascii="Arial" w:hAnsi="Arial" w:cs="Arial"/>
        </w:rPr>
      </w:pPr>
      <w:bookmarkStart w:id="14" w:name="_Toc162433640"/>
      <w:r w:rsidRPr="00BE2028">
        <w:rPr>
          <w:rFonts w:ascii="Arial" w:hAnsi="Arial" w:cs="Arial"/>
        </w:rPr>
        <w:t>3</w:t>
      </w:r>
      <w:r w:rsidRPr="00BE2028">
        <w:rPr>
          <w:rFonts w:ascii="Arial" w:hAnsi="Arial" w:cs="Arial"/>
          <w:lang w:eastAsia="zh-CN"/>
        </w:rPr>
        <w:t xml:space="preserve">.4.1 </w:t>
      </w:r>
      <w:r w:rsidR="002577E1" w:rsidRPr="00BE2028">
        <w:rPr>
          <w:rFonts w:ascii="Arial" w:hAnsi="Arial" w:cs="Arial"/>
        </w:rPr>
        <w:t>Написание модульных тестов</w:t>
      </w:r>
      <w:bookmarkEnd w:id="14"/>
    </w:p>
    <w:p w14:paraId="52F1AC5C" w14:textId="1D7A309D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см. Приложение 1.</w:t>
      </w:r>
    </w:p>
    <w:p w14:paraId="03B97485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5D8608E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B2BDF03" w14:textId="4D173029" w:rsidR="004B1129" w:rsidRPr="00BE2028" w:rsidRDefault="00C046EB" w:rsidP="004B1129">
      <w:pPr>
        <w:pStyle w:val="3"/>
        <w:rPr>
          <w:rFonts w:ascii="Arial" w:hAnsi="Arial" w:cs="Arial"/>
        </w:rPr>
      </w:pPr>
      <w:bookmarkStart w:id="15" w:name="_Toc162433641"/>
      <w:r w:rsidRPr="00BE2028">
        <w:rPr>
          <w:rFonts w:ascii="Arial" w:hAnsi="Arial" w:cs="Arial"/>
          <w:lang w:eastAsia="zh-CN"/>
        </w:rPr>
        <w:t xml:space="preserve">3.4.2 </w:t>
      </w:r>
      <w:r w:rsidR="002577E1" w:rsidRPr="00BE2028">
        <w:rPr>
          <w:rFonts w:ascii="Arial" w:hAnsi="Arial" w:cs="Arial"/>
        </w:rPr>
        <w:t>Результат первого запуска тестов</w:t>
      </w:r>
      <w:bookmarkEnd w:id="15"/>
    </w:p>
    <w:p w14:paraId="21D8E109" w14:textId="54E1FA41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  <w:noProof/>
        </w:rPr>
        <w:drawing>
          <wp:inline distT="0" distB="0" distL="0" distR="0" wp14:anchorId="365AA916" wp14:editId="44CB1983">
            <wp:extent cx="5934710" cy="3562985"/>
            <wp:effectExtent l="0" t="0" r="8890" b="0"/>
            <wp:docPr id="9010464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509" cy="35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7B03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891774B" w14:textId="78089BF9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  <w:noProof/>
        </w:rPr>
        <w:lastRenderedPageBreak/>
        <w:drawing>
          <wp:inline distT="0" distB="0" distL="0" distR="0" wp14:anchorId="6CF421B5" wp14:editId="52B800EE">
            <wp:extent cx="5934710" cy="3088005"/>
            <wp:effectExtent l="0" t="0" r="8890" b="0"/>
            <wp:docPr id="18722862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FBEE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FBCD8D0" w14:textId="0C020D22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  <w:noProof/>
        </w:rPr>
        <w:drawing>
          <wp:inline distT="0" distB="0" distL="0" distR="0" wp14:anchorId="3EB476B5" wp14:editId="404E0426">
            <wp:extent cx="5943600" cy="2941320"/>
            <wp:effectExtent l="0" t="0" r="0" b="0"/>
            <wp:docPr id="3126224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8ABF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408D5D3" w14:textId="65F7BEAD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  <w:noProof/>
        </w:rPr>
        <w:drawing>
          <wp:inline distT="0" distB="0" distL="0" distR="0" wp14:anchorId="69B75E43" wp14:editId="4615F576">
            <wp:extent cx="5926455" cy="1362710"/>
            <wp:effectExtent l="0" t="0" r="0" b="8890"/>
            <wp:docPr id="18832545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2C61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63612D06" w14:textId="6866ABEF" w:rsidR="002577E1" w:rsidRPr="00BE2028" w:rsidRDefault="002577E1" w:rsidP="004C1806">
      <w:pPr>
        <w:pStyle w:val="2"/>
        <w:rPr>
          <w:rFonts w:ascii="Arial" w:hAnsi="Arial"/>
        </w:rPr>
      </w:pPr>
      <w:bookmarkStart w:id="16" w:name="_Toc162433642"/>
      <w:r w:rsidRPr="00BE2028">
        <w:rPr>
          <w:rFonts w:ascii="Arial" w:hAnsi="Arial"/>
        </w:rPr>
        <w:t>3.5 Анализ результатов выполнения теста</w:t>
      </w:r>
      <w:bookmarkEnd w:id="16"/>
    </w:p>
    <w:p w14:paraId="22092A54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На скриншоте мы видим, что проверка getPageInfo класса RoleServiceImpl не удалась.</w:t>
      </w:r>
    </w:p>
    <w:p w14:paraId="54A9A89D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BB66F8C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lastRenderedPageBreak/>
        <w:t>Сценарий этого теста: введим параметры исключения в метод getPageInfo и ожидаем, что getPageInfo вернет правильные данные.</w:t>
      </w:r>
    </w:p>
    <w:p w14:paraId="70E1FF89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9151505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Однако тест не прошел. Согласно предоставленной трассировке стека, тест не пройден, поскольку при выполнении метода RoleServiceImplTest.getPageInfo_ValidParameters_ReturnsCorrectData возникло исключение NullPointerException. Обычно это указывает на попытку доступа или манипулирования объектом, который не был должным образом инициализирован.</w:t>
      </w:r>
    </w:p>
    <w:p w14:paraId="6E62AD27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5A99A2D5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Мы предполагаем, что причиной могут быть:</w:t>
      </w:r>
    </w:p>
    <w:p w14:paraId="1CF16723" w14:textId="5308B459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1. Код в строке 44 возвращает не ожидаемый массив, а нулевое значение.</w:t>
      </w:r>
    </w:p>
    <w:p w14:paraId="65FCA212" w14:textId="5EEA0E1E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  <w:r w:rsidRPr="00BE2028">
        <w:rPr>
          <w:rFonts w:ascii="Arial" w:hAnsi="Arial" w:cs="Arial"/>
          <w:noProof/>
        </w:rPr>
        <w:drawing>
          <wp:inline distT="0" distB="0" distL="0" distR="0" wp14:anchorId="160C0151" wp14:editId="5A0270BA">
            <wp:extent cx="5934710" cy="1414780"/>
            <wp:effectExtent l="0" t="0" r="8890" b="0"/>
            <wp:docPr id="4517179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AD5D" w14:textId="0D79677E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2. Сам метод getPageInfo во время выполнения обращается к нулевому объекту.</w:t>
      </w:r>
    </w:p>
    <w:p w14:paraId="343866DB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B784017" w14:textId="6D1E9C9C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Начинем отладку:</w:t>
      </w:r>
    </w:p>
    <w:p w14:paraId="06D14B06" w14:textId="5FE7AB8C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  <w:noProof/>
        </w:rPr>
        <w:drawing>
          <wp:inline distT="0" distB="0" distL="0" distR="0" wp14:anchorId="280E7ED2" wp14:editId="5D3F4930">
            <wp:extent cx="5934710" cy="880110"/>
            <wp:effectExtent l="0" t="0" r="8890" b="0"/>
            <wp:docPr id="21356606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BEB0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C23AB38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После отладки мы нашли проблему! Результат (тип PageInfo&lt;Role&gt;), возвращаемый методом getPageInfo, не был инициализирован, поэтому получение массива результатов приведет к исключению для доступа к нулевому указателю, поэтому тест не пройден.</w:t>
      </w:r>
    </w:p>
    <w:p w14:paraId="1F6C3E51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69F5B08" w14:textId="55243728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 xml:space="preserve">Почему возвращаемый результат result не инициализируется? После анализа мы выяснили, что это происходит потому, что метод getPageInfo внутренне использует подключаемый модуль подкачки MyBatis PageHelper. Роль PageHelper заключается в реализации подкачки </w:t>
      </w:r>
      <w:r w:rsidRPr="00BE2028">
        <w:rPr>
          <w:rFonts w:ascii="Arial" w:hAnsi="Arial" w:cs="Arial"/>
          <w:b/>
          <w:bCs/>
        </w:rPr>
        <w:t>на уровне запроса к базе данных</w:t>
      </w:r>
      <w:r w:rsidRPr="00BE2028">
        <w:rPr>
          <w:rFonts w:ascii="Arial" w:hAnsi="Arial" w:cs="Arial"/>
        </w:rPr>
        <w:t>. Однако при модульном тестировании PageInfo является всего лишь оболочкой для результатов запроса и не может фактически подключаться к базе данных и выполнять операторы SQL.</w:t>
      </w:r>
    </w:p>
    <w:p w14:paraId="7A73FED2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983CB28" w14:textId="12D76651" w:rsidR="002577E1" w:rsidRPr="00CA6515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E2028">
        <w:rPr>
          <w:rFonts w:ascii="Arial" w:hAnsi="Arial" w:cs="Arial"/>
        </w:rPr>
        <w:lastRenderedPageBreak/>
        <w:t xml:space="preserve">Итак, мы получаем следующий вывод: неразумно проводить модульное тестирование при подкачке, потому что эффект подкачки не может быть проверен при модульном тестировании. </w:t>
      </w:r>
    </w:p>
    <w:p w14:paraId="60DE51CA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eastAsia="zh-CN"/>
        </w:rPr>
      </w:pPr>
    </w:p>
    <w:p w14:paraId="4BF49A88" w14:textId="41DA606B" w:rsidR="002577E1" w:rsidRPr="00BE2028" w:rsidRDefault="002577E1" w:rsidP="004C1806">
      <w:pPr>
        <w:pStyle w:val="2"/>
        <w:rPr>
          <w:rFonts w:ascii="Arial" w:hAnsi="Arial"/>
        </w:rPr>
      </w:pPr>
      <w:bookmarkStart w:id="17" w:name="_Toc162433643"/>
      <w:r w:rsidRPr="00BE2028">
        <w:rPr>
          <w:rFonts w:ascii="Arial" w:hAnsi="Arial"/>
        </w:rPr>
        <w:t>3.6 Исправление кода и модульных тестов</w:t>
      </w:r>
      <w:bookmarkEnd w:id="17"/>
    </w:p>
    <w:p w14:paraId="01D93FAF" w14:textId="4D94B05B" w:rsidR="002577E1" w:rsidRPr="00BE2028" w:rsidRDefault="002577E1" w:rsidP="004C1806">
      <w:pPr>
        <w:pStyle w:val="3"/>
        <w:rPr>
          <w:rFonts w:ascii="Arial" w:hAnsi="Arial" w:cs="Arial"/>
        </w:rPr>
      </w:pPr>
      <w:bookmarkStart w:id="18" w:name="_Toc162433644"/>
      <w:r w:rsidRPr="00BE2028">
        <w:rPr>
          <w:rFonts w:ascii="Arial" w:hAnsi="Arial" w:cs="Arial"/>
        </w:rPr>
        <w:t>3.6.1 Исправление кода</w:t>
      </w:r>
      <w:bookmarkEnd w:id="18"/>
    </w:p>
    <w:p w14:paraId="2FDB06F2" w14:textId="7EBF7ACF" w:rsidR="002577E1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На основании приведенного выше анализа мы решили убрать тест метода getPageInfo из модульного теста.</w:t>
      </w:r>
      <w:r w:rsidR="00CA6515">
        <w:rPr>
          <w:rFonts w:ascii="Arial" w:hAnsi="Arial" w:cs="Arial"/>
        </w:rPr>
        <w:t xml:space="preserve"> (</w:t>
      </w:r>
      <w:r w:rsidR="00CA6515" w:rsidRPr="00CA6515">
        <w:rPr>
          <w:rFonts w:ascii="Arial" w:hAnsi="Arial" w:cs="Arial"/>
          <w:b/>
          <w:bCs/>
        </w:rPr>
        <w:t>Буду сделать это в рамках интеграционного теста, где мы можем работать с реальной базой данных.</w:t>
      </w:r>
      <w:r w:rsidR="00CA6515">
        <w:rPr>
          <w:rFonts w:ascii="Arial" w:hAnsi="Arial" w:cs="Arial"/>
        </w:rPr>
        <w:t>)</w:t>
      </w:r>
    </w:p>
    <w:p w14:paraId="0E0A47BB" w14:textId="77777777" w:rsidR="00CA6515" w:rsidRPr="00BE2028" w:rsidRDefault="00CA6515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5067EB4" w14:textId="7CFB0D8B" w:rsidR="002577E1" w:rsidRPr="00BE2028" w:rsidRDefault="002577E1" w:rsidP="007B3D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E2028">
        <w:rPr>
          <w:rFonts w:ascii="Arial" w:hAnsi="Arial" w:cs="Arial"/>
          <w:noProof/>
        </w:rPr>
        <w:drawing>
          <wp:inline distT="0" distB="0" distL="0" distR="0" wp14:anchorId="6A553A86" wp14:editId="3F12447D">
            <wp:extent cx="5848709" cy="5134673"/>
            <wp:effectExtent l="0" t="0" r="0" b="8890"/>
            <wp:docPr id="305761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462" cy="514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9961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4A6DA02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Выполнив модульный тест еще раз, получаем окончательный результат</w:t>
      </w:r>
    </w:p>
    <w:p w14:paraId="7CB95C45" w14:textId="77777777" w:rsidR="007B3D67" w:rsidRPr="00BE2028" w:rsidRDefault="002577E1" w:rsidP="007B3D67">
      <w:pPr>
        <w:autoSpaceDE w:val="0"/>
        <w:autoSpaceDN w:val="0"/>
        <w:adjustRightInd w:val="0"/>
        <w:spacing w:after="0" w:line="240" w:lineRule="auto"/>
        <w:jc w:val="center"/>
        <w:rPr>
          <w:rStyle w:val="30"/>
          <w:rFonts w:ascii="Arial" w:hAnsi="Arial" w:cs="Arial"/>
        </w:rPr>
      </w:pPr>
      <w:r w:rsidRPr="00BE2028">
        <w:rPr>
          <w:rFonts w:ascii="Arial" w:hAnsi="Arial" w:cs="Arial"/>
          <w:noProof/>
        </w:rPr>
        <w:lastRenderedPageBreak/>
        <w:drawing>
          <wp:inline distT="0" distB="0" distL="0" distR="0" wp14:anchorId="70E8FE60" wp14:editId="661C73CD">
            <wp:extent cx="5777763" cy="2682815"/>
            <wp:effectExtent l="0" t="0" r="0" b="3810"/>
            <wp:docPr id="20299503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302" cy="268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7645" w14:textId="77777777" w:rsidR="007B3D67" w:rsidRPr="00BE2028" w:rsidRDefault="007B3D67" w:rsidP="002577E1">
      <w:pPr>
        <w:autoSpaceDE w:val="0"/>
        <w:autoSpaceDN w:val="0"/>
        <w:adjustRightInd w:val="0"/>
        <w:spacing w:after="0" w:line="240" w:lineRule="auto"/>
        <w:rPr>
          <w:rStyle w:val="30"/>
          <w:rFonts w:ascii="Arial" w:hAnsi="Arial" w:cs="Arial"/>
        </w:rPr>
      </w:pPr>
    </w:p>
    <w:p w14:paraId="0924E8E2" w14:textId="40BF0F43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Style w:val="30"/>
          <w:rFonts w:ascii="Arial" w:hAnsi="Arial" w:cs="Arial"/>
        </w:rPr>
      </w:pPr>
      <w:bookmarkStart w:id="19" w:name="_Toc162433645"/>
      <w:r w:rsidRPr="00BE2028">
        <w:rPr>
          <w:rStyle w:val="30"/>
          <w:rFonts w:ascii="Arial" w:hAnsi="Arial" w:cs="Arial"/>
        </w:rPr>
        <w:t>3.6.2 окончательный результат</w:t>
      </w:r>
      <w:bookmarkEnd w:id="19"/>
    </w:p>
    <w:p w14:paraId="20AFA4C2" w14:textId="49ACA1D2" w:rsidR="002577E1" w:rsidRPr="00BE2028" w:rsidRDefault="002577E1" w:rsidP="007B3D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E2028">
        <w:rPr>
          <w:rFonts w:ascii="Arial" w:hAnsi="Arial" w:cs="Arial"/>
          <w:noProof/>
        </w:rPr>
        <w:lastRenderedPageBreak/>
        <w:drawing>
          <wp:inline distT="0" distB="0" distL="0" distR="0" wp14:anchorId="54311D3C" wp14:editId="122D4A86">
            <wp:extent cx="5194740" cy="7841412"/>
            <wp:effectExtent l="0" t="0" r="6350" b="7620"/>
            <wp:docPr id="11825769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453" cy="784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52F0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40CFD2" w14:textId="0D9F65F8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  <w:noProof/>
        </w:rPr>
        <w:lastRenderedPageBreak/>
        <w:drawing>
          <wp:inline distT="0" distB="0" distL="0" distR="0" wp14:anchorId="6EC2A6CF" wp14:editId="7238A11C">
            <wp:extent cx="5572760" cy="2587625"/>
            <wp:effectExtent l="0" t="0" r="8890" b="3175"/>
            <wp:docPr id="1280037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DC12" w14:textId="2B7D8441" w:rsidR="002577E1" w:rsidRPr="00BE2028" w:rsidRDefault="002577E1" w:rsidP="004C1806">
      <w:pPr>
        <w:pStyle w:val="2"/>
        <w:rPr>
          <w:rFonts w:ascii="Arial" w:hAnsi="Arial"/>
        </w:rPr>
      </w:pPr>
      <w:bookmarkStart w:id="20" w:name="_Toc162433646"/>
      <w:r w:rsidRPr="00BE2028">
        <w:rPr>
          <w:rFonts w:ascii="Arial" w:hAnsi="Arial"/>
        </w:rPr>
        <w:t>3.7 Статистика покрытия кода и таблица ошибок</w:t>
      </w:r>
      <w:bookmarkEnd w:id="20"/>
    </w:p>
    <w:p w14:paraId="58D917F6" w14:textId="2F0FB97C" w:rsidR="002577E1" w:rsidRPr="00BE2028" w:rsidRDefault="002577E1" w:rsidP="004C1806">
      <w:pPr>
        <w:pStyle w:val="3"/>
        <w:rPr>
          <w:rFonts w:ascii="Arial" w:hAnsi="Arial" w:cs="Arial"/>
        </w:rPr>
      </w:pPr>
      <w:bookmarkStart w:id="21" w:name="_Toc162433647"/>
      <w:r w:rsidRPr="00BE2028">
        <w:rPr>
          <w:rFonts w:ascii="Arial" w:hAnsi="Arial" w:cs="Arial"/>
        </w:rPr>
        <w:t>3.7.1 Статистика покрытия кода</w:t>
      </w:r>
      <w:bookmarkEnd w:id="21"/>
    </w:p>
    <w:p w14:paraId="3E0633CF" w14:textId="1CC536CF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  <w:noProof/>
        </w:rPr>
        <w:drawing>
          <wp:inline distT="0" distB="0" distL="0" distR="0" wp14:anchorId="5BBDF323" wp14:editId="056F6012">
            <wp:extent cx="5512435" cy="2139315"/>
            <wp:effectExtent l="0" t="0" r="0" b="0"/>
            <wp:docPr id="139874767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3522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456D2DC" w14:textId="60E5D0B1" w:rsidR="002577E1" w:rsidRPr="00BE2028" w:rsidRDefault="002577E1" w:rsidP="004C1806">
      <w:pPr>
        <w:pStyle w:val="3"/>
        <w:rPr>
          <w:rFonts w:ascii="Arial" w:hAnsi="Arial" w:cs="Arial"/>
        </w:rPr>
      </w:pPr>
      <w:bookmarkStart w:id="22" w:name="_Toc162433648"/>
      <w:r w:rsidRPr="00BE2028">
        <w:rPr>
          <w:rFonts w:ascii="Arial" w:hAnsi="Arial" w:cs="Arial"/>
        </w:rPr>
        <w:t>3.7.2 Таблицы ошибок</w:t>
      </w:r>
      <w:bookmarkEnd w:id="22"/>
    </w:p>
    <w:p w14:paraId="5399B545" w14:textId="3717A31A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Результат первого запуска тестов: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77E1" w:rsidRPr="00BE2028" w14:paraId="62A3C37E" w14:textId="77777777" w:rsidTr="002577E1">
        <w:tc>
          <w:tcPr>
            <w:tcW w:w="3115" w:type="dxa"/>
          </w:tcPr>
          <w:p w14:paraId="1418AFCD" w14:textId="4643F799" w:rsidR="002577E1" w:rsidRPr="00BE2028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>Класс</w:t>
            </w:r>
          </w:p>
        </w:tc>
        <w:tc>
          <w:tcPr>
            <w:tcW w:w="3115" w:type="dxa"/>
          </w:tcPr>
          <w:p w14:paraId="121D186D" w14:textId="78125BE3" w:rsidR="002577E1" w:rsidRPr="00BE2028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>Succeed unit test</w:t>
            </w:r>
          </w:p>
        </w:tc>
        <w:tc>
          <w:tcPr>
            <w:tcW w:w="3115" w:type="dxa"/>
          </w:tcPr>
          <w:p w14:paraId="013ED5FC" w14:textId="40AFD822" w:rsidR="002577E1" w:rsidRPr="00BE2028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>Total unit test</w:t>
            </w:r>
          </w:p>
        </w:tc>
      </w:tr>
      <w:tr w:rsidR="002577E1" w:rsidRPr="00BE2028" w14:paraId="77B0DBC3" w14:textId="77777777" w:rsidTr="002577E1">
        <w:tc>
          <w:tcPr>
            <w:tcW w:w="3115" w:type="dxa"/>
          </w:tcPr>
          <w:p w14:paraId="3F8F934A" w14:textId="6130EBBB" w:rsidR="002577E1" w:rsidRPr="00BE2028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RoleServiceImpl  </w:t>
            </w:r>
          </w:p>
        </w:tc>
        <w:tc>
          <w:tcPr>
            <w:tcW w:w="3115" w:type="dxa"/>
          </w:tcPr>
          <w:p w14:paraId="02124D03" w14:textId="1D84ACB9" w:rsidR="002577E1" w:rsidRPr="00BE2028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3115" w:type="dxa"/>
          </w:tcPr>
          <w:p w14:paraId="13211860" w14:textId="5D52B786" w:rsidR="002577E1" w:rsidRPr="00BE2028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>12</w:t>
            </w:r>
          </w:p>
        </w:tc>
      </w:tr>
      <w:tr w:rsidR="002577E1" w:rsidRPr="00BE2028" w14:paraId="79EDC178" w14:textId="77777777" w:rsidTr="002577E1">
        <w:tc>
          <w:tcPr>
            <w:tcW w:w="3115" w:type="dxa"/>
          </w:tcPr>
          <w:p w14:paraId="56EBC438" w14:textId="2CD060F1" w:rsidR="002577E1" w:rsidRPr="00BE2028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MenuServiceImpl  </w:t>
            </w:r>
          </w:p>
        </w:tc>
        <w:tc>
          <w:tcPr>
            <w:tcW w:w="3115" w:type="dxa"/>
          </w:tcPr>
          <w:p w14:paraId="2DD38644" w14:textId="05E2FAF8" w:rsidR="002577E1" w:rsidRPr="00BE2028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5  </w:t>
            </w:r>
          </w:p>
        </w:tc>
        <w:tc>
          <w:tcPr>
            <w:tcW w:w="3115" w:type="dxa"/>
          </w:tcPr>
          <w:p w14:paraId="26D2A417" w14:textId="0D3FEEC5" w:rsidR="002577E1" w:rsidRPr="00BE2028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5  </w:t>
            </w:r>
          </w:p>
        </w:tc>
      </w:tr>
      <w:tr w:rsidR="002577E1" w:rsidRPr="00BE2028" w14:paraId="1263883C" w14:textId="77777777" w:rsidTr="002577E1">
        <w:tc>
          <w:tcPr>
            <w:tcW w:w="3115" w:type="dxa"/>
          </w:tcPr>
          <w:p w14:paraId="312424DC" w14:textId="5123C8A1" w:rsidR="002577E1" w:rsidRPr="00BE2028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AuthServiceImpl  </w:t>
            </w:r>
          </w:p>
        </w:tc>
        <w:tc>
          <w:tcPr>
            <w:tcW w:w="3115" w:type="dxa"/>
          </w:tcPr>
          <w:p w14:paraId="52A6E6F5" w14:textId="6FC2B3B0" w:rsidR="002577E1" w:rsidRPr="00BE2028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9  </w:t>
            </w:r>
          </w:p>
        </w:tc>
        <w:tc>
          <w:tcPr>
            <w:tcW w:w="3115" w:type="dxa"/>
          </w:tcPr>
          <w:p w14:paraId="67F73971" w14:textId="68B7A334" w:rsidR="002577E1" w:rsidRPr="00BE2028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9  </w:t>
            </w:r>
          </w:p>
        </w:tc>
      </w:tr>
      <w:tr w:rsidR="002577E1" w:rsidRPr="00BE2028" w14:paraId="4C68EAC2" w14:textId="77777777" w:rsidTr="002577E1">
        <w:tc>
          <w:tcPr>
            <w:tcW w:w="3115" w:type="dxa"/>
          </w:tcPr>
          <w:p w14:paraId="0F6E13A8" w14:textId="64D4A27A" w:rsidR="002577E1" w:rsidRPr="00BE2028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AdminServiceImpl </w:t>
            </w:r>
          </w:p>
        </w:tc>
        <w:tc>
          <w:tcPr>
            <w:tcW w:w="3115" w:type="dxa"/>
          </w:tcPr>
          <w:p w14:paraId="0CF4CDCE" w14:textId="1B745E9A" w:rsidR="002577E1" w:rsidRPr="00BE2028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9  </w:t>
            </w:r>
          </w:p>
        </w:tc>
        <w:tc>
          <w:tcPr>
            <w:tcW w:w="3115" w:type="dxa"/>
          </w:tcPr>
          <w:p w14:paraId="26880D09" w14:textId="67FCDF19" w:rsidR="002577E1" w:rsidRPr="00BE2028" w:rsidRDefault="002577E1" w:rsidP="002577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9  </w:t>
            </w:r>
          </w:p>
        </w:tc>
      </w:tr>
    </w:tbl>
    <w:p w14:paraId="0D5136DB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EF88F42" w14:textId="20D8E54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Результат второго запуска тестов: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77E1" w:rsidRPr="00BE2028" w14:paraId="621DA391" w14:textId="77777777" w:rsidTr="00242A68">
        <w:tc>
          <w:tcPr>
            <w:tcW w:w="3115" w:type="dxa"/>
          </w:tcPr>
          <w:p w14:paraId="19A60268" w14:textId="77777777" w:rsidR="002577E1" w:rsidRPr="00BE2028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>Класс</w:t>
            </w:r>
          </w:p>
        </w:tc>
        <w:tc>
          <w:tcPr>
            <w:tcW w:w="3115" w:type="dxa"/>
          </w:tcPr>
          <w:p w14:paraId="10B71EC2" w14:textId="77777777" w:rsidR="002577E1" w:rsidRPr="00BE2028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>Succeed unit test</w:t>
            </w:r>
          </w:p>
        </w:tc>
        <w:tc>
          <w:tcPr>
            <w:tcW w:w="3115" w:type="dxa"/>
          </w:tcPr>
          <w:p w14:paraId="5C23BD2F" w14:textId="77777777" w:rsidR="002577E1" w:rsidRPr="00BE2028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>Total unit test</w:t>
            </w:r>
          </w:p>
        </w:tc>
      </w:tr>
      <w:tr w:rsidR="002577E1" w:rsidRPr="00BE2028" w14:paraId="3C617261" w14:textId="77777777" w:rsidTr="00242A68">
        <w:tc>
          <w:tcPr>
            <w:tcW w:w="3115" w:type="dxa"/>
          </w:tcPr>
          <w:p w14:paraId="2618D64E" w14:textId="77777777" w:rsidR="002577E1" w:rsidRPr="00BE2028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RoleServiceImpl  </w:t>
            </w:r>
          </w:p>
        </w:tc>
        <w:tc>
          <w:tcPr>
            <w:tcW w:w="3115" w:type="dxa"/>
          </w:tcPr>
          <w:p w14:paraId="21E24601" w14:textId="77777777" w:rsidR="002577E1" w:rsidRPr="00BE2028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3115" w:type="dxa"/>
          </w:tcPr>
          <w:p w14:paraId="00A45BC6" w14:textId="002E8CA0" w:rsidR="002577E1" w:rsidRPr="00BE2028" w:rsidRDefault="005027C3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 w:rsidRPr="00BE2028">
              <w:rPr>
                <w:rFonts w:ascii="Arial" w:eastAsiaTheme="minorEastAsia" w:hAnsi="Arial" w:cs="Arial"/>
                <w:lang w:eastAsia="zh-CN"/>
              </w:rPr>
              <w:t>10</w:t>
            </w:r>
          </w:p>
        </w:tc>
      </w:tr>
      <w:tr w:rsidR="002577E1" w:rsidRPr="00BE2028" w14:paraId="27AD34E6" w14:textId="77777777" w:rsidTr="00242A68">
        <w:tc>
          <w:tcPr>
            <w:tcW w:w="3115" w:type="dxa"/>
          </w:tcPr>
          <w:p w14:paraId="016DB69B" w14:textId="77777777" w:rsidR="002577E1" w:rsidRPr="00BE2028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MenuServiceImpl  </w:t>
            </w:r>
          </w:p>
        </w:tc>
        <w:tc>
          <w:tcPr>
            <w:tcW w:w="3115" w:type="dxa"/>
          </w:tcPr>
          <w:p w14:paraId="6902FC32" w14:textId="77777777" w:rsidR="002577E1" w:rsidRPr="00BE2028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5  </w:t>
            </w:r>
          </w:p>
        </w:tc>
        <w:tc>
          <w:tcPr>
            <w:tcW w:w="3115" w:type="dxa"/>
          </w:tcPr>
          <w:p w14:paraId="32920A98" w14:textId="77777777" w:rsidR="002577E1" w:rsidRPr="00BE2028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5  </w:t>
            </w:r>
          </w:p>
        </w:tc>
      </w:tr>
      <w:tr w:rsidR="002577E1" w:rsidRPr="00BE2028" w14:paraId="27641635" w14:textId="77777777" w:rsidTr="00242A68">
        <w:tc>
          <w:tcPr>
            <w:tcW w:w="3115" w:type="dxa"/>
          </w:tcPr>
          <w:p w14:paraId="3AD32090" w14:textId="77777777" w:rsidR="002577E1" w:rsidRPr="00BE2028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AuthServiceImpl  </w:t>
            </w:r>
          </w:p>
        </w:tc>
        <w:tc>
          <w:tcPr>
            <w:tcW w:w="3115" w:type="dxa"/>
          </w:tcPr>
          <w:p w14:paraId="50951951" w14:textId="77777777" w:rsidR="002577E1" w:rsidRPr="00BE2028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9  </w:t>
            </w:r>
          </w:p>
        </w:tc>
        <w:tc>
          <w:tcPr>
            <w:tcW w:w="3115" w:type="dxa"/>
          </w:tcPr>
          <w:p w14:paraId="02F90C93" w14:textId="77777777" w:rsidR="002577E1" w:rsidRPr="00BE2028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9  </w:t>
            </w:r>
          </w:p>
        </w:tc>
      </w:tr>
      <w:tr w:rsidR="002577E1" w:rsidRPr="00BE2028" w14:paraId="75A8ED80" w14:textId="77777777" w:rsidTr="00242A68">
        <w:tc>
          <w:tcPr>
            <w:tcW w:w="3115" w:type="dxa"/>
          </w:tcPr>
          <w:p w14:paraId="45B4A894" w14:textId="77777777" w:rsidR="002577E1" w:rsidRPr="00BE2028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AdminServiceImpl </w:t>
            </w:r>
          </w:p>
        </w:tc>
        <w:tc>
          <w:tcPr>
            <w:tcW w:w="3115" w:type="dxa"/>
          </w:tcPr>
          <w:p w14:paraId="3EB3FE85" w14:textId="77777777" w:rsidR="002577E1" w:rsidRPr="00BE2028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9  </w:t>
            </w:r>
          </w:p>
        </w:tc>
        <w:tc>
          <w:tcPr>
            <w:tcW w:w="3115" w:type="dxa"/>
          </w:tcPr>
          <w:p w14:paraId="1A381C78" w14:textId="77777777" w:rsidR="002577E1" w:rsidRPr="00BE2028" w:rsidRDefault="002577E1" w:rsidP="00242A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E2028">
              <w:rPr>
                <w:rFonts w:ascii="Arial" w:hAnsi="Arial" w:cs="Arial"/>
              </w:rPr>
              <w:t xml:space="preserve">9  </w:t>
            </w:r>
          </w:p>
        </w:tc>
      </w:tr>
    </w:tbl>
    <w:p w14:paraId="4AF77DC9" w14:textId="77777777" w:rsidR="00CF7B7B" w:rsidRDefault="00CF7B7B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B457ABB" w14:textId="6582056A" w:rsidR="00CF7B7B" w:rsidRDefault="00CF7B7B" w:rsidP="00CF7B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 xml:space="preserve">На основании приведенного выше анализа мы решили убрать </w:t>
      </w:r>
      <w:r>
        <w:rPr>
          <w:rFonts w:ascii="Arial" w:hAnsi="Arial" w:cs="Arial"/>
        </w:rPr>
        <w:t xml:space="preserve">2 </w:t>
      </w:r>
      <w:r w:rsidRPr="00BE2028">
        <w:rPr>
          <w:rFonts w:ascii="Arial" w:hAnsi="Arial" w:cs="Arial"/>
        </w:rPr>
        <w:t>тест</w:t>
      </w:r>
      <w:r>
        <w:rPr>
          <w:rFonts w:ascii="Arial" w:hAnsi="Arial" w:cs="Arial"/>
        </w:rPr>
        <w:t>а</w:t>
      </w:r>
      <w:r w:rsidRPr="00BE2028">
        <w:rPr>
          <w:rFonts w:ascii="Arial" w:hAnsi="Arial" w:cs="Arial"/>
        </w:rPr>
        <w:t xml:space="preserve"> метода getPageInfo из </w:t>
      </w:r>
      <w:r>
        <w:rPr>
          <w:rFonts w:ascii="Arial" w:hAnsi="Arial" w:cs="Arial"/>
        </w:rPr>
        <w:t xml:space="preserve">класса </w:t>
      </w:r>
      <w:r w:rsidRPr="00BE2028">
        <w:rPr>
          <w:rFonts w:ascii="Arial" w:hAnsi="Arial" w:cs="Arial"/>
        </w:rPr>
        <w:t>RoleServiceImpl.</w:t>
      </w:r>
      <w:r>
        <w:rPr>
          <w:rFonts w:ascii="Arial" w:hAnsi="Arial" w:cs="Arial"/>
        </w:rPr>
        <w:t xml:space="preserve"> </w:t>
      </w:r>
      <w:r w:rsidRPr="00CA6515">
        <w:rPr>
          <w:rFonts w:ascii="Arial" w:hAnsi="Arial" w:cs="Arial"/>
          <w:b/>
          <w:bCs/>
        </w:rPr>
        <w:t xml:space="preserve">Буду сделать это в </w:t>
      </w:r>
      <w:r w:rsidRPr="00CA6515">
        <w:rPr>
          <w:rFonts w:ascii="Arial" w:hAnsi="Arial" w:cs="Arial"/>
          <w:b/>
          <w:bCs/>
        </w:rPr>
        <w:lastRenderedPageBreak/>
        <w:t>рамках интеграционного теста, где мы можем работать с реальной базой данных.</w:t>
      </w:r>
    </w:p>
    <w:p w14:paraId="3247FA2E" w14:textId="77777777" w:rsidR="00CF7B7B" w:rsidRDefault="00CF7B7B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0A84D05" w14:textId="13A1690E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Остаточное количество ошибок: 0.</w:t>
      </w:r>
    </w:p>
    <w:p w14:paraId="653D40C2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9EA4B2F" w14:textId="05D5A9D9" w:rsidR="002577E1" w:rsidRPr="00BE2028" w:rsidRDefault="002577E1" w:rsidP="004C1806">
      <w:pPr>
        <w:pStyle w:val="2"/>
        <w:rPr>
          <w:rFonts w:ascii="Arial" w:hAnsi="Arial"/>
        </w:rPr>
      </w:pPr>
      <w:bookmarkStart w:id="23" w:name="_Toc162433649"/>
      <w:r w:rsidRPr="00BE2028">
        <w:rPr>
          <w:rFonts w:ascii="Arial" w:hAnsi="Arial"/>
        </w:rPr>
        <w:t>3.8 Вывод</w:t>
      </w:r>
      <w:bookmarkEnd w:id="23"/>
    </w:p>
    <w:p w14:paraId="2C533BD1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В ходе выполнения данной лабораторной работы было проведено модульное тестирование ключевых компонентов системы, включая AdminServiceImpl, AuthServiceImpl, RoleServiceImpl, и MenuServiceImpl, с использованием фреймворка Mockito. Модульные тесты охватывали 432 строки исходного кода, что позволило выявить ряд потенциальных проблем и обеспечить более высокое качество разрабатываемого программного обеспечения.</w:t>
      </w:r>
    </w:p>
    <w:p w14:paraId="102A9094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BF93476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Модульное тестирование продемонстрировало свою важность как критический этап в жизненном цикле разработки программного обеспечения, позволяя разработчикам проверить корректность работы отдельных компонентов системы в изоляции от внешних зависимостей. Это обеспечивает более высокую надежность и устойчивость кода, способствует раннему обнаружению и устранению ошибок, а также снижает затраты на последующие этапы разработки и поддержку продукта.</w:t>
      </w:r>
    </w:p>
    <w:p w14:paraId="325E83A3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EECC5D9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В процессе тестирования были выявлены различные типы ошибок, включая ошибки доступа к неинициализированным объектам (NullPointerException), ошибки в логике обработки данных и ошибки интеграции с внешними зависимостями. Для предотвращения подобных ошибок в будущем рекомендуется:</w:t>
      </w:r>
    </w:p>
    <w:p w14:paraId="0C6F1A89" w14:textId="03EFDFD7" w:rsidR="002577E1" w:rsidRPr="00BE2028" w:rsidRDefault="002577E1" w:rsidP="00387566">
      <w:pPr>
        <w:pStyle w:val="ac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Тщательное планирование и проектирование интерфейсов и зависимостей между компонентами системы.</w:t>
      </w:r>
    </w:p>
    <w:p w14:paraId="1D59A142" w14:textId="513F88B4" w:rsidR="002577E1" w:rsidRPr="00BE2028" w:rsidRDefault="002577E1" w:rsidP="00387566">
      <w:pPr>
        <w:pStyle w:val="ac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Использование mock-объектов для изоляции тестируемых компонентов и обеспечения контролируемого тестового окружения.</w:t>
      </w:r>
    </w:p>
    <w:p w14:paraId="128C3041" w14:textId="5716AB96" w:rsidR="002577E1" w:rsidRPr="00BE2028" w:rsidRDefault="002577E1" w:rsidP="00387566">
      <w:pPr>
        <w:pStyle w:val="ac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Проведение кодового ревью и рефакторинга для выявления и исправления потенциальных проблем в логике работы методов и обработке исключений.</w:t>
      </w:r>
    </w:p>
    <w:p w14:paraId="2723E7D6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364B9EF" w14:textId="2781B564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2028">
        <w:rPr>
          <w:rFonts w:ascii="Arial" w:hAnsi="Arial" w:cs="Arial"/>
        </w:rPr>
        <w:t>Результаты проведенной работы подтверждают высокую эффективность модульного тестирования как инструмента повышения качества программного обеспечения и важность раннего внедрения тестирования в процесс разработки. Определенные в ходе тестирования проблемы были успешно устранены, что позволило улучшить стабильность и надежность разрабатываемой системы.</w:t>
      </w:r>
    </w:p>
    <w:p w14:paraId="6483CB4C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E055035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CE2B794" w14:textId="1DEB5010" w:rsidR="002577E1" w:rsidRPr="00BE2028" w:rsidRDefault="002577E1" w:rsidP="004C1806">
      <w:pPr>
        <w:pStyle w:val="1"/>
        <w:rPr>
          <w:rFonts w:ascii="Arial" w:hAnsi="Arial" w:cs="Arial"/>
          <w:lang w:eastAsia="zh-CN"/>
        </w:rPr>
      </w:pPr>
      <w:bookmarkStart w:id="24" w:name="_Toc162433650"/>
      <w:r w:rsidRPr="00BE2028">
        <w:rPr>
          <w:rFonts w:ascii="Arial" w:hAnsi="Arial" w:cs="Arial"/>
        </w:rPr>
        <w:t>Приложение</w:t>
      </w:r>
      <w:r w:rsidR="009722A1" w:rsidRPr="00BE2028">
        <w:rPr>
          <w:rFonts w:ascii="Arial" w:hAnsi="Arial" w:cs="Arial"/>
          <w:lang w:eastAsia="zh-CN"/>
        </w:rPr>
        <w:t xml:space="preserve"> 1</w:t>
      </w:r>
      <w:bookmarkEnd w:id="24"/>
    </w:p>
    <w:p w14:paraId="3B75C0E1" w14:textId="022F7C61" w:rsidR="002577E1" w:rsidRPr="00BE2028" w:rsidRDefault="002577E1" w:rsidP="004C1806">
      <w:pPr>
        <w:pStyle w:val="2"/>
        <w:rPr>
          <w:rFonts w:ascii="Arial" w:hAnsi="Arial"/>
        </w:rPr>
      </w:pPr>
      <w:bookmarkStart w:id="25" w:name="_Toc162433651"/>
      <w:r w:rsidRPr="00BE2028">
        <w:rPr>
          <w:rFonts w:ascii="Arial" w:hAnsi="Arial"/>
        </w:rPr>
        <w:t>Модульные тесты для класса AdminServiceImplTest</w:t>
      </w:r>
      <w:bookmarkEnd w:id="25"/>
    </w:p>
    <w:p w14:paraId="0A0E5FDB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1507575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6B6D003" w14:textId="2755A7E5" w:rsidR="002577E1" w:rsidRPr="00BE2028" w:rsidRDefault="002577E1" w:rsidP="004C1806">
      <w:pPr>
        <w:pStyle w:val="2"/>
        <w:rPr>
          <w:rFonts w:ascii="Arial" w:hAnsi="Arial"/>
          <w:lang w:val="en-US"/>
        </w:rPr>
      </w:pPr>
      <w:bookmarkStart w:id="26" w:name="_Toc162433652"/>
      <w:r w:rsidRPr="00BE2028">
        <w:rPr>
          <w:rFonts w:ascii="Arial" w:hAnsi="Arial"/>
        </w:rPr>
        <w:t>Модульные</w:t>
      </w:r>
      <w:r w:rsidRPr="00BE2028">
        <w:rPr>
          <w:rFonts w:ascii="Arial" w:hAnsi="Arial"/>
          <w:lang w:val="en-US"/>
        </w:rPr>
        <w:t xml:space="preserve"> </w:t>
      </w:r>
      <w:r w:rsidRPr="00BE2028">
        <w:rPr>
          <w:rFonts w:ascii="Arial" w:hAnsi="Arial"/>
        </w:rPr>
        <w:t>тесты</w:t>
      </w:r>
      <w:r w:rsidRPr="00BE2028">
        <w:rPr>
          <w:rFonts w:ascii="Arial" w:hAnsi="Arial"/>
          <w:lang w:val="en-US"/>
        </w:rPr>
        <w:t xml:space="preserve"> </w:t>
      </w:r>
      <w:r w:rsidRPr="00BE2028">
        <w:rPr>
          <w:rFonts w:ascii="Arial" w:hAnsi="Arial"/>
        </w:rPr>
        <w:t>для</w:t>
      </w:r>
      <w:r w:rsidRPr="00BE2028">
        <w:rPr>
          <w:rFonts w:ascii="Arial" w:hAnsi="Arial"/>
          <w:lang w:val="en-US"/>
        </w:rPr>
        <w:t xml:space="preserve"> </w:t>
      </w:r>
      <w:r w:rsidRPr="00BE2028">
        <w:rPr>
          <w:rFonts w:ascii="Arial" w:hAnsi="Arial"/>
        </w:rPr>
        <w:t>класса</w:t>
      </w:r>
      <w:r w:rsidRPr="00BE2028">
        <w:rPr>
          <w:rFonts w:ascii="Arial" w:hAnsi="Arial"/>
          <w:lang w:val="en-US"/>
        </w:rPr>
        <w:t xml:space="preserve"> </w:t>
      </w:r>
      <w:proofErr w:type="spellStart"/>
      <w:r w:rsidRPr="00BE2028">
        <w:rPr>
          <w:rFonts w:ascii="Arial" w:hAnsi="Arial"/>
          <w:lang w:val="en-US"/>
        </w:rPr>
        <w:t>AuthServiceImpl</w:t>
      </w:r>
      <w:bookmarkEnd w:id="26"/>
      <w:proofErr w:type="spellEnd"/>
    </w:p>
    <w:p w14:paraId="6BAE862A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val="en-US" w:eastAsia="zh-CN"/>
        </w:rPr>
      </w:pPr>
    </w:p>
    <w:p w14:paraId="215DF258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C26E1D4" w14:textId="309A0C99" w:rsidR="002577E1" w:rsidRPr="00BE2028" w:rsidRDefault="002577E1" w:rsidP="004C1806">
      <w:pPr>
        <w:pStyle w:val="2"/>
        <w:rPr>
          <w:rFonts w:ascii="Arial" w:hAnsi="Arial"/>
          <w:lang w:val="en-US"/>
        </w:rPr>
      </w:pPr>
      <w:bookmarkStart w:id="27" w:name="_Toc162433653"/>
      <w:r w:rsidRPr="00BE2028">
        <w:rPr>
          <w:rFonts w:ascii="Arial" w:hAnsi="Arial"/>
        </w:rPr>
        <w:t>Модульные</w:t>
      </w:r>
      <w:r w:rsidRPr="00BE2028">
        <w:rPr>
          <w:rFonts w:ascii="Arial" w:hAnsi="Arial"/>
          <w:lang w:val="en-US"/>
        </w:rPr>
        <w:t xml:space="preserve"> </w:t>
      </w:r>
      <w:r w:rsidRPr="00BE2028">
        <w:rPr>
          <w:rFonts w:ascii="Arial" w:hAnsi="Arial"/>
        </w:rPr>
        <w:t>тесты</w:t>
      </w:r>
      <w:r w:rsidRPr="00BE2028">
        <w:rPr>
          <w:rFonts w:ascii="Arial" w:hAnsi="Arial"/>
          <w:lang w:val="en-US"/>
        </w:rPr>
        <w:t xml:space="preserve"> </w:t>
      </w:r>
      <w:r w:rsidRPr="00BE2028">
        <w:rPr>
          <w:rFonts w:ascii="Arial" w:hAnsi="Arial"/>
        </w:rPr>
        <w:t>для</w:t>
      </w:r>
      <w:r w:rsidRPr="00BE2028">
        <w:rPr>
          <w:rFonts w:ascii="Arial" w:hAnsi="Arial"/>
          <w:lang w:val="en-US"/>
        </w:rPr>
        <w:t xml:space="preserve"> </w:t>
      </w:r>
      <w:r w:rsidRPr="00BE2028">
        <w:rPr>
          <w:rFonts w:ascii="Arial" w:hAnsi="Arial"/>
        </w:rPr>
        <w:t>класса</w:t>
      </w:r>
      <w:r w:rsidRPr="00BE2028">
        <w:rPr>
          <w:rFonts w:ascii="Arial" w:hAnsi="Arial"/>
          <w:lang w:val="en-US"/>
        </w:rPr>
        <w:t xml:space="preserve"> </w:t>
      </w:r>
      <w:proofErr w:type="spellStart"/>
      <w:r w:rsidRPr="00BE2028">
        <w:rPr>
          <w:rFonts w:ascii="Arial" w:hAnsi="Arial"/>
          <w:lang w:val="en-US"/>
        </w:rPr>
        <w:t>RoleServiceImpl</w:t>
      </w:r>
      <w:bookmarkEnd w:id="27"/>
      <w:proofErr w:type="spellEnd"/>
    </w:p>
    <w:p w14:paraId="6AB23CE8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7FA2E358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6F897D0" w14:textId="1AB7A8FD" w:rsidR="002577E1" w:rsidRPr="00BE2028" w:rsidRDefault="002577E1" w:rsidP="004C1806">
      <w:pPr>
        <w:pStyle w:val="2"/>
        <w:rPr>
          <w:rFonts w:ascii="Arial" w:hAnsi="Arial"/>
          <w:lang w:val="en-US"/>
        </w:rPr>
      </w:pPr>
      <w:bookmarkStart w:id="28" w:name="_Toc162433654"/>
      <w:r w:rsidRPr="00BE2028">
        <w:rPr>
          <w:rFonts w:ascii="Arial" w:hAnsi="Arial"/>
        </w:rPr>
        <w:t>Модульные</w:t>
      </w:r>
      <w:r w:rsidRPr="00BE2028">
        <w:rPr>
          <w:rFonts w:ascii="Arial" w:hAnsi="Arial"/>
          <w:lang w:val="en-US"/>
        </w:rPr>
        <w:t xml:space="preserve"> </w:t>
      </w:r>
      <w:r w:rsidRPr="00BE2028">
        <w:rPr>
          <w:rFonts w:ascii="Arial" w:hAnsi="Arial"/>
        </w:rPr>
        <w:t>тесты</w:t>
      </w:r>
      <w:r w:rsidRPr="00BE2028">
        <w:rPr>
          <w:rFonts w:ascii="Arial" w:hAnsi="Arial"/>
          <w:lang w:val="en-US"/>
        </w:rPr>
        <w:t xml:space="preserve"> </w:t>
      </w:r>
      <w:r w:rsidRPr="00BE2028">
        <w:rPr>
          <w:rFonts w:ascii="Arial" w:hAnsi="Arial"/>
        </w:rPr>
        <w:t>для</w:t>
      </w:r>
      <w:r w:rsidRPr="00BE2028">
        <w:rPr>
          <w:rFonts w:ascii="Arial" w:hAnsi="Arial"/>
          <w:lang w:val="en-US"/>
        </w:rPr>
        <w:t xml:space="preserve"> </w:t>
      </w:r>
      <w:r w:rsidRPr="00BE2028">
        <w:rPr>
          <w:rFonts w:ascii="Arial" w:hAnsi="Arial"/>
        </w:rPr>
        <w:t>класса</w:t>
      </w:r>
      <w:r w:rsidRPr="00BE2028">
        <w:rPr>
          <w:rFonts w:ascii="Arial" w:hAnsi="Arial"/>
          <w:lang w:val="en-US"/>
        </w:rPr>
        <w:t xml:space="preserve"> </w:t>
      </w:r>
      <w:proofErr w:type="spellStart"/>
      <w:r w:rsidRPr="00BE2028">
        <w:rPr>
          <w:rFonts w:ascii="Arial" w:hAnsi="Arial"/>
          <w:lang w:val="en-US"/>
        </w:rPr>
        <w:t>MenuServiceImpl</w:t>
      </w:r>
      <w:bookmarkEnd w:id="28"/>
      <w:proofErr w:type="spellEnd"/>
    </w:p>
    <w:p w14:paraId="49F23E93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0B8C50A" w14:textId="77777777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B41C2F6" w14:textId="0F5A4C34" w:rsidR="002577E1" w:rsidRPr="00BE2028" w:rsidRDefault="002577E1" w:rsidP="0025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2577E1" w:rsidRPr="00BE2028"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9D7AD" w14:textId="77777777" w:rsidR="00D26BCC" w:rsidRDefault="00D26BCC" w:rsidP="002A3BDB">
      <w:pPr>
        <w:spacing w:after="0" w:line="240" w:lineRule="auto"/>
      </w:pPr>
      <w:r>
        <w:separator/>
      </w:r>
    </w:p>
  </w:endnote>
  <w:endnote w:type="continuationSeparator" w:id="0">
    <w:p w14:paraId="549BCB35" w14:textId="77777777" w:rsidR="00D26BCC" w:rsidRDefault="00D26BCC" w:rsidP="002A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3127715"/>
      <w:docPartObj>
        <w:docPartGallery w:val="Page Numbers (Bottom of Page)"/>
        <w:docPartUnique/>
      </w:docPartObj>
    </w:sdtPr>
    <w:sdtContent>
      <w:p w14:paraId="6214800F" w14:textId="022A0940" w:rsidR="007F032B" w:rsidRDefault="00664D05" w:rsidP="00DC614A">
        <w:pPr>
          <w:pStyle w:val="aa"/>
          <w:jc w:val="center"/>
        </w:pPr>
        <w:r w:rsidRPr="00DC614A">
          <w:rPr>
            <w:sz w:val="20"/>
            <w:szCs w:val="20"/>
          </w:rPr>
          <w:fldChar w:fldCharType="begin"/>
        </w:r>
        <w:r w:rsidRPr="00DC614A">
          <w:rPr>
            <w:sz w:val="20"/>
            <w:szCs w:val="20"/>
          </w:rPr>
          <w:instrText>PAGE   \* MERGEFORMAT</w:instrText>
        </w:r>
        <w:r w:rsidRPr="00DC614A">
          <w:rPr>
            <w:sz w:val="20"/>
            <w:szCs w:val="20"/>
          </w:rPr>
          <w:fldChar w:fldCharType="separate"/>
        </w:r>
        <w:r w:rsidRPr="00DC614A">
          <w:rPr>
            <w:sz w:val="20"/>
            <w:szCs w:val="20"/>
          </w:rPr>
          <w:t>2</w:t>
        </w:r>
        <w:r w:rsidRPr="00DC614A">
          <w:rPr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35B13" w14:textId="77777777" w:rsidR="003B1889" w:rsidRDefault="003B1889" w:rsidP="003B1889">
    <w:pPr>
      <w:pStyle w:val="11"/>
      <w:jc w:val="center"/>
      <w:rPr>
        <w:rFonts w:cs="Times New Roman"/>
      </w:rPr>
    </w:pPr>
    <w:r>
      <w:rPr>
        <w:rFonts w:cs="Times New Roman"/>
      </w:rPr>
      <w:t>Санкт-Петербург</w:t>
    </w:r>
  </w:p>
  <w:p w14:paraId="6EF9A9D6" w14:textId="77777777" w:rsidR="003B1889" w:rsidRDefault="003B1889" w:rsidP="003B1889">
    <w:pPr>
      <w:pStyle w:val="11"/>
      <w:jc w:val="center"/>
    </w:pPr>
    <w:r>
      <w:rPr>
        <w:rFonts w:cs="Times New Roman"/>
      </w:rPr>
      <w:t>20</w:t>
    </w:r>
    <w:r w:rsidR="005441D6">
      <w:rPr>
        <w:rFonts w:cs="Times New Roman"/>
      </w:rPr>
      <w:t>2</w:t>
    </w:r>
    <w:r w:rsidR="00670960">
      <w:rPr>
        <w:rFonts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76126" w14:textId="77777777" w:rsidR="00D26BCC" w:rsidRDefault="00D26BCC" w:rsidP="002A3BDB">
      <w:pPr>
        <w:spacing w:after="0" w:line="240" w:lineRule="auto"/>
      </w:pPr>
      <w:r>
        <w:separator/>
      </w:r>
    </w:p>
  </w:footnote>
  <w:footnote w:type="continuationSeparator" w:id="0">
    <w:p w14:paraId="4F5E56CA" w14:textId="77777777" w:rsidR="00D26BCC" w:rsidRDefault="00D26BCC" w:rsidP="002A3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E020" w14:textId="77777777" w:rsidR="007F032B" w:rsidRDefault="007020BF">
    <w:pPr>
      <w:pStyle w:val="12"/>
      <w:jc w:val="center"/>
      <w:rPr>
        <w:rFonts w:cs="Times New Roman"/>
      </w:rPr>
    </w:pPr>
    <w:r>
      <w:rPr>
        <w:rFonts w:cs="Times New Roman"/>
      </w:rPr>
      <w:t>Санкт-Петербургский политехнический университет Петра Великого</w:t>
    </w:r>
  </w:p>
  <w:p w14:paraId="159E040B" w14:textId="77777777" w:rsidR="007F032B" w:rsidRPr="00670960" w:rsidRDefault="007020BF">
    <w:pPr>
      <w:pStyle w:val="12"/>
      <w:jc w:val="center"/>
      <w:rPr>
        <w:rFonts w:cs="Times New Roman"/>
      </w:rPr>
    </w:pPr>
    <w:r w:rsidRPr="00202AEC">
      <w:rPr>
        <w:rFonts w:cs="Times New Roman"/>
      </w:rPr>
      <w:t xml:space="preserve">Институт компьютерный наук и </w:t>
    </w:r>
    <w:r w:rsidR="00202AEC" w:rsidRPr="00202AEC">
      <w:rPr>
        <w:rFonts w:cs="Times New Roman"/>
      </w:rPr>
      <w:t>кибербезопасности</w:t>
    </w:r>
  </w:p>
  <w:p w14:paraId="6A0DDA5B" w14:textId="77777777" w:rsidR="007F032B" w:rsidRPr="00202AEC" w:rsidRDefault="007020BF">
    <w:pPr>
      <w:pStyle w:val="12"/>
      <w:jc w:val="center"/>
      <w:rPr>
        <w:b/>
        <w:bCs/>
      </w:rPr>
    </w:pPr>
    <w:r w:rsidRPr="00202AEC">
      <w:rPr>
        <w:rFonts w:cs="Times New Roman"/>
        <w:b/>
        <w:bCs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641"/>
    <w:multiLevelType w:val="hybridMultilevel"/>
    <w:tmpl w:val="AE768A4E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3230E76"/>
    <w:multiLevelType w:val="hybridMultilevel"/>
    <w:tmpl w:val="F6D26182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 w15:restartNumberingAfterBreak="0">
    <w:nsid w:val="144C57AB"/>
    <w:multiLevelType w:val="hybridMultilevel"/>
    <w:tmpl w:val="1478C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59BB"/>
    <w:multiLevelType w:val="hybridMultilevel"/>
    <w:tmpl w:val="5E904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006B0"/>
    <w:multiLevelType w:val="hybridMultilevel"/>
    <w:tmpl w:val="69566384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5" w15:restartNumberingAfterBreak="0">
    <w:nsid w:val="1A863A9F"/>
    <w:multiLevelType w:val="multilevel"/>
    <w:tmpl w:val="69880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63E57"/>
    <w:multiLevelType w:val="hybridMultilevel"/>
    <w:tmpl w:val="99167F60"/>
    <w:lvl w:ilvl="0" w:tplc="041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249B1565"/>
    <w:multiLevelType w:val="hybridMultilevel"/>
    <w:tmpl w:val="EF08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171CF"/>
    <w:multiLevelType w:val="hybridMultilevel"/>
    <w:tmpl w:val="D842E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03BAB"/>
    <w:multiLevelType w:val="hybridMultilevel"/>
    <w:tmpl w:val="7BF00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D224C"/>
    <w:multiLevelType w:val="hybridMultilevel"/>
    <w:tmpl w:val="04580938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1" w15:restartNumberingAfterBreak="0">
    <w:nsid w:val="31DC0CFF"/>
    <w:multiLevelType w:val="hybridMultilevel"/>
    <w:tmpl w:val="AE487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62CB3"/>
    <w:multiLevelType w:val="hybridMultilevel"/>
    <w:tmpl w:val="22743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35460"/>
    <w:multiLevelType w:val="hybridMultilevel"/>
    <w:tmpl w:val="F4CCD6EE"/>
    <w:lvl w:ilvl="0" w:tplc="FFFFFFFF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4" w15:restartNumberingAfterBreak="0">
    <w:nsid w:val="379F1730"/>
    <w:multiLevelType w:val="hybridMultilevel"/>
    <w:tmpl w:val="68EEF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14107"/>
    <w:multiLevelType w:val="hybridMultilevel"/>
    <w:tmpl w:val="BC1AB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F2B61"/>
    <w:multiLevelType w:val="hybridMultilevel"/>
    <w:tmpl w:val="A6988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64786"/>
    <w:multiLevelType w:val="hybridMultilevel"/>
    <w:tmpl w:val="67A6A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30DD3"/>
    <w:multiLevelType w:val="hybridMultilevel"/>
    <w:tmpl w:val="0E3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85F1C"/>
    <w:multiLevelType w:val="hybridMultilevel"/>
    <w:tmpl w:val="17547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71957"/>
    <w:multiLevelType w:val="hybridMultilevel"/>
    <w:tmpl w:val="C3144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71AD9"/>
    <w:multiLevelType w:val="hybridMultilevel"/>
    <w:tmpl w:val="7164653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810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DB55D8B"/>
    <w:multiLevelType w:val="multilevel"/>
    <w:tmpl w:val="D6DC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0C0522"/>
    <w:multiLevelType w:val="hybridMultilevel"/>
    <w:tmpl w:val="10201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80E73"/>
    <w:multiLevelType w:val="hybridMultilevel"/>
    <w:tmpl w:val="0C16F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7B0780"/>
    <w:multiLevelType w:val="hybridMultilevel"/>
    <w:tmpl w:val="D95E7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E1AC6"/>
    <w:multiLevelType w:val="hybridMultilevel"/>
    <w:tmpl w:val="9D10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E229A"/>
    <w:multiLevelType w:val="multilevel"/>
    <w:tmpl w:val="54D8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C704CB"/>
    <w:multiLevelType w:val="hybridMultilevel"/>
    <w:tmpl w:val="09F8CCF4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9" w15:restartNumberingAfterBreak="0">
    <w:nsid w:val="65791C2D"/>
    <w:multiLevelType w:val="hybridMultilevel"/>
    <w:tmpl w:val="25DCA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3C6A77"/>
    <w:multiLevelType w:val="hybridMultilevel"/>
    <w:tmpl w:val="4340407E"/>
    <w:lvl w:ilvl="0" w:tplc="041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1" w15:restartNumberingAfterBreak="0">
    <w:nsid w:val="6A052006"/>
    <w:multiLevelType w:val="hybridMultilevel"/>
    <w:tmpl w:val="816A2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D16D9"/>
    <w:multiLevelType w:val="hybridMultilevel"/>
    <w:tmpl w:val="9D9AB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DE4675"/>
    <w:multiLevelType w:val="hybridMultilevel"/>
    <w:tmpl w:val="125C931A"/>
    <w:lvl w:ilvl="0" w:tplc="94A61D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15D5805"/>
    <w:multiLevelType w:val="multilevel"/>
    <w:tmpl w:val="05226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06594"/>
    <w:multiLevelType w:val="hybridMultilevel"/>
    <w:tmpl w:val="38D8F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246363">
    <w:abstractNumId w:val="5"/>
  </w:num>
  <w:num w:numId="2" w16cid:durableId="584801788">
    <w:abstractNumId w:val="34"/>
  </w:num>
  <w:num w:numId="3" w16cid:durableId="1375891571">
    <w:abstractNumId w:val="8"/>
  </w:num>
  <w:num w:numId="4" w16cid:durableId="39658969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41741166">
    <w:abstractNumId w:val="33"/>
  </w:num>
  <w:num w:numId="6" w16cid:durableId="1455757614">
    <w:abstractNumId w:val="21"/>
  </w:num>
  <w:num w:numId="7" w16cid:durableId="2038657407">
    <w:abstractNumId w:val="26"/>
  </w:num>
  <w:num w:numId="8" w16cid:durableId="235939879">
    <w:abstractNumId w:val="6"/>
  </w:num>
  <w:num w:numId="9" w16cid:durableId="1389693971">
    <w:abstractNumId w:val="30"/>
  </w:num>
  <w:num w:numId="10" w16cid:durableId="905338567">
    <w:abstractNumId w:val="16"/>
  </w:num>
  <w:num w:numId="11" w16cid:durableId="1182548894">
    <w:abstractNumId w:val="17"/>
  </w:num>
  <w:num w:numId="12" w16cid:durableId="327099276">
    <w:abstractNumId w:val="25"/>
  </w:num>
  <w:num w:numId="13" w16cid:durableId="1682856527">
    <w:abstractNumId w:val="18"/>
  </w:num>
  <w:num w:numId="14" w16cid:durableId="651910846">
    <w:abstractNumId w:val="29"/>
  </w:num>
  <w:num w:numId="15" w16cid:durableId="420377268">
    <w:abstractNumId w:val="9"/>
  </w:num>
  <w:num w:numId="16" w16cid:durableId="1007246786">
    <w:abstractNumId w:val="2"/>
  </w:num>
  <w:num w:numId="17" w16cid:durableId="1760833006">
    <w:abstractNumId w:val="12"/>
  </w:num>
  <w:num w:numId="18" w16cid:durableId="1291323002">
    <w:abstractNumId w:val="3"/>
  </w:num>
  <w:num w:numId="19" w16cid:durableId="537280048">
    <w:abstractNumId w:val="31"/>
  </w:num>
  <w:num w:numId="20" w16cid:durableId="1179352080">
    <w:abstractNumId w:val="15"/>
  </w:num>
  <w:num w:numId="21" w16cid:durableId="718865354">
    <w:abstractNumId w:val="0"/>
  </w:num>
  <w:num w:numId="22" w16cid:durableId="371535028">
    <w:abstractNumId w:val="14"/>
  </w:num>
  <w:num w:numId="23" w16cid:durableId="1325401759">
    <w:abstractNumId w:val="7"/>
  </w:num>
  <w:num w:numId="24" w16cid:durableId="709307909">
    <w:abstractNumId w:val="11"/>
  </w:num>
  <w:num w:numId="25" w16cid:durableId="748768259">
    <w:abstractNumId w:val="19"/>
  </w:num>
  <w:num w:numId="26" w16cid:durableId="2088840494">
    <w:abstractNumId w:val="35"/>
  </w:num>
  <w:num w:numId="27" w16cid:durableId="90711834">
    <w:abstractNumId w:val="20"/>
  </w:num>
  <w:num w:numId="28" w16cid:durableId="1769542865">
    <w:abstractNumId w:val="24"/>
  </w:num>
  <w:num w:numId="29" w16cid:durableId="1829401279">
    <w:abstractNumId w:val="23"/>
  </w:num>
  <w:num w:numId="30" w16cid:durableId="1580215210">
    <w:abstractNumId w:val="32"/>
  </w:num>
  <w:num w:numId="31" w16cid:durableId="482820554">
    <w:abstractNumId w:val="22"/>
  </w:num>
  <w:num w:numId="32" w16cid:durableId="339696692">
    <w:abstractNumId w:val="1"/>
  </w:num>
  <w:num w:numId="33" w16cid:durableId="12926321">
    <w:abstractNumId w:val="28"/>
  </w:num>
  <w:num w:numId="34" w16cid:durableId="637421603">
    <w:abstractNumId w:val="4"/>
  </w:num>
  <w:num w:numId="35" w16cid:durableId="1017999999">
    <w:abstractNumId w:val="10"/>
  </w:num>
  <w:num w:numId="36" w16cid:durableId="471413208">
    <w:abstractNumId w:val="13"/>
  </w:num>
  <w:num w:numId="37" w16cid:durableId="18319423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E1"/>
    <w:rsid w:val="00030689"/>
    <w:rsid w:val="00053182"/>
    <w:rsid w:val="00082EC3"/>
    <w:rsid w:val="000D1257"/>
    <w:rsid w:val="000D484F"/>
    <w:rsid w:val="000E0722"/>
    <w:rsid w:val="000E6EAD"/>
    <w:rsid w:val="000F1125"/>
    <w:rsid w:val="000F2785"/>
    <w:rsid w:val="000F2FCC"/>
    <w:rsid w:val="000F495F"/>
    <w:rsid w:val="00116E32"/>
    <w:rsid w:val="00161603"/>
    <w:rsid w:val="00181547"/>
    <w:rsid w:val="00193E21"/>
    <w:rsid w:val="00195EBD"/>
    <w:rsid w:val="00196625"/>
    <w:rsid w:val="001A042A"/>
    <w:rsid w:val="001D58A0"/>
    <w:rsid w:val="001F4C71"/>
    <w:rsid w:val="00202AEC"/>
    <w:rsid w:val="0020528F"/>
    <w:rsid w:val="00234DFD"/>
    <w:rsid w:val="00246D52"/>
    <w:rsid w:val="00253C72"/>
    <w:rsid w:val="002577E1"/>
    <w:rsid w:val="002678B5"/>
    <w:rsid w:val="00275A04"/>
    <w:rsid w:val="002A1BEB"/>
    <w:rsid w:val="002A3BA5"/>
    <w:rsid w:val="002A3BDB"/>
    <w:rsid w:val="002C7AC1"/>
    <w:rsid w:val="002E2278"/>
    <w:rsid w:val="002E6674"/>
    <w:rsid w:val="002F143A"/>
    <w:rsid w:val="00303447"/>
    <w:rsid w:val="00312198"/>
    <w:rsid w:val="00334A3E"/>
    <w:rsid w:val="003428A5"/>
    <w:rsid w:val="003456E2"/>
    <w:rsid w:val="00365C83"/>
    <w:rsid w:val="00381EA7"/>
    <w:rsid w:val="00387566"/>
    <w:rsid w:val="00392F0B"/>
    <w:rsid w:val="003B1889"/>
    <w:rsid w:val="003E7ED9"/>
    <w:rsid w:val="00434D8B"/>
    <w:rsid w:val="004461EC"/>
    <w:rsid w:val="00463357"/>
    <w:rsid w:val="00463705"/>
    <w:rsid w:val="004824C9"/>
    <w:rsid w:val="00490253"/>
    <w:rsid w:val="00495D68"/>
    <w:rsid w:val="004B1129"/>
    <w:rsid w:val="004B74FE"/>
    <w:rsid w:val="004C1806"/>
    <w:rsid w:val="004C34F6"/>
    <w:rsid w:val="004D041E"/>
    <w:rsid w:val="004D37F1"/>
    <w:rsid w:val="004E5D86"/>
    <w:rsid w:val="004F1510"/>
    <w:rsid w:val="004F2267"/>
    <w:rsid w:val="005027C3"/>
    <w:rsid w:val="005441D6"/>
    <w:rsid w:val="005722AB"/>
    <w:rsid w:val="005A1ED6"/>
    <w:rsid w:val="005A6232"/>
    <w:rsid w:val="005C3434"/>
    <w:rsid w:val="00664D05"/>
    <w:rsid w:val="00670960"/>
    <w:rsid w:val="006F4BC4"/>
    <w:rsid w:val="00700E76"/>
    <w:rsid w:val="007020BF"/>
    <w:rsid w:val="0071573D"/>
    <w:rsid w:val="00751A1A"/>
    <w:rsid w:val="00755954"/>
    <w:rsid w:val="007707A8"/>
    <w:rsid w:val="00771D10"/>
    <w:rsid w:val="007833E7"/>
    <w:rsid w:val="00785766"/>
    <w:rsid w:val="0078595D"/>
    <w:rsid w:val="00790F7D"/>
    <w:rsid w:val="007B3D67"/>
    <w:rsid w:val="007C77EC"/>
    <w:rsid w:val="007D02E5"/>
    <w:rsid w:val="007D25F6"/>
    <w:rsid w:val="007F032B"/>
    <w:rsid w:val="007F25A7"/>
    <w:rsid w:val="008035B1"/>
    <w:rsid w:val="008047D5"/>
    <w:rsid w:val="008274ED"/>
    <w:rsid w:val="008425B3"/>
    <w:rsid w:val="00867E26"/>
    <w:rsid w:val="00872007"/>
    <w:rsid w:val="00875A65"/>
    <w:rsid w:val="008848FC"/>
    <w:rsid w:val="008A06A7"/>
    <w:rsid w:val="008B6742"/>
    <w:rsid w:val="00913CBF"/>
    <w:rsid w:val="00924C24"/>
    <w:rsid w:val="0093167E"/>
    <w:rsid w:val="009340D5"/>
    <w:rsid w:val="00950A16"/>
    <w:rsid w:val="009528FF"/>
    <w:rsid w:val="00970F5C"/>
    <w:rsid w:val="009722A1"/>
    <w:rsid w:val="00983922"/>
    <w:rsid w:val="00993B13"/>
    <w:rsid w:val="009A1B52"/>
    <w:rsid w:val="009C3E12"/>
    <w:rsid w:val="009D3B68"/>
    <w:rsid w:val="009F22F1"/>
    <w:rsid w:val="009F4236"/>
    <w:rsid w:val="009F506B"/>
    <w:rsid w:val="00A2444E"/>
    <w:rsid w:val="00A27B03"/>
    <w:rsid w:val="00A53B00"/>
    <w:rsid w:val="00A60BBF"/>
    <w:rsid w:val="00A729CE"/>
    <w:rsid w:val="00AA2E7E"/>
    <w:rsid w:val="00AB0977"/>
    <w:rsid w:val="00AD42FD"/>
    <w:rsid w:val="00B346D1"/>
    <w:rsid w:val="00B36B27"/>
    <w:rsid w:val="00B572E1"/>
    <w:rsid w:val="00B70778"/>
    <w:rsid w:val="00B748D6"/>
    <w:rsid w:val="00B81C2F"/>
    <w:rsid w:val="00B8404B"/>
    <w:rsid w:val="00B928D4"/>
    <w:rsid w:val="00BA2605"/>
    <w:rsid w:val="00BD3EBD"/>
    <w:rsid w:val="00BE2028"/>
    <w:rsid w:val="00BF4129"/>
    <w:rsid w:val="00C046EB"/>
    <w:rsid w:val="00C10DD1"/>
    <w:rsid w:val="00C33CC1"/>
    <w:rsid w:val="00C54060"/>
    <w:rsid w:val="00C54747"/>
    <w:rsid w:val="00C8308F"/>
    <w:rsid w:val="00C95BD5"/>
    <w:rsid w:val="00CA3771"/>
    <w:rsid w:val="00CA6515"/>
    <w:rsid w:val="00CB0B75"/>
    <w:rsid w:val="00CB0BBF"/>
    <w:rsid w:val="00CB0D9F"/>
    <w:rsid w:val="00CB3165"/>
    <w:rsid w:val="00CB6F4E"/>
    <w:rsid w:val="00CF7B7B"/>
    <w:rsid w:val="00D26BCC"/>
    <w:rsid w:val="00D31F93"/>
    <w:rsid w:val="00D3399C"/>
    <w:rsid w:val="00D95DBE"/>
    <w:rsid w:val="00DA4DF2"/>
    <w:rsid w:val="00DA5781"/>
    <w:rsid w:val="00DB5F55"/>
    <w:rsid w:val="00DC30DF"/>
    <w:rsid w:val="00DC362E"/>
    <w:rsid w:val="00DC614A"/>
    <w:rsid w:val="00DD6368"/>
    <w:rsid w:val="00DF3A22"/>
    <w:rsid w:val="00DF5987"/>
    <w:rsid w:val="00E122F8"/>
    <w:rsid w:val="00E17D60"/>
    <w:rsid w:val="00E60EE0"/>
    <w:rsid w:val="00E66DE0"/>
    <w:rsid w:val="00E67234"/>
    <w:rsid w:val="00E8606D"/>
    <w:rsid w:val="00EC0A53"/>
    <w:rsid w:val="00ED5B29"/>
    <w:rsid w:val="00F0380D"/>
    <w:rsid w:val="00F10CA5"/>
    <w:rsid w:val="00F4440D"/>
    <w:rsid w:val="00F57DF1"/>
    <w:rsid w:val="00F73545"/>
    <w:rsid w:val="00F8353B"/>
    <w:rsid w:val="00F87628"/>
    <w:rsid w:val="00FA7076"/>
    <w:rsid w:val="00FD4570"/>
    <w:rsid w:val="00FD56F0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BD7DE"/>
  <w15:chartTrackingRefBased/>
  <w15:docId w15:val="{264D1559-E33D-48B1-A67F-EF181D0C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DFD"/>
    <w:pPr>
      <w:spacing w:after="200" w:line="276" w:lineRule="auto"/>
    </w:pPr>
    <w:rPr>
      <w:rFonts w:ascii="Times New Roman" w:eastAsia="Calibri" w:hAnsi="Times New Roman"/>
      <w:color w:val="00000A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F412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autoRedefine/>
    <w:qFormat/>
    <w:rsid w:val="004B74FE"/>
    <w:pPr>
      <w:keepNext/>
      <w:spacing w:before="240" w:after="120" w:line="240" w:lineRule="auto"/>
      <w:outlineLvl w:val="1"/>
    </w:pPr>
    <w:rPr>
      <w:rFonts w:eastAsia="Times New Roman" w:cs="Arial"/>
      <w:b/>
      <w:bCs/>
      <w:iCs/>
      <w:color w:val="2F5496" w:themeColor="accent1" w:themeShade="BF"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71D10"/>
    <w:pPr>
      <w:keepNext/>
      <w:keepLines/>
      <w:spacing w:before="40" w:after="0"/>
      <w:outlineLvl w:val="2"/>
    </w:pPr>
    <w:rPr>
      <w:rFonts w:eastAsiaTheme="majorEastAsia" w:cstheme="majorBidi"/>
      <w:b/>
      <w:i/>
      <w:color w:val="2F5496" w:themeColor="accent1" w:themeShade="B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4B74FE"/>
    <w:rPr>
      <w:rFonts w:ascii="Times New Roman" w:eastAsia="Times New Roman" w:hAnsi="Times New Roman" w:cs="Arial"/>
      <w:b/>
      <w:bCs/>
      <w:iCs/>
      <w:color w:val="2F5496" w:themeColor="accent1" w:themeShade="BF"/>
      <w:sz w:val="28"/>
      <w:szCs w:val="28"/>
      <w:lang w:val="ru-RU" w:eastAsia="ru-RU"/>
    </w:rPr>
  </w:style>
  <w:style w:type="character" w:customStyle="1" w:styleId="a3">
    <w:name w:val="Ссылка указателя"/>
    <w:qFormat/>
    <w:rsid w:val="002A3BDB"/>
  </w:style>
  <w:style w:type="paragraph" w:styleId="a4">
    <w:name w:val="caption"/>
    <w:basedOn w:val="a"/>
    <w:uiPriority w:val="35"/>
    <w:unhideWhenUsed/>
    <w:qFormat/>
    <w:rsid w:val="002A3BD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A3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2A3BDB"/>
    <w:rPr>
      <w:rFonts w:ascii="Calibri" w:eastAsia="Calibri" w:hAnsi="Calibri"/>
      <w:color w:val="00000A"/>
      <w:lang w:val="ru-RU"/>
    </w:rPr>
  </w:style>
  <w:style w:type="paragraph" w:customStyle="1" w:styleId="11">
    <w:name w:val="Нижний колонтитул1"/>
    <w:basedOn w:val="a"/>
    <w:uiPriority w:val="99"/>
    <w:unhideWhenUsed/>
    <w:qFormat/>
    <w:rsid w:val="002A3BDB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Верхний колонтитул1"/>
    <w:basedOn w:val="a"/>
    <w:uiPriority w:val="99"/>
    <w:unhideWhenUsed/>
    <w:qFormat/>
    <w:rsid w:val="002A3BDB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Plain Text"/>
    <w:basedOn w:val="a"/>
    <w:link w:val="a8"/>
    <w:uiPriority w:val="99"/>
    <w:unhideWhenUsed/>
    <w:qFormat/>
    <w:rsid w:val="002A3B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纯文本 字符"/>
    <w:basedOn w:val="a0"/>
    <w:link w:val="a7"/>
    <w:uiPriority w:val="99"/>
    <w:rsid w:val="002A3BDB"/>
    <w:rPr>
      <w:rFonts w:ascii="Consolas" w:eastAsia="Calibri" w:hAnsi="Consolas"/>
      <w:color w:val="00000A"/>
      <w:sz w:val="21"/>
      <w:szCs w:val="21"/>
      <w:lang w:val="ru-RU"/>
    </w:rPr>
  </w:style>
  <w:style w:type="character" w:customStyle="1" w:styleId="10">
    <w:name w:val="标题 1 字符"/>
    <w:basedOn w:val="a0"/>
    <w:link w:val="1"/>
    <w:uiPriority w:val="9"/>
    <w:rsid w:val="00BF4129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  <w:lang w:val="ru-RU"/>
    </w:rPr>
  </w:style>
  <w:style w:type="paragraph" w:styleId="TOC">
    <w:name w:val="TOC Heading"/>
    <w:basedOn w:val="1"/>
    <w:uiPriority w:val="39"/>
    <w:unhideWhenUsed/>
    <w:qFormat/>
    <w:rsid w:val="002A3BDB"/>
    <w:pPr>
      <w:spacing w:line="259" w:lineRule="auto"/>
    </w:pPr>
    <w:rPr>
      <w:lang w:eastAsia="ru-RU"/>
    </w:rPr>
  </w:style>
  <w:style w:type="paragraph" w:styleId="TOC2">
    <w:name w:val="toc 2"/>
    <w:basedOn w:val="a"/>
    <w:autoRedefine/>
    <w:uiPriority w:val="39"/>
    <w:unhideWhenUsed/>
    <w:rsid w:val="002A3BDB"/>
    <w:pPr>
      <w:spacing w:after="100"/>
      <w:ind w:left="220"/>
    </w:pPr>
  </w:style>
  <w:style w:type="table" w:styleId="a9">
    <w:name w:val="Table Grid"/>
    <w:basedOn w:val="a1"/>
    <w:uiPriority w:val="59"/>
    <w:rsid w:val="002A3BDB"/>
    <w:pPr>
      <w:spacing w:after="0" w:line="240" w:lineRule="auto"/>
    </w:pPr>
    <w:rPr>
      <w:sz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2A3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2A3BDB"/>
    <w:rPr>
      <w:rFonts w:ascii="Calibri" w:eastAsia="Calibri" w:hAnsi="Calibri"/>
      <w:color w:val="00000A"/>
      <w:lang w:val="ru-RU"/>
    </w:rPr>
  </w:style>
  <w:style w:type="paragraph" w:styleId="ac">
    <w:name w:val="List Paragraph"/>
    <w:basedOn w:val="a"/>
    <w:uiPriority w:val="34"/>
    <w:qFormat/>
    <w:rsid w:val="000E6EAD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771D10"/>
    <w:rPr>
      <w:rFonts w:ascii="Times New Roman" w:eastAsiaTheme="majorEastAsia" w:hAnsi="Times New Roman" w:cstheme="majorBidi"/>
      <w:b/>
      <w:i/>
      <w:color w:val="2F5496" w:themeColor="accent1" w:themeShade="BF"/>
      <w:sz w:val="28"/>
      <w:szCs w:val="24"/>
      <w:lang w:val="ru-RU"/>
    </w:rPr>
  </w:style>
  <w:style w:type="paragraph" w:styleId="TOC1">
    <w:name w:val="toc 1"/>
    <w:basedOn w:val="a"/>
    <w:next w:val="a"/>
    <w:autoRedefine/>
    <w:uiPriority w:val="39"/>
    <w:unhideWhenUsed/>
    <w:rsid w:val="003456E2"/>
    <w:pPr>
      <w:spacing w:after="100"/>
    </w:pPr>
  </w:style>
  <w:style w:type="paragraph" w:styleId="TOC3">
    <w:name w:val="toc 3"/>
    <w:basedOn w:val="a"/>
    <w:next w:val="a"/>
    <w:autoRedefine/>
    <w:uiPriority w:val="39"/>
    <w:unhideWhenUsed/>
    <w:rsid w:val="003456E2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3456E2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65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65C83"/>
    <w:rPr>
      <w:rFonts w:ascii="Segoe UI" w:eastAsia="Calibri" w:hAnsi="Segoe UI" w:cs="Segoe UI"/>
      <w:color w:val="00000A"/>
      <w:sz w:val="18"/>
      <w:szCs w:val="18"/>
      <w:lang w:val="ru-RU"/>
    </w:rPr>
  </w:style>
  <w:style w:type="character" w:customStyle="1" w:styleId="13">
    <w:name w:val="Текст Знак1"/>
    <w:basedOn w:val="a0"/>
    <w:uiPriority w:val="99"/>
    <w:semiHidden/>
    <w:rsid w:val="007833E7"/>
    <w:rPr>
      <w:rFonts w:ascii="Courier New" w:hAnsi="Courier New" w:cs="Courier New"/>
      <w:color w:val="00000A"/>
      <w:sz w:val="20"/>
      <w:szCs w:val="20"/>
      <w:lang w:eastAsia="en-US"/>
    </w:rPr>
  </w:style>
  <w:style w:type="character" w:styleId="af0">
    <w:name w:val="Strong"/>
    <w:basedOn w:val="a0"/>
    <w:uiPriority w:val="22"/>
    <w:qFormat/>
    <w:rsid w:val="00434D8B"/>
    <w:rPr>
      <w:b/>
      <w:bCs/>
    </w:rPr>
  </w:style>
  <w:style w:type="character" w:styleId="HTML">
    <w:name w:val="HTML Code"/>
    <w:basedOn w:val="a0"/>
    <w:uiPriority w:val="99"/>
    <w:semiHidden/>
    <w:unhideWhenUsed/>
    <w:rsid w:val="00434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1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29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53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4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0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34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19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163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4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yconan\Documents\&#33258;&#23450;&#20041;%20Office%20&#27169;&#26495;\&#1051;&#1080;%20&#1048;&#1094;&#1079;&#1103;-2024-&#1057;&#1055;&#1041;&#1055;&#1059;-&#23454;&#39564;&#27169;&#2649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Ли Ицзя-2024-СПБПУ-实验模板.dotx</Template>
  <TotalTime>119</TotalTime>
  <Pages>19</Pages>
  <Words>2820</Words>
  <Characters>16078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liyijiadou</dc:creator>
  <cp:keywords/>
  <dc:description/>
  <cp:lastModifiedBy>liyijiadou</cp:lastModifiedBy>
  <cp:revision>28</cp:revision>
  <cp:lastPrinted>2024-03-27T09:08:00Z</cp:lastPrinted>
  <dcterms:created xsi:type="dcterms:W3CDTF">2024-03-22T19:39:00Z</dcterms:created>
  <dcterms:modified xsi:type="dcterms:W3CDTF">2024-04-02T19:37:00Z</dcterms:modified>
</cp:coreProperties>
</file>