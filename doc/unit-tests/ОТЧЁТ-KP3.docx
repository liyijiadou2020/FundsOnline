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9183" w14:textId="77777777" w:rsidR="002A3BDB" w:rsidRPr="00457E95" w:rsidRDefault="002A3BDB" w:rsidP="002A3BDB">
      <w:pPr>
        <w:rPr>
          <w:rFonts w:ascii="Arial" w:eastAsiaTheme="minorEastAsia" w:hAnsi="Arial" w:cs="Arial"/>
          <w:sz w:val="36"/>
          <w:lang w:val="en-US" w:eastAsia="zh-CN"/>
        </w:rPr>
      </w:pPr>
    </w:p>
    <w:p w14:paraId="0C7E4A86" w14:textId="77777777" w:rsidR="002A3BDB" w:rsidRPr="00457E95" w:rsidRDefault="002A3BDB" w:rsidP="002A3BDB">
      <w:pPr>
        <w:rPr>
          <w:rFonts w:ascii="Arial" w:hAnsi="Arial" w:cs="Arial"/>
          <w:sz w:val="36"/>
        </w:rPr>
      </w:pPr>
    </w:p>
    <w:p w14:paraId="63FDBACA" w14:textId="77777777" w:rsidR="002A3BDB" w:rsidRPr="00457E95" w:rsidRDefault="002A3BDB" w:rsidP="002A3BDB">
      <w:pPr>
        <w:rPr>
          <w:rFonts w:ascii="Arial" w:hAnsi="Arial" w:cs="Arial"/>
          <w:sz w:val="36"/>
        </w:rPr>
      </w:pPr>
    </w:p>
    <w:p w14:paraId="17F3B57F" w14:textId="77777777" w:rsidR="002A3BDB" w:rsidRPr="00457E95" w:rsidRDefault="002A3BDB" w:rsidP="002A3BDB">
      <w:pPr>
        <w:rPr>
          <w:rFonts w:ascii="Arial" w:hAnsi="Arial" w:cs="Arial"/>
          <w:sz w:val="36"/>
        </w:rPr>
      </w:pPr>
    </w:p>
    <w:p w14:paraId="7B868201" w14:textId="77777777" w:rsidR="002A3BDB" w:rsidRPr="00457E95" w:rsidRDefault="002A3BDB" w:rsidP="002A3BDB">
      <w:pPr>
        <w:rPr>
          <w:rFonts w:ascii="Arial" w:hAnsi="Arial" w:cs="Arial"/>
          <w:sz w:val="36"/>
        </w:rPr>
      </w:pPr>
    </w:p>
    <w:p w14:paraId="72365B65" w14:textId="77777777" w:rsidR="002A3BDB" w:rsidRPr="00457E95" w:rsidRDefault="002A3BDB" w:rsidP="002A3BDB">
      <w:pPr>
        <w:rPr>
          <w:rFonts w:ascii="Arial" w:hAnsi="Arial" w:cs="Arial"/>
          <w:sz w:val="36"/>
        </w:rPr>
      </w:pPr>
    </w:p>
    <w:p w14:paraId="2A5D156C" w14:textId="77777777" w:rsidR="000F2785" w:rsidRPr="00457E95" w:rsidRDefault="00202AEC" w:rsidP="00DD6368">
      <w:pPr>
        <w:jc w:val="center"/>
        <w:rPr>
          <w:rFonts w:ascii="Arial" w:hAnsi="Arial" w:cs="Arial"/>
          <w:b/>
          <w:spacing w:val="40"/>
          <w:sz w:val="40"/>
          <w:szCs w:val="24"/>
        </w:rPr>
      </w:pPr>
      <w:r w:rsidRPr="00457E95">
        <w:rPr>
          <w:rFonts w:ascii="Arial" w:hAnsi="Arial" w:cs="Arial"/>
          <w:b/>
          <w:spacing w:val="40"/>
          <w:sz w:val="40"/>
          <w:szCs w:val="24"/>
        </w:rPr>
        <w:t>ОТЧ</w:t>
      </w:r>
      <w:r w:rsidR="00082EC3" w:rsidRPr="00457E95">
        <w:rPr>
          <w:rFonts w:ascii="Arial" w:hAnsi="Arial" w:cs="Arial"/>
          <w:b/>
          <w:spacing w:val="40"/>
          <w:sz w:val="40"/>
          <w:szCs w:val="24"/>
        </w:rPr>
        <w:t>ЁТ</w:t>
      </w:r>
    </w:p>
    <w:p w14:paraId="500BA115" w14:textId="3E355163" w:rsidR="002A1BEB" w:rsidRPr="00457E95" w:rsidRDefault="002A1BEB" w:rsidP="00B81C2F">
      <w:pPr>
        <w:jc w:val="center"/>
        <w:rPr>
          <w:rFonts w:ascii="Arial" w:hAnsi="Arial" w:cs="Arial"/>
          <w:b/>
          <w:iCs/>
          <w:spacing w:val="40"/>
          <w:sz w:val="32"/>
          <w:szCs w:val="32"/>
        </w:rPr>
      </w:pPr>
      <w:r w:rsidRPr="00457E95">
        <w:rPr>
          <w:rFonts w:ascii="Arial" w:hAnsi="Arial" w:cs="Arial"/>
          <w:b/>
          <w:iCs/>
          <w:spacing w:val="40"/>
          <w:sz w:val="32"/>
          <w:szCs w:val="32"/>
        </w:rPr>
        <w:t>«</w:t>
      </w:r>
      <w:r w:rsidR="00B81C2F" w:rsidRPr="00457E95">
        <w:rPr>
          <w:rFonts w:ascii="Arial" w:hAnsi="Arial" w:cs="Arial"/>
          <w:b/>
          <w:iCs/>
          <w:spacing w:val="40"/>
          <w:sz w:val="32"/>
          <w:szCs w:val="32"/>
        </w:rPr>
        <w:t>Модульное тестирование выбранной части кода (этап 3 курсовой работы)</w:t>
      </w:r>
      <w:r w:rsidRPr="00457E95">
        <w:rPr>
          <w:rFonts w:ascii="Arial" w:hAnsi="Arial" w:cs="Arial"/>
          <w:b/>
          <w:iCs/>
          <w:spacing w:val="40"/>
          <w:sz w:val="32"/>
          <w:szCs w:val="32"/>
        </w:rPr>
        <w:t>»</w:t>
      </w:r>
    </w:p>
    <w:p w14:paraId="692F7C17" w14:textId="429995B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  <w:r w:rsidRPr="00457E95">
        <w:rPr>
          <w:rFonts w:ascii="Arial" w:hAnsi="Arial" w:cs="Arial"/>
          <w:sz w:val="32"/>
        </w:rPr>
        <w:t>по дисциплине «</w:t>
      </w:r>
      <w:r w:rsidR="00B81C2F" w:rsidRPr="00457E95">
        <w:rPr>
          <w:rFonts w:ascii="Arial" w:hAnsi="Arial" w:cs="Arial"/>
          <w:sz w:val="32"/>
        </w:rPr>
        <w:t>Процессы управления качеством программного обеспечения</w:t>
      </w:r>
      <w:r w:rsidRPr="00457E95">
        <w:rPr>
          <w:rFonts w:ascii="Arial" w:hAnsi="Arial" w:cs="Arial"/>
          <w:sz w:val="32"/>
        </w:rPr>
        <w:t>»</w:t>
      </w:r>
    </w:p>
    <w:p w14:paraId="5DB879E9" w14:textId="77777777" w:rsidR="002A3BDB" w:rsidRPr="00457E95" w:rsidRDefault="002A3BDB" w:rsidP="00B81C2F">
      <w:pPr>
        <w:spacing w:after="0"/>
        <w:jc w:val="center"/>
        <w:rPr>
          <w:rFonts w:ascii="Arial" w:hAnsi="Arial" w:cs="Arial"/>
          <w:sz w:val="32"/>
        </w:rPr>
      </w:pPr>
    </w:p>
    <w:p w14:paraId="0929CDA5" w14:textId="7777777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23C2D8EF" w14:textId="7777777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0508FFD3" w14:textId="7777777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454B0191" w14:textId="7777777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tbl>
      <w:tblPr>
        <w:tblStyle w:val="a9"/>
        <w:tblW w:w="957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489"/>
        <w:gridCol w:w="3082"/>
      </w:tblGrid>
      <w:tr w:rsidR="002A3BDB" w:rsidRPr="00457E95" w14:paraId="364E6295" w14:textId="77777777" w:rsidTr="00C435C0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7EF31" w14:textId="77777777" w:rsidR="002A3BDB" w:rsidRPr="00457E95" w:rsidRDefault="00381EA7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731FA113" wp14:editId="1F735163">
                  <wp:simplePos x="0" y="0"/>
                  <wp:positionH relativeFrom="margin">
                    <wp:posOffset>2811145</wp:posOffset>
                  </wp:positionH>
                  <wp:positionV relativeFrom="paragraph">
                    <wp:posOffset>43180</wp:posOffset>
                  </wp:positionV>
                  <wp:extent cx="1388745" cy="488315"/>
                  <wp:effectExtent l="0" t="0" r="1905" b="698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BDB" w:rsidRPr="00457E95">
              <w:rPr>
                <w:rFonts w:ascii="Arial" w:hAnsi="Arial" w:cs="Arial"/>
              </w:rPr>
              <w:t>Выполнила</w:t>
            </w:r>
          </w:p>
          <w:p w14:paraId="1EF00AA3" w14:textId="77777777" w:rsidR="002A3BDB" w:rsidRPr="00457E95" w:rsidRDefault="002A3BDB" w:rsidP="00C435C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57E95">
              <w:rPr>
                <w:rFonts w:ascii="Arial" w:hAnsi="Arial" w:cs="Arial"/>
              </w:rPr>
              <w:t>студентка гр.</w:t>
            </w:r>
            <w:r w:rsidR="00CB3165" w:rsidRPr="00457E95">
              <w:rPr>
                <w:rFonts w:ascii="Arial" w:hAnsi="Arial" w:cs="Arial"/>
              </w:rPr>
              <w:t xml:space="preserve"> 3530904/</w:t>
            </w:r>
            <w:r w:rsidR="004D37F1" w:rsidRPr="00457E95">
              <w:rPr>
                <w:rFonts w:ascii="Arial" w:hAnsi="Arial" w:cs="Arial"/>
              </w:rPr>
              <w:t>9</w:t>
            </w:r>
            <w:r w:rsidR="00CB3165" w:rsidRPr="00457E95">
              <w:rPr>
                <w:rFonts w:ascii="Arial" w:hAnsi="Arial" w:cs="Arial"/>
              </w:rPr>
              <w:t>010</w:t>
            </w:r>
            <w:r w:rsidR="004D37F1" w:rsidRPr="00457E95">
              <w:rPr>
                <w:rFonts w:ascii="Arial" w:hAnsi="Arial" w:cs="Arial"/>
              </w:rPr>
              <w:t>2</w:t>
            </w:r>
            <w:r w:rsidR="00C95BD5" w:rsidRPr="00457E95">
              <w:rPr>
                <w:rFonts w:ascii="Arial" w:hAnsi="Arial" w:cs="Arial"/>
                <w:noProof/>
              </w:rPr>
              <w:t xml:space="preserve"> </w:t>
            </w:r>
          </w:p>
          <w:p w14:paraId="79D4CEE7" w14:textId="77777777" w:rsidR="002A3BDB" w:rsidRPr="00457E95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25CE4" w14:textId="77777777" w:rsidR="002A3BDB" w:rsidRPr="00457E95" w:rsidRDefault="002A3BDB" w:rsidP="00C435C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F828319" w14:textId="593275D4" w:rsidR="002A3BDB" w:rsidRPr="00457E95" w:rsidRDefault="00490253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                       </w:t>
            </w:r>
            <w:r w:rsidR="004D37F1" w:rsidRPr="00457E95">
              <w:rPr>
                <w:rFonts w:ascii="Arial" w:hAnsi="Arial" w:cs="Arial"/>
              </w:rPr>
              <w:t>Ли Ицзя</w:t>
            </w:r>
          </w:p>
          <w:p w14:paraId="4CEC420E" w14:textId="77777777" w:rsidR="002A3BDB" w:rsidRPr="00457E95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  <w:p w14:paraId="1EAEE330" w14:textId="77777777" w:rsidR="002A3BDB" w:rsidRPr="00457E95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3BDB" w:rsidRPr="00457E95" w14:paraId="7CE9B95D" w14:textId="77777777" w:rsidTr="00C435C0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8C62B" w14:textId="77777777" w:rsidR="002A3BDB" w:rsidRPr="00457E95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Руководитель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749DE" w14:textId="5CCB7143" w:rsidR="002A3BDB" w:rsidRPr="00457E95" w:rsidRDefault="00913CBF" w:rsidP="00913CBF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Котлярова Л. П.</w:t>
            </w:r>
          </w:p>
        </w:tc>
      </w:tr>
    </w:tbl>
    <w:p w14:paraId="2D791E52" w14:textId="7777777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1A8CFB3F" w14:textId="7777777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2D8F4FFE" w14:textId="77777777" w:rsidR="002A3BDB" w:rsidRPr="00457E95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6DFC8E46" w14:textId="77777777" w:rsidR="002A3BDB" w:rsidRPr="00457E95" w:rsidRDefault="002A3BDB" w:rsidP="002A3BDB">
      <w:pPr>
        <w:rPr>
          <w:rFonts w:ascii="Arial" w:hAnsi="Arial" w:cs="Arial"/>
        </w:rPr>
      </w:pPr>
    </w:p>
    <w:p w14:paraId="0CEB0CD1" w14:textId="77777777" w:rsidR="004C34F6" w:rsidRPr="00457E95" w:rsidRDefault="004C34F6" w:rsidP="002A3BDB">
      <w:pPr>
        <w:rPr>
          <w:rFonts w:ascii="Arial" w:hAnsi="Arial" w:cs="Arial"/>
        </w:rPr>
      </w:pPr>
    </w:p>
    <w:p w14:paraId="30576B4B" w14:textId="77777777" w:rsidR="004C34F6" w:rsidRPr="00457E95" w:rsidRDefault="004C34F6" w:rsidP="002A3BDB">
      <w:pPr>
        <w:rPr>
          <w:rFonts w:ascii="Arial" w:hAnsi="Arial" w:cs="Arial"/>
        </w:rPr>
      </w:pPr>
    </w:p>
    <w:p w14:paraId="5880AB50" w14:textId="77777777" w:rsidR="003B1889" w:rsidRPr="00457E95" w:rsidRDefault="003B1889" w:rsidP="002A3BDB">
      <w:pPr>
        <w:rPr>
          <w:rFonts w:ascii="Arial" w:hAnsi="Arial" w:cs="Arial"/>
        </w:rPr>
      </w:pPr>
    </w:p>
    <w:sdt>
      <w:sdtPr>
        <w:rPr>
          <w:rFonts w:ascii="Arial" w:hAnsi="Arial" w:cs="Arial"/>
          <w:b/>
          <w:sz w:val="22"/>
        </w:rPr>
        <w:id w:val="1484153440"/>
        <w:docPartObj>
          <w:docPartGallery w:val="Table of Contents"/>
          <w:docPartUnique/>
        </w:docPartObj>
      </w:sdtPr>
      <w:sdtEndPr>
        <w:rPr>
          <w:b w:val="0"/>
          <w:sz w:val="28"/>
        </w:rPr>
      </w:sdtEndPr>
      <w:sdtContent>
        <w:p w14:paraId="5B38F560" w14:textId="77777777" w:rsidR="002A3BDB" w:rsidRPr="00457E95" w:rsidRDefault="002A3BDB" w:rsidP="00E8606D">
          <w:pPr>
            <w:rPr>
              <w:rFonts w:ascii="Arial" w:hAnsi="Arial" w:cs="Arial"/>
              <w:b/>
              <w:bCs/>
            </w:rPr>
          </w:pPr>
          <w:r w:rsidRPr="00457E95">
            <w:rPr>
              <w:rFonts w:ascii="Arial" w:hAnsi="Arial" w:cs="Arial"/>
              <w:b/>
              <w:bCs/>
            </w:rPr>
            <w:t>Оглавление</w:t>
          </w:r>
        </w:p>
        <w:p w14:paraId="3833C98B" w14:textId="214B0961" w:rsidR="002C7AC1" w:rsidRPr="00457E95" w:rsidRDefault="002A3BDB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r w:rsidRPr="00457E95">
            <w:rPr>
              <w:rFonts w:ascii="Arial" w:hAnsi="Arial" w:cs="Arial"/>
            </w:rPr>
            <w:fldChar w:fldCharType="begin"/>
          </w:r>
          <w:r w:rsidRPr="00457E95">
            <w:rPr>
              <w:rFonts w:ascii="Arial" w:hAnsi="Arial" w:cs="Arial"/>
            </w:rPr>
            <w:instrText>TOC \z \o "1-3" \u \h</w:instrText>
          </w:r>
          <w:r w:rsidRPr="00457E95">
            <w:rPr>
              <w:rFonts w:ascii="Arial" w:hAnsi="Arial" w:cs="Arial"/>
            </w:rPr>
            <w:fldChar w:fldCharType="separate"/>
          </w:r>
          <w:hyperlink w:anchor="_Toc162433626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 Модульные тесты (</w:t>
            </w:r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>U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nit test)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_Toc162433626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7AF24" w14:textId="393D9D44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27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3.1 Выбранный фреймворк тестирования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_Toc162433627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96C328" w14:textId="6FF7C526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28" w:history="1">
            <w:r w:rsidR="002C7AC1" w:rsidRPr="00457E95">
              <w:rPr>
                <w:rStyle w:val="ad"/>
                <w:rFonts w:ascii="Arial" w:hAnsi="Arial" w:cs="Arial"/>
                <w:noProof/>
                <w:lang w:eastAsia="ru-RU"/>
              </w:rPr>
              <w:t>3.1.1 Общее описание и функциональность фреймворка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_Toc162433628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C9AF85" w14:textId="0461A1F7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29" w:history="1">
            <w:r w:rsidR="002C7AC1" w:rsidRPr="00457E95">
              <w:rPr>
                <w:rStyle w:val="ad"/>
                <w:rFonts w:ascii="Arial" w:hAnsi="Arial" w:cs="Arial"/>
                <w:noProof/>
                <w:lang w:eastAsia="ru-RU"/>
              </w:rPr>
              <w:t>3.1.2 Причины выбора данного фреймворка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_Toc162433629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5F60EE" w14:textId="0187BEC8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0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3.2 Установка и настройка инструмента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_Toc162433630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16353F" w14:textId="7D396568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1" w:history="1">
            <w:r w:rsidR="002C7AC1" w:rsidRPr="00457E95">
              <w:rPr>
                <w:rStyle w:val="ad"/>
                <w:rFonts w:ascii="Arial" w:hAnsi="Arial" w:cs="Arial"/>
                <w:noProof/>
                <w:lang w:eastAsia="ru-RU"/>
              </w:rPr>
              <w:t>3.2.1 Установка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_Toc162433631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0580DD" w14:textId="402E7977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2" w:history="1">
            <w:r w:rsidR="002C7AC1" w:rsidRPr="00457E95">
              <w:rPr>
                <w:rStyle w:val="ad"/>
                <w:rFonts w:ascii="Arial" w:hAnsi="Arial" w:cs="Arial"/>
                <w:noProof/>
                <w:lang w:eastAsia="ru-RU"/>
              </w:rPr>
              <w:t>3.2.2 Настройка инструмента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_Toc162433632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4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2D62FE" w14:textId="7E09B7D2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3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3.3 Стратегия тестирования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_Toc162433633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5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3B99C4" w14:textId="3CE7708F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4" w:history="1"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 xml:space="preserve">3.3.1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Общие подходы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_Toc162433634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5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86D8D5" w14:textId="4E9DDA63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5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>2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 xml:space="preserve"> Класс AdminServiceImplTest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_Toc162433635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5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393B0D" w14:textId="7BFC37A6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6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>3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 xml:space="preserve"> Класс AuthServiceImpl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_Toc162433636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8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B02C4" w14:textId="2CD0870B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7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>4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 xml:space="preserve"> Класс RoleServiceImpl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_Toc162433637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8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C5F703" w14:textId="6FB647AF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8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>5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 xml:space="preserve"> Класс MenuServiceImpl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_Toc162433638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10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A217D0" w14:textId="09471C0D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9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3.4 Написание и запуск тест-кейсов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_Toc162433639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10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786BB6" w14:textId="484F62EA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0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</w:t>
            </w:r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 xml:space="preserve">.4.1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Написание модульных тестов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_Toc162433640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10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C92D90" w14:textId="19669A57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1" w:history="1"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 xml:space="preserve">3.4.2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Результат первого запуска тестов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_Toc162433641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11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5BE4F" w14:textId="5FF1852F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2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3.5 Анализ результатов выполнения теста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_Toc162433642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12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C2C41A" w14:textId="44FCF934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3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3.6 Исправление кода и модульных тестов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_Toc162433643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9E665" w14:textId="391B7998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4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3.6.1 Исправление кода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_Toc162433644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389F70" w14:textId="27EFE210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5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3.6.2 окончательный результат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_Toc162433645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14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4950FF" w14:textId="414B663E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6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3.7 Статистика покрытия кода и таблица ошибок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_Toc162433646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16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B52127" w14:textId="45749AA5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7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3.7.1 Статистика покрытия кода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_Toc162433647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16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C598D5" w14:textId="100499C8" w:rsidR="002C7AC1" w:rsidRPr="00457E95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8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3.7.2 Таблицы ошибок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_Toc162433648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16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84D7AE" w14:textId="6CF0DAF0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9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3.8 Вывод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_Toc162433649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17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52FFCE" w14:textId="3DEAD21D" w:rsidR="002C7AC1" w:rsidRPr="00457E95" w:rsidRDefault="00000000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0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Приложение</w:t>
            </w:r>
            <w:r w:rsidR="002C7AC1" w:rsidRPr="00457E95">
              <w:rPr>
                <w:rStyle w:val="ad"/>
                <w:rFonts w:ascii="Arial" w:hAnsi="Arial" w:cs="Arial"/>
                <w:noProof/>
                <w:lang w:eastAsia="zh-CN"/>
              </w:rPr>
              <w:t xml:space="preserve"> 1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_Toc162433650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17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2C8615" w14:textId="25EA43A7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1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Модульные тесты для класса AdminServiceImplTest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_Toc162433651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17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20C466" w14:textId="4A0FE45A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2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Модульные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тесты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для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класса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AuthServiceImpl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_Toc162433652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19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1B3EB1" w14:textId="5816F488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3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Модульные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тесты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для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класса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RoleServiceImpl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_Toc162433653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21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40EAA2" w14:textId="0C1750F1" w:rsidR="002C7AC1" w:rsidRPr="00457E95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4" w:history="1">
            <w:r w:rsidR="002C7AC1" w:rsidRPr="00457E95">
              <w:rPr>
                <w:rStyle w:val="ad"/>
                <w:rFonts w:ascii="Arial" w:hAnsi="Arial" w:cs="Arial"/>
                <w:noProof/>
              </w:rPr>
              <w:t>Модульные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тесты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для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457E95">
              <w:rPr>
                <w:rStyle w:val="ad"/>
                <w:rFonts w:ascii="Arial" w:hAnsi="Arial" w:cs="Arial"/>
                <w:noProof/>
              </w:rPr>
              <w:t>класса</w:t>
            </w:r>
            <w:r w:rsidR="002C7AC1" w:rsidRPr="00457E95">
              <w:rPr>
                <w:rStyle w:val="ad"/>
                <w:rFonts w:ascii="Arial" w:hAnsi="Arial" w:cs="Arial"/>
                <w:noProof/>
                <w:lang w:val="en-US"/>
              </w:rPr>
              <w:t xml:space="preserve"> MenuServiceImpl</w:t>
            </w:r>
            <w:r w:rsidR="002C7AC1" w:rsidRPr="00457E95">
              <w:rPr>
                <w:rFonts w:ascii="Arial" w:hAnsi="Arial" w:cs="Arial"/>
                <w:noProof/>
                <w:webHidden/>
              </w:rPr>
              <w:tab/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457E95">
              <w:rPr>
                <w:rFonts w:ascii="Arial" w:hAnsi="Arial" w:cs="Arial"/>
                <w:noProof/>
                <w:webHidden/>
              </w:rPr>
              <w:instrText xml:space="preserve"> PAGEREF _Toc162433654 \h </w:instrText>
            </w:r>
            <w:r w:rsidR="002C7AC1" w:rsidRPr="00457E95">
              <w:rPr>
                <w:rFonts w:ascii="Arial" w:hAnsi="Arial" w:cs="Arial"/>
                <w:noProof/>
                <w:webHidden/>
              </w:rPr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457E95">
              <w:rPr>
                <w:rFonts w:ascii="Arial" w:hAnsi="Arial" w:cs="Arial"/>
                <w:noProof/>
                <w:webHidden/>
              </w:rPr>
              <w:t>23</w:t>
            </w:r>
            <w:r w:rsidR="002C7AC1" w:rsidRPr="00457E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363B47" w14:textId="6D763CFD" w:rsidR="00B81C2F" w:rsidRPr="00457E95" w:rsidRDefault="002A3BDB" w:rsidP="004B74FE">
          <w:pPr>
            <w:rPr>
              <w:rFonts w:ascii="Arial" w:hAnsi="Arial" w:cs="Arial"/>
            </w:rPr>
          </w:pPr>
          <w:r w:rsidRPr="00457E95">
            <w:rPr>
              <w:rFonts w:ascii="Arial" w:hAnsi="Arial" w:cs="Arial"/>
            </w:rPr>
            <w:fldChar w:fldCharType="end"/>
          </w:r>
        </w:p>
      </w:sdtContent>
    </w:sdt>
    <w:p w14:paraId="4A0CD74A" w14:textId="5F9B3085" w:rsidR="002A3BDB" w:rsidRPr="00457E95" w:rsidRDefault="002577E1" w:rsidP="00785766">
      <w:pPr>
        <w:pStyle w:val="1"/>
        <w:rPr>
          <w:rFonts w:ascii="Arial" w:hAnsi="Arial" w:cs="Arial"/>
        </w:rPr>
      </w:pPr>
      <w:bookmarkStart w:id="0" w:name="_Toc162433626"/>
      <w:r w:rsidRPr="00457E95">
        <w:rPr>
          <w:rFonts w:ascii="Arial" w:hAnsi="Arial" w:cs="Arial"/>
        </w:rPr>
        <w:lastRenderedPageBreak/>
        <w:t>3 Модульные тесты (</w:t>
      </w:r>
      <w:r w:rsidR="00983922" w:rsidRPr="00457E95">
        <w:rPr>
          <w:rFonts w:ascii="Arial" w:hAnsi="Arial" w:cs="Arial"/>
          <w:lang w:eastAsia="zh-CN"/>
        </w:rPr>
        <w:t>U</w:t>
      </w:r>
      <w:r w:rsidRPr="00457E95">
        <w:rPr>
          <w:rFonts w:ascii="Arial" w:hAnsi="Arial" w:cs="Arial"/>
        </w:rPr>
        <w:t>nit test)</w:t>
      </w:r>
      <w:bookmarkEnd w:id="0"/>
    </w:p>
    <w:p w14:paraId="5413A43D" w14:textId="77777777" w:rsidR="002577E1" w:rsidRPr="00457E95" w:rsidRDefault="002577E1" w:rsidP="002577E1">
      <w:p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 xml:space="preserve">Для написания модульного тестирования были отобраны следующие классы: </w:t>
      </w:r>
    </w:p>
    <w:p w14:paraId="1090A974" w14:textId="21C3CB8C" w:rsidR="002577E1" w:rsidRPr="00457E95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AdminServiceImpl</w:t>
      </w:r>
    </w:p>
    <w:p w14:paraId="18C19332" w14:textId="7B6A0669" w:rsidR="002577E1" w:rsidRPr="00457E95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AuthServiceImpl</w:t>
      </w:r>
    </w:p>
    <w:p w14:paraId="5538A6A7" w14:textId="5DBABA1D" w:rsidR="002577E1" w:rsidRPr="00457E95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RoleServiceImpl</w:t>
      </w:r>
    </w:p>
    <w:p w14:paraId="2BC0D332" w14:textId="3985E816" w:rsidR="002577E1" w:rsidRPr="00457E95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MenuServiceImpl</w:t>
      </w:r>
    </w:p>
    <w:p w14:paraId="69AC014E" w14:textId="1F72ECB9" w:rsidR="004D041E" w:rsidRPr="00457E95" w:rsidRDefault="002577E1" w:rsidP="002577E1">
      <w:p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В сумме эти классы составляют 323 строк исходного кода.</w:t>
      </w:r>
    </w:p>
    <w:p w14:paraId="33490F70" w14:textId="25D2EA93" w:rsidR="004B74FE" w:rsidRPr="00457E95" w:rsidRDefault="002577E1" w:rsidP="002577E1">
      <w:pPr>
        <w:jc w:val="both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  <w:lang w:eastAsia="ru-RU"/>
        </w:rPr>
        <w:t>Для написания и выполнения модульных тестов использован фреймворк Mockito.</w:t>
      </w:r>
    </w:p>
    <w:p w14:paraId="7E64CCDC" w14:textId="4F821A33" w:rsidR="002577E1" w:rsidRPr="00457E95" w:rsidRDefault="002577E1" w:rsidP="002577E1">
      <w:pPr>
        <w:pStyle w:val="2"/>
        <w:rPr>
          <w:rFonts w:ascii="Arial" w:hAnsi="Arial"/>
        </w:rPr>
      </w:pPr>
      <w:bookmarkStart w:id="1" w:name="_Toc162433627"/>
      <w:r w:rsidRPr="00457E95">
        <w:rPr>
          <w:rFonts w:ascii="Arial" w:hAnsi="Arial"/>
        </w:rPr>
        <w:t>3.1 Выбранный фреймворк тестирования</w:t>
      </w:r>
      <w:bookmarkEnd w:id="1"/>
    </w:p>
    <w:p w14:paraId="7C1414DF" w14:textId="0F0AAB07" w:rsidR="002577E1" w:rsidRPr="00457E95" w:rsidRDefault="002577E1" w:rsidP="002577E1">
      <w:pPr>
        <w:pStyle w:val="3"/>
        <w:rPr>
          <w:rFonts w:ascii="Arial" w:hAnsi="Arial" w:cs="Arial"/>
          <w:lang w:eastAsia="ru-RU"/>
        </w:rPr>
      </w:pPr>
      <w:bookmarkStart w:id="2" w:name="_Toc162433628"/>
      <w:r w:rsidRPr="00457E95">
        <w:rPr>
          <w:rFonts w:ascii="Arial" w:hAnsi="Arial" w:cs="Arial"/>
          <w:lang w:eastAsia="ru-RU"/>
        </w:rPr>
        <w:t>3.1.1 Общее описание и функциональность фреймворка</w:t>
      </w:r>
      <w:bookmarkEnd w:id="2"/>
    </w:p>
    <w:p w14:paraId="010FD0B6" w14:textId="277DD981" w:rsidR="002577E1" w:rsidRPr="00457E95" w:rsidRDefault="002577E1" w:rsidP="002577E1">
      <w:pPr>
        <w:jc w:val="both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  <w:lang w:eastAsia="ru-RU"/>
        </w:rPr>
        <w:t>Mockito в настоящее время является самой популярной платформой Java Mock. Используя Mock framework, мы можем виртуализировать внешнюю зависимость, уменьшить связь между тестовыми компонентами, сосредоточиться только на процессе и результатах кода и по-настоящему достичь цели тестирования.</w:t>
      </w:r>
    </w:p>
    <w:p w14:paraId="17EF0C04" w14:textId="274FE70A" w:rsidR="002577E1" w:rsidRPr="00457E95" w:rsidRDefault="002577E1" w:rsidP="002577E1">
      <w:pPr>
        <w:pStyle w:val="3"/>
        <w:rPr>
          <w:rFonts w:ascii="Arial" w:hAnsi="Arial" w:cs="Arial"/>
          <w:lang w:eastAsia="ru-RU"/>
        </w:rPr>
      </w:pPr>
      <w:bookmarkStart w:id="3" w:name="_Toc162433629"/>
      <w:r w:rsidRPr="00457E95">
        <w:rPr>
          <w:rFonts w:ascii="Arial" w:hAnsi="Arial" w:cs="Arial"/>
          <w:lang w:eastAsia="ru-RU"/>
        </w:rPr>
        <w:t>3.1.2 Причины выбора данного фреймворка</w:t>
      </w:r>
      <w:bookmarkEnd w:id="3"/>
    </w:p>
    <w:p w14:paraId="5A636707" w14:textId="220DE403" w:rsidR="004B74FE" w:rsidRPr="00457E95" w:rsidRDefault="002577E1" w:rsidP="002577E1">
      <w:pPr>
        <w:jc w:val="both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  <w:lang w:eastAsia="ru-RU"/>
        </w:rPr>
        <w:t>Классы, которые мы тестируем, часто зависят от многих объектов. Чтобы избежать создания вручную всей цепочки зависимостей bean-компонентов, мы решили использовать Mock framework.</w:t>
      </w:r>
    </w:p>
    <w:p w14:paraId="1BE37853" w14:textId="071EB134" w:rsidR="002577E1" w:rsidRPr="00457E95" w:rsidRDefault="002577E1" w:rsidP="002577E1">
      <w:pPr>
        <w:pStyle w:val="2"/>
        <w:rPr>
          <w:rFonts w:ascii="Arial" w:hAnsi="Arial"/>
        </w:rPr>
      </w:pPr>
      <w:bookmarkStart w:id="4" w:name="_Toc162433630"/>
      <w:r w:rsidRPr="00457E95">
        <w:rPr>
          <w:rFonts w:ascii="Arial" w:hAnsi="Arial"/>
        </w:rPr>
        <w:t>3.2 Установка и настройка инструмента</w:t>
      </w:r>
      <w:bookmarkEnd w:id="4"/>
      <w:r w:rsidRPr="00457E95">
        <w:rPr>
          <w:rFonts w:ascii="Arial" w:hAnsi="Arial"/>
        </w:rPr>
        <w:t xml:space="preserve"> </w:t>
      </w:r>
    </w:p>
    <w:p w14:paraId="008BD39C" w14:textId="7B9E6942" w:rsidR="002577E1" w:rsidRPr="00457E95" w:rsidRDefault="002577E1" w:rsidP="002577E1">
      <w:pPr>
        <w:pStyle w:val="3"/>
        <w:rPr>
          <w:rFonts w:ascii="Arial" w:hAnsi="Arial" w:cs="Arial"/>
          <w:lang w:eastAsia="ru-RU"/>
        </w:rPr>
      </w:pPr>
      <w:bookmarkStart w:id="5" w:name="_Toc162433631"/>
      <w:r w:rsidRPr="00457E95">
        <w:rPr>
          <w:rFonts w:ascii="Arial" w:hAnsi="Arial" w:cs="Arial"/>
          <w:lang w:eastAsia="ru-RU"/>
        </w:rPr>
        <w:t>3.2.1 Установка</w:t>
      </w:r>
      <w:bookmarkEnd w:id="5"/>
    </w:p>
    <w:p w14:paraId="0F41B7C7" w14:textId="77777777" w:rsidR="002577E1" w:rsidRPr="00457E95" w:rsidRDefault="002577E1" w:rsidP="002577E1">
      <w:p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Мы представляем фреймворк Mokito через Maven.</w:t>
      </w:r>
    </w:p>
    <w:p w14:paraId="4E5CD753" w14:textId="0832B3D1" w:rsidR="00950A16" w:rsidRPr="00457E95" w:rsidRDefault="002577E1" w:rsidP="002577E1">
      <w:p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Импорт зависимости JUnit и Mokito в файл pom.xml проекта:</w:t>
      </w:r>
    </w:p>
    <w:p w14:paraId="6F8E08EA" w14:textId="361143A8" w:rsidR="002577E1" w:rsidRPr="00457E95" w:rsidRDefault="002577E1" w:rsidP="002577E1">
      <w:pPr>
        <w:jc w:val="center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F5D569A" wp14:editId="179A1C1D">
            <wp:extent cx="3873260" cy="3654133"/>
            <wp:effectExtent l="0" t="0" r="0" b="3810"/>
            <wp:docPr id="14163068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6866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05" cy="366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6C3A" w14:textId="52E2553B" w:rsidR="002577E1" w:rsidRPr="00457E95" w:rsidRDefault="002577E1" w:rsidP="00C046EB">
      <w:pPr>
        <w:pStyle w:val="3"/>
        <w:rPr>
          <w:rFonts w:ascii="Arial" w:hAnsi="Arial" w:cs="Arial"/>
          <w:lang w:eastAsia="ru-RU"/>
        </w:rPr>
      </w:pPr>
      <w:bookmarkStart w:id="6" w:name="_Toc162433632"/>
      <w:r w:rsidRPr="00457E95">
        <w:rPr>
          <w:rFonts w:ascii="Arial" w:hAnsi="Arial" w:cs="Arial"/>
          <w:lang w:eastAsia="ru-RU"/>
        </w:rPr>
        <w:t>3.2.2 Настройка инструмента</w:t>
      </w:r>
      <w:bookmarkEnd w:id="6"/>
    </w:p>
    <w:p w14:paraId="6F476A62" w14:textId="71FDE999" w:rsidR="002577E1" w:rsidRPr="00457E95" w:rsidRDefault="002577E1" w:rsidP="002577E1">
      <w:pPr>
        <w:jc w:val="both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lang w:eastAsia="ru-RU"/>
        </w:rPr>
        <w:t>Чтобы реализовать пакетное тестирование и генерировать отчеты о тестовом покрытии, нам необходимо настроить JUnit.</w:t>
      </w:r>
    </w:p>
    <w:p w14:paraId="289B13E7" w14:textId="7B7E9B32" w:rsidR="002577E1" w:rsidRPr="00457E95" w:rsidRDefault="002577E1" w:rsidP="009D3B68">
      <w:pPr>
        <w:jc w:val="center"/>
        <w:rPr>
          <w:rFonts w:ascii="Arial" w:hAnsi="Arial" w:cs="Arial"/>
          <w:lang w:eastAsia="ru-RU"/>
        </w:rPr>
      </w:pPr>
      <w:r w:rsidRPr="00457E95">
        <w:rPr>
          <w:rFonts w:ascii="Arial" w:hAnsi="Arial" w:cs="Arial"/>
          <w:noProof/>
          <w:lang w:eastAsia="ru-RU"/>
        </w:rPr>
        <w:drawing>
          <wp:inline distT="0" distB="0" distL="0" distR="0" wp14:anchorId="291BEB0C" wp14:editId="15850A76">
            <wp:extent cx="4572000" cy="3538199"/>
            <wp:effectExtent l="0" t="0" r="0" b="5715"/>
            <wp:docPr id="1045152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392" cy="354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A152" w14:textId="2A4E7AA4" w:rsidR="00312198" w:rsidRPr="00457E95" w:rsidRDefault="002577E1" w:rsidP="009D3B68">
      <w:pPr>
        <w:jc w:val="center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0D479CA" wp14:editId="477B26AA">
            <wp:extent cx="5777507" cy="4744529"/>
            <wp:effectExtent l="0" t="0" r="0" b="0"/>
            <wp:docPr id="14310286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06" cy="47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0E57" w14:textId="3F80CB97" w:rsidR="002577E1" w:rsidRPr="00457E95" w:rsidRDefault="002577E1" w:rsidP="00C046EB">
      <w:pPr>
        <w:pStyle w:val="2"/>
        <w:rPr>
          <w:rFonts w:ascii="Arial" w:hAnsi="Arial"/>
        </w:rPr>
      </w:pPr>
      <w:bookmarkStart w:id="7" w:name="_Toc162433633"/>
      <w:r w:rsidRPr="00457E95">
        <w:rPr>
          <w:rFonts w:ascii="Arial" w:hAnsi="Arial"/>
        </w:rPr>
        <w:t>3.3 Стратегия тестирования</w:t>
      </w:r>
      <w:bookmarkEnd w:id="7"/>
    </w:p>
    <w:p w14:paraId="49EFC12D" w14:textId="0DD2A72E" w:rsidR="00CB0D9F" w:rsidRPr="00457E95" w:rsidRDefault="00F8353B" w:rsidP="00CB0D9F">
      <w:pPr>
        <w:pStyle w:val="3"/>
        <w:rPr>
          <w:rFonts w:ascii="Arial" w:hAnsi="Arial" w:cs="Arial"/>
        </w:rPr>
      </w:pPr>
      <w:bookmarkStart w:id="8" w:name="_Toc162433634"/>
      <w:r w:rsidRPr="00457E95">
        <w:rPr>
          <w:rFonts w:ascii="Arial" w:hAnsi="Arial" w:cs="Arial"/>
          <w:lang w:eastAsia="zh-CN"/>
        </w:rPr>
        <w:t xml:space="preserve">3.3.1 </w:t>
      </w:r>
      <w:r w:rsidR="002577E1" w:rsidRPr="00457E95">
        <w:rPr>
          <w:rFonts w:ascii="Arial" w:hAnsi="Arial" w:cs="Arial"/>
        </w:rPr>
        <w:t>Общие подходы</w:t>
      </w:r>
      <w:bookmarkEnd w:id="8"/>
    </w:p>
    <w:p w14:paraId="53EDF35D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1. Изолированное тестирование: Каждый метод будет тестироваться отдельно, чтобы обеспечить точность результатов.</w:t>
      </w:r>
    </w:p>
    <w:p w14:paraId="6A9E1D0F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</w:rPr>
        <w:t>2. Данные для тестирования: Для тестов будут созданы специфические тестовые данные, включая положительные и отрицательные сценарии.</w:t>
      </w:r>
    </w:p>
    <w:p w14:paraId="5169E602" w14:textId="48F0DE09" w:rsidR="00CB0D9F" w:rsidRPr="00457E95" w:rsidRDefault="00CB0D9F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00B0F0"/>
          <w:lang w:eastAsia="zh-CN"/>
        </w:rPr>
      </w:pPr>
      <w:r w:rsidRPr="00457E95">
        <w:rPr>
          <w:rFonts w:ascii="Arial" w:eastAsiaTheme="minorEastAsia" w:hAnsi="Arial" w:cs="Arial"/>
          <w:b/>
          <w:bCs/>
          <w:color w:val="00B0F0"/>
          <w:lang w:eastAsia="zh-CN"/>
        </w:rPr>
        <w:t>3. Не только проверять правильность вывода метода, но и проверять ошибки, которые могут быть вызваны каждым оператором, в зависимости от структуры метода.</w:t>
      </w:r>
    </w:p>
    <w:p w14:paraId="16C338E3" w14:textId="77777777" w:rsidR="00CB0D9F" w:rsidRPr="00457E95" w:rsidRDefault="00CB0D9F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4ECDC654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73E6459" w14:textId="7F2DFDEC" w:rsidR="002577E1" w:rsidRPr="00457E95" w:rsidRDefault="002577E1" w:rsidP="00C046EB">
      <w:pPr>
        <w:pStyle w:val="3"/>
        <w:rPr>
          <w:rFonts w:ascii="Arial" w:hAnsi="Arial" w:cs="Arial"/>
        </w:rPr>
      </w:pPr>
      <w:bookmarkStart w:id="9" w:name="_Toc162433635"/>
      <w:r w:rsidRPr="00457E95">
        <w:rPr>
          <w:rFonts w:ascii="Arial" w:hAnsi="Arial" w:cs="Arial"/>
        </w:rPr>
        <w:t>3.3.</w:t>
      </w:r>
      <w:r w:rsidR="00F8353B" w:rsidRPr="00457E95">
        <w:rPr>
          <w:rFonts w:ascii="Arial" w:hAnsi="Arial" w:cs="Arial"/>
          <w:lang w:eastAsia="zh-CN"/>
        </w:rPr>
        <w:t>2</w:t>
      </w:r>
      <w:r w:rsidRPr="00457E95">
        <w:rPr>
          <w:rFonts w:ascii="Arial" w:hAnsi="Arial" w:cs="Arial"/>
        </w:rPr>
        <w:t xml:space="preserve"> Класс AdminServiceImplTest</w:t>
      </w:r>
      <w:bookmarkEnd w:id="9"/>
    </w:p>
    <w:p w14:paraId="3F9C9062" w14:textId="400E870D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Класс AdminServiceImplTest это конкретная реализация интерфейса AdminService, реализующая логику работы объектов Admin. Все внешние зависимости, такие как AdminMapper, будут замокированы с использованием библиотеки мокирования, чтобы изолировать тестируемую логику. Буду протестировать методы:</w:t>
      </w:r>
    </w:p>
    <w:p w14:paraId="745BE893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lang w:eastAsia="zh-CN"/>
        </w:rPr>
      </w:pPr>
      <w:r w:rsidRPr="00457E95">
        <w:rPr>
          <w:rFonts w:ascii="Arial" w:hAnsi="Arial" w:cs="Arial"/>
          <w:b/>
          <w:bCs/>
        </w:rPr>
        <w:t>1. saveAdmin(Admin admin)</w:t>
      </w:r>
    </w:p>
    <w:p w14:paraId="6B793E28" w14:textId="77777777" w:rsidR="00434D8B" w:rsidRPr="00457E95" w:rsidRDefault="00434D8B" w:rsidP="00434D8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1BBDF8AF" w14:textId="5714FD10" w:rsidR="00434D8B" w:rsidRPr="00457E95" w:rsidRDefault="00434D8B" w:rsidP="00434D8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457E95">
        <w:rPr>
          <w:rFonts w:ascii="Arial" w:eastAsiaTheme="minorEastAsia" w:hAnsi="Arial" w:cs="Arial"/>
          <w:lang w:eastAsia="zh-CN"/>
        </w:rPr>
        <w:lastRenderedPageBreak/>
        <w:t>Для метода saveAdmin класса AdminService, реализующего логику сохранения сущности администратора с предварительным шифрованием пароля и установкой времени создания, можно предложить следующие тестовые случаи:</w:t>
      </w:r>
    </w:p>
    <w:p w14:paraId="5EA37F45" w14:textId="4292AEA7" w:rsidR="00434D8B" w:rsidRPr="00457E95" w:rsidRDefault="002577E1" w:rsidP="00434D8B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Положительный тест</w:t>
      </w:r>
      <w:r w:rsidR="00195EBD" w:rsidRPr="00457E95">
        <w:rPr>
          <w:rFonts w:ascii="Arial" w:eastAsiaTheme="minorEastAsia" w:hAnsi="Arial" w:cs="Arial"/>
          <w:color w:val="00B0F0"/>
          <w:lang w:eastAsia="zh-CN"/>
        </w:rPr>
        <w:t xml:space="preserve"> </w:t>
      </w:r>
      <w:r w:rsidR="00434D8B" w:rsidRPr="00457E95">
        <w:rPr>
          <w:rFonts w:ascii="Arial" w:eastAsiaTheme="minorEastAsia" w:hAnsi="Arial" w:cs="Arial"/>
          <w:color w:val="00B0F0"/>
          <w:lang w:eastAsia="zh-CN"/>
        </w:rPr>
        <w:t>(Успешное Сохранение)</w:t>
      </w:r>
      <w:r w:rsidRPr="00457E95">
        <w:rPr>
          <w:rFonts w:ascii="Arial" w:hAnsi="Arial" w:cs="Arial"/>
          <w:color w:val="00B0F0"/>
        </w:rPr>
        <w:t>:</w:t>
      </w:r>
    </w:p>
    <w:p w14:paraId="7AF9916B" w14:textId="7F8AB8F1" w:rsidR="00195EBD" w:rsidRPr="00457E95" w:rsidRDefault="00195EBD" w:rsidP="00195EBD">
      <w:pPr>
        <w:pStyle w:val="ac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Попытка сохранить валидную сущность администратора.</w:t>
      </w:r>
    </w:p>
    <w:p w14:paraId="7676D22E" w14:textId="0A4FBF73" w:rsidR="00195EBD" w:rsidRPr="00457E95" w:rsidRDefault="00195EBD" w:rsidP="00195EBD">
      <w:pPr>
        <w:pStyle w:val="ac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Передача в метод объекта Admin с валидными данными.</w:t>
      </w:r>
    </w:p>
    <w:p w14:paraId="14D9573E" w14:textId="1F9E2346" w:rsidR="00F0380D" w:rsidRPr="00457E95" w:rsidRDefault="00195EBD" w:rsidP="00162AA2">
      <w:pPr>
        <w:pStyle w:val="ac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Администратор успешно сохранён в базу данных, пароль зашифрован, установлено текущее время создания. Никаких исключений не возникает.</w:t>
      </w:r>
    </w:p>
    <w:p w14:paraId="6B0C3261" w14:textId="7E1787B8" w:rsidR="00195EBD" w:rsidRPr="00457E95" w:rsidRDefault="002577E1" w:rsidP="00162AA2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Отрицательный тест</w:t>
      </w:r>
    </w:p>
    <w:p w14:paraId="52445042" w14:textId="5DA4770D" w:rsidR="00195EBD" w:rsidRPr="00457E95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1) Обработка Дублирования Ключа</w:t>
      </w:r>
    </w:p>
    <w:p w14:paraId="3167E19B" w14:textId="77777777" w:rsidR="00195EBD" w:rsidRPr="00457E95" w:rsidRDefault="00195EBD" w:rsidP="00F0380D">
      <w:pPr>
        <w:pStyle w:val="ac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сохранить администратора с логином, который уже существует в базе данных.</w:t>
      </w:r>
    </w:p>
    <w:p w14:paraId="7946C8C1" w14:textId="77777777" w:rsidR="00195EBD" w:rsidRPr="00457E95" w:rsidRDefault="00195EBD" w:rsidP="00F0380D">
      <w:pPr>
        <w:pStyle w:val="ac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Передача в метод объекта Admin с loginAcct, уже существующим в базе.</w:t>
      </w:r>
    </w:p>
    <w:p w14:paraId="268C0E22" w14:textId="690CE844" w:rsidR="00195EBD" w:rsidRPr="00457E95" w:rsidRDefault="00195EBD" w:rsidP="00162AA2">
      <w:pPr>
        <w:pStyle w:val="ac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Возникновение исключения DuplicateKeyException и его обработка с пробросом LoginAcctAlreadyInUseException.</w:t>
      </w:r>
    </w:p>
    <w:p w14:paraId="3636D875" w14:textId="7BE50052" w:rsidR="00195EBD" w:rsidRPr="00457E95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2) Сохранение Администратора с Null Параметрами</w:t>
      </w:r>
    </w:p>
    <w:p w14:paraId="008B075C" w14:textId="77777777" w:rsidR="00195EBD" w:rsidRPr="00457E95" w:rsidRDefault="00195EBD" w:rsidP="00195EBD">
      <w:pPr>
        <w:pStyle w:val="ac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сохранить администратора с null значениями в обязательных полях.</w:t>
      </w:r>
    </w:p>
    <w:p w14:paraId="70A5F5D6" w14:textId="77777777" w:rsidR="00195EBD" w:rsidRPr="00457E95" w:rsidRDefault="00195EBD" w:rsidP="00195EBD">
      <w:pPr>
        <w:pStyle w:val="ac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Передача в метод объекта Admin с null в одном из обязательных полей (например, userPswd или loginAcct).</w:t>
      </w:r>
    </w:p>
    <w:p w14:paraId="3697C2D2" w14:textId="3D864906" w:rsidR="00195EBD" w:rsidRPr="00457E95" w:rsidRDefault="00195EBD" w:rsidP="00162AA2">
      <w:pPr>
        <w:pStyle w:val="ac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Возникновение и обработка исключения (если предусмотрено логикой) или отклонение операции сохранения с соответствующей ошибкой.</w:t>
      </w:r>
    </w:p>
    <w:p w14:paraId="099447DB" w14:textId="14AE0BD5" w:rsidR="00195EBD" w:rsidRPr="00457E95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3) Попытка Сохранения Сущности С Null Значением</w:t>
      </w:r>
    </w:p>
    <w:p w14:paraId="6EDDDB6F" w14:textId="77777777" w:rsidR="00195EBD" w:rsidRPr="00457E95" w:rsidRDefault="00195EBD" w:rsidP="00195EB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вызова метода saveAdmin с null в качестве аргумента.</w:t>
      </w:r>
    </w:p>
    <w:p w14:paraId="5038173A" w14:textId="77777777" w:rsidR="00195EBD" w:rsidRPr="00457E95" w:rsidRDefault="00195EBD" w:rsidP="00195EB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admin == null.</w:t>
      </w:r>
    </w:p>
    <w:p w14:paraId="0880190A" w14:textId="5726B171" w:rsidR="00195EBD" w:rsidRPr="00457E95" w:rsidRDefault="00195EBD" w:rsidP="00162AA2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Корректная обработка ситуации без возникновения NullPointerException.</w:t>
      </w:r>
    </w:p>
    <w:p w14:paraId="6EAC44AC" w14:textId="265E6A06" w:rsidR="00195EBD" w:rsidRPr="00457E95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4) Тесты Шифрования</w:t>
      </w:r>
    </w:p>
    <w:p w14:paraId="3882FED7" w14:textId="77777777" w:rsidR="00F0380D" w:rsidRPr="00457E95" w:rsidRDefault="00F0380D" w:rsidP="00F0380D">
      <w:pPr>
        <w:pStyle w:val="ac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Проверка, что пароль администратора был зашифрован перед сохранением.</w:t>
      </w:r>
    </w:p>
    <w:p w14:paraId="14774883" w14:textId="77777777" w:rsidR="00F0380D" w:rsidRPr="00457E95" w:rsidRDefault="00F0380D" w:rsidP="00F0380D">
      <w:pPr>
        <w:pStyle w:val="ac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Передача в метод объекта Admin с известным паролем.</w:t>
      </w:r>
    </w:p>
    <w:p w14:paraId="0BF55256" w14:textId="08124879" w:rsidR="00195EBD" w:rsidRPr="00457E95" w:rsidRDefault="00F0380D" w:rsidP="00162AA2">
      <w:pPr>
        <w:pStyle w:val="ac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lastRenderedPageBreak/>
        <w:t>Ожидаемый результат: Пароль, сохранённый в объекте Admin, переданный в adminMapper.insert, зашифрован с использованием MD5.</w:t>
      </w:r>
    </w:p>
    <w:p w14:paraId="031B735C" w14:textId="3518F27B" w:rsidR="00195EBD" w:rsidRPr="00457E95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5) Тесты Установки Времени</w:t>
      </w:r>
    </w:p>
    <w:p w14:paraId="40909BCB" w14:textId="77777777" w:rsidR="00F0380D" w:rsidRPr="00457E95" w:rsidRDefault="00F0380D" w:rsidP="00F0380D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Установка текущего времени создания при сохранении администратора.</w:t>
      </w:r>
    </w:p>
    <w:p w14:paraId="06B5A35A" w14:textId="77777777" w:rsidR="00F0380D" w:rsidRPr="00457E95" w:rsidRDefault="00F0380D" w:rsidP="00F0380D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Вызов метода saveAdmin с валидным объектом Admin.</w:t>
      </w:r>
    </w:p>
    <w:p w14:paraId="40C4CF01" w14:textId="014856B1" w:rsidR="00195EBD" w:rsidRPr="00457E95" w:rsidRDefault="00F0380D" w:rsidP="00F0380D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В объекте Admin, переданном в adminMapper.insert, установлено текущее время в соответствующем формате.</w:t>
      </w:r>
    </w:p>
    <w:p w14:paraId="0B5660B6" w14:textId="77777777" w:rsidR="00CB0D9F" w:rsidRPr="00457E95" w:rsidRDefault="00CB0D9F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C330BC3" w14:textId="0D547053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57E95">
        <w:rPr>
          <w:rFonts w:ascii="Arial" w:hAnsi="Arial" w:cs="Arial"/>
          <w:b/>
          <w:bCs/>
        </w:rPr>
        <w:t>2. getAll()</w:t>
      </w:r>
    </w:p>
    <w:p w14:paraId="4D573BA3" w14:textId="185AFB22" w:rsidR="002577E1" w:rsidRPr="00457E95" w:rsidRDefault="002577E1" w:rsidP="00771D10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</w:t>
      </w:r>
      <w:r w:rsidR="00457E95" w:rsidRPr="00457E95">
        <w:rPr>
          <w:rFonts w:ascii="Arial" w:eastAsiaTheme="minorEastAsia" w:hAnsi="Arial" w:cs="Arial"/>
          <w:lang w:eastAsia="zh-CN"/>
        </w:rPr>
        <w:t xml:space="preserve"> (Получение Непустого Списка Администраторов)</w:t>
      </w:r>
    </w:p>
    <w:p w14:paraId="35BC10DB" w14:textId="310304A6" w:rsidR="00457E95" w:rsidRPr="00457E95" w:rsidRDefault="00457E95" w:rsidP="00457E95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457E95">
        <w:rPr>
          <w:rFonts w:ascii="Arial" w:hAnsi="Arial" w:cs="Arial"/>
          <w:lang w:eastAsia="zh-CN"/>
        </w:rPr>
        <w:t>Сценарий: В базе данных присутствуют записи администраторов.</w:t>
      </w:r>
    </w:p>
    <w:p w14:paraId="0ADF74FF" w14:textId="0BC65F9A" w:rsidR="00457E95" w:rsidRPr="00457E95" w:rsidRDefault="00457E95" w:rsidP="00457E95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457E95">
        <w:rPr>
          <w:rFonts w:ascii="Arial" w:hAnsi="Arial" w:cs="Arial"/>
          <w:lang w:eastAsia="zh-CN"/>
        </w:rPr>
        <w:t>Предпосылки: База данных содержит несколько записей администраторов.</w:t>
      </w:r>
    </w:p>
    <w:p w14:paraId="320F3F64" w14:textId="412F5B3E" w:rsidR="00457E95" w:rsidRPr="00457E95" w:rsidRDefault="00457E95" w:rsidP="00457E95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457E95">
        <w:rPr>
          <w:rFonts w:ascii="Arial" w:hAnsi="Arial" w:cs="Arial"/>
          <w:lang w:eastAsia="zh-CN"/>
        </w:rPr>
        <w:t>Ожидаемый результат: Метод возвращает список, содержащий все записи администраторов, присутствующих в базе данных. Размер списка соответствует количеству записей в базе.</w:t>
      </w:r>
    </w:p>
    <w:p w14:paraId="27B194C8" w14:textId="77777777" w:rsidR="009D3B68" w:rsidRPr="00457E95" w:rsidRDefault="009D3B68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2697C989" w14:textId="758C7000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457E95">
        <w:rPr>
          <w:rFonts w:ascii="Arial" w:hAnsi="Arial" w:cs="Arial"/>
          <w:b/>
          <w:bCs/>
          <w:lang w:val="en-US"/>
        </w:rPr>
        <w:t xml:space="preserve">3. </w:t>
      </w:r>
      <w:proofErr w:type="spellStart"/>
      <w:proofErr w:type="gramStart"/>
      <w:r w:rsidRPr="00457E95">
        <w:rPr>
          <w:rFonts w:ascii="Arial" w:hAnsi="Arial" w:cs="Arial"/>
          <w:b/>
          <w:bCs/>
          <w:lang w:val="en-US"/>
        </w:rPr>
        <w:t>getAdminByLoginAcct</w:t>
      </w:r>
      <w:proofErr w:type="spellEnd"/>
      <w:r w:rsidRPr="00457E95">
        <w:rPr>
          <w:rFonts w:ascii="Arial" w:hAnsi="Arial" w:cs="Arial"/>
          <w:b/>
          <w:bCs/>
          <w:lang w:val="en-US"/>
        </w:rPr>
        <w:t>(</w:t>
      </w:r>
      <w:proofErr w:type="gramEnd"/>
      <w:r w:rsidRPr="00457E95">
        <w:rPr>
          <w:rFonts w:ascii="Arial" w:hAnsi="Arial" w:cs="Arial"/>
          <w:b/>
          <w:bCs/>
          <w:lang w:val="en-US"/>
        </w:rPr>
        <w:t xml:space="preserve">String </w:t>
      </w:r>
      <w:proofErr w:type="spellStart"/>
      <w:r w:rsidRPr="00457E95">
        <w:rPr>
          <w:rFonts w:ascii="Arial" w:hAnsi="Arial" w:cs="Arial"/>
          <w:b/>
          <w:bCs/>
          <w:lang w:val="en-US"/>
        </w:rPr>
        <w:t>loginAcct</w:t>
      </w:r>
      <w:proofErr w:type="spellEnd"/>
      <w:r w:rsidRPr="00457E95">
        <w:rPr>
          <w:rFonts w:ascii="Arial" w:hAnsi="Arial" w:cs="Arial"/>
          <w:b/>
          <w:bCs/>
          <w:lang w:val="en-US"/>
        </w:rPr>
        <w:t xml:space="preserve">, String </w:t>
      </w:r>
      <w:proofErr w:type="spellStart"/>
      <w:r w:rsidRPr="00457E95">
        <w:rPr>
          <w:rFonts w:ascii="Arial" w:hAnsi="Arial" w:cs="Arial"/>
          <w:b/>
          <w:bCs/>
          <w:lang w:val="en-US"/>
        </w:rPr>
        <w:t>userPswd</w:t>
      </w:r>
      <w:proofErr w:type="spellEnd"/>
      <w:r w:rsidRPr="00457E95">
        <w:rPr>
          <w:rFonts w:ascii="Arial" w:hAnsi="Arial" w:cs="Arial"/>
          <w:b/>
          <w:bCs/>
          <w:lang w:val="en-US"/>
        </w:rPr>
        <w:t>)</w:t>
      </w:r>
    </w:p>
    <w:p w14:paraId="281B6723" w14:textId="1DED4265" w:rsidR="002577E1" w:rsidRPr="00457E95" w:rsidRDefault="002577E1" w:rsidP="00AC4390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 xml:space="preserve">Положительный тест: </w:t>
      </w:r>
    </w:p>
    <w:p w14:paraId="05EE5C18" w14:textId="77777777" w:rsidR="00F0380D" w:rsidRPr="00457E95" w:rsidRDefault="00F0380D" w:rsidP="00F0380D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457E95">
        <w:rPr>
          <w:rFonts w:ascii="Arial" w:hAnsi="Arial" w:cs="Arial"/>
          <w:lang w:eastAsia="zh-CN"/>
        </w:rPr>
        <w:t>Сценарий: Попытка аутентификации с валидными учетными данными.</w:t>
      </w:r>
    </w:p>
    <w:p w14:paraId="244FC1CA" w14:textId="77777777" w:rsidR="00F0380D" w:rsidRPr="00457E95" w:rsidRDefault="00F0380D" w:rsidP="00F0380D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457E95">
        <w:rPr>
          <w:rFonts w:ascii="Arial" w:hAnsi="Arial" w:cs="Arial"/>
          <w:lang w:eastAsia="zh-CN"/>
        </w:rPr>
        <w:t>Предпосылки: Администратор с данным логином и паролем существует в системе.</w:t>
      </w:r>
    </w:p>
    <w:p w14:paraId="66EE264B" w14:textId="6C1534E5" w:rsidR="00F0380D" w:rsidRPr="00457E95" w:rsidRDefault="00F0380D" w:rsidP="00F0380D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457E95">
        <w:rPr>
          <w:rFonts w:ascii="Arial" w:hAnsi="Arial" w:cs="Arial"/>
          <w:lang w:eastAsia="zh-CN"/>
        </w:rPr>
        <w:t>Ожидаемый результат: Метод возвращает объект Admin, соответствующий введенным учетным данным.</w:t>
      </w:r>
    </w:p>
    <w:p w14:paraId="3E505F70" w14:textId="7C42A3F6" w:rsidR="002577E1" w:rsidRPr="00457E95" w:rsidRDefault="002577E1" w:rsidP="00771D10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Отрицательные тесты:</w:t>
      </w:r>
    </w:p>
    <w:p w14:paraId="7EB54F52" w14:textId="70C01230" w:rsidR="00ED370B" w:rsidRPr="00457E95" w:rsidRDefault="00ED370B" w:rsidP="002C0968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1) Неудачная Аутентификация из-за Неправильного Пароля</w:t>
      </w:r>
    </w:p>
    <w:p w14:paraId="0CB0F786" w14:textId="77777777" w:rsidR="00ED370B" w:rsidRPr="00457E95" w:rsidRDefault="00ED370B" w:rsidP="00AC4390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аутентификации с правильным логином, но неправильным паролем.</w:t>
      </w:r>
    </w:p>
    <w:p w14:paraId="7C149788" w14:textId="77777777" w:rsidR="00ED370B" w:rsidRPr="00457E95" w:rsidRDefault="00ED370B" w:rsidP="00AC4390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Администратор с данным логином существует, но пароль неверен.</w:t>
      </w:r>
    </w:p>
    <w:p w14:paraId="310E86FE" w14:textId="339BA63D" w:rsidR="002C0968" w:rsidRPr="00457E95" w:rsidRDefault="00ED370B" w:rsidP="002C0968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Метод бросает LoginFailedException</w:t>
      </w:r>
    </w:p>
    <w:p w14:paraId="441E0246" w14:textId="75454494" w:rsidR="00ED370B" w:rsidRPr="00457E95" w:rsidRDefault="00ED370B" w:rsidP="00162AA2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2) Неудачная Аутентификация из-за Отсутствия Пользователя</w:t>
      </w:r>
    </w:p>
    <w:p w14:paraId="4E4A2280" w14:textId="77777777" w:rsidR="00ED370B" w:rsidRPr="00457E95" w:rsidRDefault="00ED370B" w:rsidP="00AC4390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lastRenderedPageBreak/>
        <w:t>Сценарий: Попытка аутентификации с логином, который не существует в системе.</w:t>
      </w:r>
    </w:p>
    <w:p w14:paraId="0D1A77FF" w14:textId="77777777" w:rsidR="00ED370B" w:rsidRPr="00457E95" w:rsidRDefault="00ED370B" w:rsidP="00AC4390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Администратор с данным логином отсутствует.</w:t>
      </w:r>
    </w:p>
    <w:p w14:paraId="74CA515C" w14:textId="230AA44C" w:rsidR="00ED370B" w:rsidRPr="00457E95" w:rsidRDefault="00ED370B" w:rsidP="00162AA2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Метод бросает LoginFailedException.</w:t>
      </w:r>
    </w:p>
    <w:p w14:paraId="0F60A9E7" w14:textId="10A02DB6" w:rsidR="00ED370B" w:rsidRPr="00457E95" w:rsidRDefault="00ED370B" w:rsidP="00AC4390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3) Более Одного Администратора с Одним и Тем Же Логином</w:t>
      </w:r>
    </w:p>
    <w:p w14:paraId="0A62BA5E" w14:textId="77777777" w:rsidR="00ED370B" w:rsidRPr="00457E95" w:rsidRDefault="00ED370B" w:rsidP="00AC4390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Система содержит более одного администратора с одинаковым логином.</w:t>
      </w:r>
    </w:p>
    <w:p w14:paraId="08946B83" w14:textId="77777777" w:rsidR="00ED370B" w:rsidRPr="00457E95" w:rsidRDefault="00ED370B" w:rsidP="00AC4390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В базе данных присутствуют несколько записей с одинаковым логином.</w:t>
      </w:r>
    </w:p>
    <w:p w14:paraId="6475E17F" w14:textId="6722B29A" w:rsidR="00ED370B" w:rsidRPr="00457E95" w:rsidRDefault="00ED370B" w:rsidP="00162AA2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Метод бросает RuntimeException с сообщением о неуникальности логина.</w:t>
      </w:r>
    </w:p>
    <w:p w14:paraId="28BA70B7" w14:textId="48333D03" w:rsidR="00ED370B" w:rsidRPr="00457E95" w:rsidRDefault="00ED370B" w:rsidP="00AC4390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4) Тесты Крайних Случаев - Передача Null Как Логина или Пароля</w:t>
      </w:r>
    </w:p>
    <w:p w14:paraId="1382D68E" w14:textId="77777777" w:rsidR="00ED370B" w:rsidRPr="00457E95" w:rsidRDefault="00ED370B" w:rsidP="00AC4390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аутентификации с null в качестве логина или пароля.</w:t>
      </w:r>
    </w:p>
    <w:p w14:paraId="1D6DB04C" w14:textId="77777777" w:rsidR="00ED370B" w:rsidRPr="00457E95" w:rsidRDefault="00ED370B" w:rsidP="00AC4390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Один из параметров или оба равны null.</w:t>
      </w:r>
    </w:p>
    <w:p w14:paraId="12E4DE2B" w14:textId="03136E5F" w:rsidR="00ED370B" w:rsidRPr="00457E95" w:rsidRDefault="00ED370B" w:rsidP="00162AA2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Метод бросает NullPointerException или LoginFailedException в зависимости от реализации.</w:t>
      </w:r>
    </w:p>
    <w:p w14:paraId="6835B130" w14:textId="23606E4C" w:rsidR="00ED370B" w:rsidRPr="00457E95" w:rsidRDefault="00ED370B" w:rsidP="00AC4390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5) Тесты Валидации Входных Данных - Пустой Логин или Пароль</w:t>
      </w:r>
    </w:p>
    <w:p w14:paraId="6EDB66A9" w14:textId="77777777" w:rsidR="00ED370B" w:rsidRPr="00457E95" w:rsidRDefault="00ED370B" w:rsidP="00AC4390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аутентификации с пустыми значениями логина или пароля.</w:t>
      </w:r>
    </w:p>
    <w:p w14:paraId="71FE54A2" w14:textId="77777777" w:rsidR="00ED370B" w:rsidRPr="00457E95" w:rsidRDefault="00ED370B" w:rsidP="00AC4390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Логин или пароль являются пустыми строками.</w:t>
      </w:r>
    </w:p>
    <w:p w14:paraId="6219A832" w14:textId="4501B2C7" w:rsidR="009D3B68" w:rsidRPr="00457E95" w:rsidRDefault="00ED370B" w:rsidP="00AC4390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644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Метод бросает LoginFailedException или другое исключение, указывающее на невалидные входные данные.</w:t>
      </w:r>
    </w:p>
    <w:p w14:paraId="2A7FA5F2" w14:textId="77777777" w:rsidR="00ED370B" w:rsidRPr="00457E95" w:rsidRDefault="00ED370B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2E857C5" w14:textId="0E014751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57E95">
        <w:rPr>
          <w:rFonts w:ascii="Arial" w:hAnsi="Arial" w:cs="Arial"/>
          <w:b/>
          <w:bCs/>
        </w:rPr>
        <w:t>4. remove(Integer adminId)</w:t>
      </w:r>
    </w:p>
    <w:p w14:paraId="567C1A06" w14:textId="75DD0509" w:rsidR="002577E1" w:rsidRPr="00457E95" w:rsidRDefault="002577E1" w:rsidP="00771D10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Положительный тест</w:t>
      </w:r>
      <w:r w:rsidR="00AC4390" w:rsidRPr="00457E95">
        <w:rPr>
          <w:rFonts w:ascii="Arial" w:eastAsiaTheme="minorEastAsia" w:hAnsi="Arial" w:cs="Arial"/>
          <w:color w:val="00B0F0"/>
          <w:lang w:eastAsia="zh-CN"/>
        </w:rPr>
        <w:t xml:space="preserve"> (Успешное Обновление)</w:t>
      </w:r>
      <w:r w:rsidRPr="00457E95">
        <w:rPr>
          <w:rFonts w:ascii="Arial" w:hAnsi="Arial" w:cs="Arial"/>
          <w:color w:val="00B0F0"/>
        </w:rPr>
        <w:t xml:space="preserve">: </w:t>
      </w:r>
    </w:p>
    <w:p w14:paraId="16D8ED71" w14:textId="77777777" w:rsidR="00AC4390" w:rsidRPr="00457E95" w:rsidRDefault="00AC4390" w:rsidP="00AC4390">
      <w:pPr>
        <w:pStyle w:val="ac"/>
        <w:numPr>
          <w:ilvl w:val="1"/>
          <w:numId w:val="10"/>
        </w:numPr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t>Сценарий: Обновление администратора с валидными данными.</w:t>
      </w:r>
    </w:p>
    <w:p w14:paraId="1B19B516" w14:textId="77777777" w:rsidR="00AC4390" w:rsidRPr="00457E95" w:rsidRDefault="00AC4390" w:rsidP="00AC4390">
      <w:pPr>
        <w:pStyle w:val="ac"/>
        <w:numPr>
          <w:ilvl w:val="1"/>
          <w:numId w:val="10"/>
        </w:numPr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t>Предпосылки: Передан объект Admin с валидными данными, не конфликтующими с существующими записями.</w:t>
      </w:r>
    </w:p>
    <w:p w14:paraId="028038D0" w14:textId="22C49CBB" w:rsidR="00AC4390" w:rsidRPr="00457E95" w:rsidRDefault="00AC4390" w:rsidP="00162AA2">
      <w:pPr>
        <w:pStyle w:val="ac"/>
        <w:numPr>
          <w:ilvl w:val="1"/>
          <w:numId w:val="10"/>
        </w:numPr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t>Ожидаемый результат: Метод успешно обновляет запись, не возникает исключений.</w:t>
      </w:r>
    </w:p>
    <w:p w14:paraId="45EFF510" w14:textId="4F1CC518" w:rsidR="009D3B68" w:rsidRPr="00457E95" w:rsidRDefault="002577E1" w:rsidP="00D67719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</w:rPr>
        <w:t>Отрицательный тест</w:t>
      </w:r>
    </w:p>
    <w:p w14:paraId="2A5A7589" w14:textId="0B99FCC7" w:rsidR="00AC4390" w:rsidRPr="00457E95" w:rsidRDefault="00AC4390" w:rsidP="00AC439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1) Обработка Дублирования Уникального Поля</w:t>
      </w:r>
    </w:p>
    <w:p w14:paraId="6B5BDC63" w14:textId="77777777" w:rsidR="00AC4390" w:rsidRPr="00457E95" w:rsidRDefault="00AC4390" w:rsidP="00AC4390">
      <w:pPr>
        <w:pStyle w:val="ac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lastRenderedPageBreak/>
        <w:t>Сценарий: Попытка обновления записи с уникальными полями, конфликтующими с уже существующими данными (например, логин).</w:t>
      </w:r>
    </w:p>
    <w:p w14:paraId="3E22B714" w14:textId="77777777" w:rsidR="00AC4390" w:rsidRPr="00457E95" w:rsidRDefault="00AC4390" w:rsidP="00AC4390">
      <w:pPr>
        <w:pStyle w:val="ac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Передан объект Admin с данными, дублирующими уникальное поле в базе данных.</w:t>
      </w:r>
    </w:p>
    <w:p w14:paraId="2FBEC051" w14:textId="54F7902C" w:rsidR="002C0968" w:rsidRPr="00457E95" w:rsidRDefault="00AC4390" w:rsidP="00162AA2">
      <w:pPr>
        <w:pStyle w:val="ac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Выброс LoginAcctAlreadyInUseForUpdateException, указывающего на конфликт уникальных полей.</w:t>
      </w:r>
    </w:p>
    <w:p w14:paraId="4825AA52" w14:textId="4C067B8D" w:rsidR="00AC4390" w:rsidRPr="00457E95" w:rsidRDefault="00AC4390" w:rsidP="00AC439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2) Обновление С Null Полями</w:t>
      </w:r>
    </w:p>
    <w:p w14:paraId="6803EE64" w14:textId="77777777" w:rsidR="00AC4390" w:rsidRPr="00457E95" w:rsidRDefault="00AC4390" w:rsidP="00AC4390">
      <w:pPr>
        <w:pStyle w:val="ac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Обновление администратора с null значениями в необязательных полях.</w:t>
      </w:r>
    </w:p>
    <w:p w14:paraId="79DD7407" w14:textId="77777777" w:rsidR="00AC4390" w:rsidRPr="00457E95" w:rsidRDefault="00AC4390" w:rsidP="00AC4390">
      <w:pPr>
        <w:pStyle w:val="ac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Передан объект Admin с null значениями в одном или нескольких необязательных полях.</w:t>
      </w:r>
    </w:p>
    <w:p w14:paraId="37B6BCF7" w14:textId="5A464019" w:rsidR="002C0968" w:rsidRPr="00457E95" w:rsidRDefault="00AC4390" w:rsidP="00162AA2">
      <w:pPr>
        <w:pStyle w:val="ac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Метод успешно обновляет запись, пропуская поля с null значениями, не возникает исключений.</w:t>
      </w:r>
    </w:p>
    <w:p w14:paraId="410EBC0E" w14:textId="43E4B313" w:rsidR="00AC4390" w:rsidRPr="00457E95" w:rsidRDefault="00AC4390" w:rsidP="00AC439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3) Обновление С Несуществующим ID</w:t>
      </w:r>
    </w:p>
    <w:p w14:paraId="6D512EE3" w14:textId="77777777" w:rsidR="00AC4390" w:rsidRPr="00457E95" w:rsidRDefault="00AC4390" w:rsidP="00AC4390">
      <w:pPr>
        <w:pStyle w:val="ac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обновить администратора с ID, которого нет в базе данных.</w:t>
      </w:r>
    </w:p>
    <w:p w14:paraId="5E80B772" w14:textId="77777777" w:rsidR="00AC4390" w:rsidRPr="00457E95" w:rsidRDefault="00AC4390" w:rsidP="00AC4390">
      <w:pPr>
        <w:pStyle w:val="ac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Передан объект Admin с несуществующим ID.</w:t>
      </w:r>
    </w:p>
    <w:p w14:paraId="4C03725A" w14:textId="75862019" w:rsidR="002C0968" w:rsidRPr="00457E95" w:rsidRDefault="00AC4390" w:rsidP="00162AA2">
      <w:pPr>
        <w:pStyle w:val="ac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Запись не обновляется из-за отсутствия совпадающего ID, метод завершается без ошибок, если таковая логика предусмотрена.</w:t>
      </w:r>
    </w:p>
    <w:p w14:paraId="11A60039" w14:textId="787C1A22" w:rsidR="00AC4390" w:rsidRPr="00457E95" w:rsidRDefault="00AC4390" w:rsidP="00AC439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4) Тесты Валидации Входных Данных - Передача Null В Качестве Аргумента</w:t>
      </w:r>
    </w:p>
    <w:p w14:paraId="28635470" w14:textId="77777777" w:rsidR="00AC4390" w:rsidRPr="00457E95" w:rsidRDefault="00AC4390" w:rsidP="00AC4390">
      <w:pPr>
        <w:pStyle w:val="ac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Вызов метода update с null в качестве аргумента.</w:t>
      </w:r>
    </w:p>
    <w:p w14:paraId="05AB1C57" w14:textId="77777777" w:rsidR="00AC4390" w:rsidRPr="00457E95" w:rsidRDefault="00AC4390" w:rsidP="00AC4390">
      <w:pPr>
        <w:pStyle w:val="ac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admin == null.</w:t>
      </w:r>
    </w:p>
    <w:p w14:paraId="250191AF" w14:textId="3DF772D4" w:rsidR="002C0968" w:rsidRPr="00457E95" w:rsidRDefault="00AC4390" w:rsidP="00162AA2">
      <w:pPr>
        <w:pStyle w:val="ac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Корректная обработка ситуации, возможно, выброс исключения или другой механизм обработки ошибок.</w:t>
      </w:r>
    </w:p>
    <w:p w14:paraId="7D58D8A8" w14:textId="3B46C508" w:rsidR="00AC4390" w:rsidRPr="00457E95" w:rsidRDefault="00AC4390" w:rsidP="00AC439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5)Тесты Исключений - Обработка Непредвиденных Исключений</w:t>
      </w:r>
    </w:p>
    <w:p w14:paraId="547CA9BA" w14:textId="77777777" w:rsidR="00AC4390" w:rsidRPr="00457E95" w:rsidRDefault="00AC4390" w:rsidP="00AC4390">
      <w:pPr>
        <w:pStyle w:val="ac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Возникновение исключения во время выполнения метода updateByPrimaryKeySelective.</w:t>
      </w:r>
    </w:p>
    <w:p w14:paraId="4D8838C9" w14:textId="77777777" w:rsidR="00AC4390" w:rsidRPr="00457E95" w:rsidRDefault="00AC4390" w:rsidP="00AC4390">
      <w:pPr>
        <w:pStyle w:val="ac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Внутренняя ошибка при выполнении операции обновления (например, проблемы соединения с базой данных).</w:t>
      </w:r>
    </w:p>
    <w:p w14:paraId="676BC462" w14:textId="7DF7464A" w:rsidR="00AC4390" w:rsidRPr="00457E95" w:rsidRDefault="00AC4390" w:rsidP="00AC4390">
      <w:pPr>
        <w:pStyle w:val="ac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Логирование исключения и возможный проброс пользовательского исключения, информирующего об ошибке.</w:t>
      </w:r>
    </w:p>
    <w:p w14:paraId="03076E3D" w14:textId="77777777" w:rsidR="00AC4390" w:rsidRPr="00457E95" w:rsidRDefault="00AC4390" w:rsidP="00AC43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396D3CC0" w14:textId="07C34819" w:rsidR="002C0968" w:rsidRPr="00457E95" w:rsidRDefault="002577E1" w:rsidP="00AC43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lang w:eastAsia="zh-CN"/>
        </w:rPr>
      </w:pPr>
      <w:r w:rsidRPr="00457E95">
        <w:rPr>
          <w:rFonts w:ascii="Arial" w:hAnsi="Arial" w:cs="Arial"/>
          <w:b/>
          <w:bCs/>
        </w:rPr>
        <w:t>5. update(Admin admin)</w:t>
      </w:r>
    </w:p>
    <w:p w14:paraId="7033CBBE" w14:textId="27977613" w:rsidR="002C0968" w:rsidRPr="00457E95" w:rsidRDefault="002C0968" w:rsidP="002C0968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Положительный тест</w:t>
      </w:r>
    </w:p>
    <w:p w14:paraId="6FD5F056" w14:textId="77777777" w:rsidR="002C0968" w:rsidRPr="00457E95" w:rsidRDefault="002C0968" w:rsidP="002C0968">
      <w:pPr>
        <w:pStyle w:val="ac"/>
        <w:numPr>
          <w:ilvl w:val="1"/>
          <w:numId w:val="55"/>
        </w:numPr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t>Сценарий: Проверка успешного обновления администратора с валидными данными.</w:t>
      </w:r>
    </w:p>
    <w:p w14:paraId="7D71FB3D" w14:textId="77777777" w:rsidR="002C0968" w:rsidRPr="00457E95" w:rsidRDefault="002C0968" w:rsidP="002C0968">
      <w:pPr>
        <w:pStyle w:val="ac"/>
        <w:numPr>
          <w:ilvl w:val="1"/>
          <w:numId w:val="55"/>
        </w:numPr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lastRenderedPageBreak/>
        <w:t>Предпосылки: Объект Admin содержит корректные данные для обновления, без null значений в ключевых полях.</w:t>
      </w:r>
    </w:p>
    <w:p w14:paraId="02E865A3" w14:textId="677E2FBD" w:rsidR="002C0968" w:rsidRPr="00457E95" w:rsidRDefault="002C0968" w:rsidP="00162AA2">
      <w:pPr>
        <w:pStyle w:val="ac"/>
        <w:numPr>
          <w:ilvl w:val="1"/>
          <w:numId w:val="55"/>
        </w:numPr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t>Ожидаемый результат: Метод успешно обновляет администратора без выброса исключений.</w:t>
      </w:r>
    </w:p>
    <w:p w14:paraId="559B01A6" w14:textId="72175422" w:rsidR="002C0968" w:rsidRPr="00457E95" w:rsidRDefault="002C0968" w:rsidP="00D60DD6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Отрицательный тест</w:t>
      </w:r>
    </w:p>
    <w:p w14:paraId="206EE27E" w14:textId="483EAEE1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1) Обновление с Дублированием Уникальных Полей</w:t>
      </w:r>
    </w:p>
    <w:p w14:paraId="58F3B072" w14:textId="77777777" w:rsidR="002C0968" w:rsidRPr="00457E95" w:rsidRDefault="002C0968" w:rsidP="00162AA2">
      <w:pPr>
        <w:pStyle w:val="ac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Попытка обновления администратора с данными, дублирующими уникальные поля другой записи (например, логин).</w:t>
      </w:r>
    </w:p>
    <w:p w14:paraId="17C4F9DB" w14:textId="77777777" w:rsidR="002C0968" w:rsidRPr="00457E95" w:rsidRDefault="002C0968" w:rsidP="00162AA2">
      <w:pPr>
        <w:pStyle w:val="ac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Объект Admin содержит значения в уникальных полях, которые уже существуют в базе данных.</w:t>
      </w:r>
    </w:p>
    <w:p w14:paraId="1E3F0EEE" w14:textId="425E57E7" w:rsidR="002C0968" w:rsidRPr="00457E95" w:rsidRDefault="002C0968" w:rsidP="00162AA2">
      <w:pPr>
        <w:pStyle w:val="ac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Метод выбрасывает LoginAcctAlreadyInUseForUpdateException.</w:t>
      </w:r>
    </w:p>
    <w:p w14:paraId="3CD697DA" w14:textId="27C7D272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2) Обновление с Нулевыми Значениями в Неключевых Полях</w:t>
      </w:r>
    </w:p>
    <w:p w14:paraId="0F8C61C3" w14:textId="77777777" w:rsidR="002C0968" w:rsidRPr="00457E95" w:rsidRDefault="002C0968" w:rsidP="00162AA2">
      <w:pPr>
        <w:pStyle w:val="ac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Попытка обновления администратора, где неключевые поля (email, userName и т.д.) имеют null значения.</w:t>
      </w:r>
    </w:p>
    <w:p w14:paraId="178F27F8" w14:textId="77777777" w:rsidR="002C0968" w:rsidRPr="00457E95" w:rsidRDefault="002C0968" w:rsidP="00162AA2">
      <w:pPr>
        <w:pStyle w:val="ac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Объект Admin содержит null значения в одном или нескольких неключевых полях.</w:t>
      </w:r>
    </w:p>
    <w:p w14:paraId="2520CE5A" w14:textId="7D32D731" w:rsidR="002C0968" w:rsidRPr="00457E95" w:rsidRDefault="002C0968" w:rsidP="00162AA2">
      <w:pPr>
        <w:pStyle w:val="ac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Метод успешно обновляет администратора, игнорируя поля с null значениями.</w:t>
      </w:r>
    </w:p>
    <w:p w14:paraId="69D169F7" w14:textId="50257048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3) Исключения и Ошибки - Обработка Неожиданных Исключений</w:t>
      </w:r>
    </w:p>
    <w:p w14:paraId="21DB0558" w14:textId="77777777" w:rsidR="002C0968" w:rsidRPr="00457E95" w:rsidRDefault="002C0968" w:rsidP="00162AA2">
      <w:pPr>
        <w:pStyle w:val="ac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Внутренняя ошибка во время выполнения обновления (например, ошибка соединения с базой данных).</w:t>
      </w:r>
    </w:p>
    <w:p w14:paraId="6A68C7EC" w14:textId="77777777" w:rsidR="002C0968" w:rsidRPr="00457E95" w:rsidRDefault="002C0968" w:rsidP="00162AA2">
      <w:pPr>
        <w:pStyle w:val="ac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Возникновение исключения во время выполнения updateByPrimaryKeySelective.</w:t>
      </w:r>
    </w:p>
    <w:p w14:paraId="6828BAF3" w14:textId="22AAC716" w:rsidR="002C0968" w:rsidRPr="00457E95" w:rsidRDefault="002C0968" w:rsidP="00162AA2">
      <w:pPr>
        <w:pStyle w:val="ac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Логирование исключения и проброс кастомизированного исключения, если это предусмотрено логикой метода.</w:t>
      </w:r>
    </w:p>
    <w:p w14:paraId="6BD8DBAC" w14:textId="0CA463CC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4) Тестирование Граничных Условий</w:t>
      </w:r>
    </w:p>
    <w:p w14:paraId="640B9C58" w14:textId="4A0BEF29" w:rsidR="002C0968" w:rsidRPr="00457E95" w:rsidRDefault="002C0968" w:rsidP="00162AA2">
      <w:pPr>
        <w:pStyle w:val="ac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Обновление с Пустым Объектом Admin</w:t>
      </w:r>
    </w:p>
    <w:p w14:paraId="2C79BD74" w14:textId="77777777" w:rsidR="002C0968" w:rsidRPr="00457E95" w:rsidRDefault="002C0968" w:rsidP="00162AA2">
      <w:pPr>
        <w:pStyle w:val="ac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обновления без передачи данных (объект Admin является null).</w:t>
      </w:r>
    </w:p>
    <w:p w14:paraId="5565CAAE" w14:textId="77777777" w:rsidR="002C0968" w:rsidRPr="00457E95" w:rsidRDefault="002C0968" w:rsidP="00162AA2">
      <w:pPr>
        <w:pStyle w:val="ac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admin == null.</w:t>
      </w:r>
    </w:p>
    <w:p w14:paraId="6BEC5716" w14:textId="7412DBEE" w:rsidR="002C0968" w:rsidRPr="00457E95" w:rsidRDefault="002C0968" w:rsidP="00162AA2">
      <w:pPr>
        <w:pStyle w:val="ac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Ожидаемый результат: Корректная обработка ситуации, возможно, выброс исключения или игнорирование операции.</w:t>
      </w:r>
    </w:p>
    <w:p w14:paraId="7AA0971A" w14:textId="7DD1B0D6" w:rsidR="002C0968" w:rsidRPr="00457E95" w:rsidRDefault="002C0968" w:rsidP="00162AA2">
      <w:pPr>
        <w:pStyle w:val="ac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Обновление Администратора Без ID</w:t>
      </w:r>
    </w:p>
    <w:p w14:paraId="65FDF219" w14:textId="77777777" w:rsidR="002C0968" w:rsidRPr="00457E95" w:rsidRDefault="002C0968" w:rsidP="00162AA2">
      <w:pPr>
        <w:pStyle w:val="ac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Сценарий: Попытка обновления администратора, где ID не задан или null.</w:t>
      </w:r>
    </w:p>
    <w:p w14:paraId="5A3D8937" w14:textId="77777777" w:rsidR="002C0968" w:rsidRPr="00457E95" w:rsidRDefault="002C0968" w:rsidP="00162AA2">
      <w:pPr>
        <w:pStyle w:val="ac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t>Предпосылки: В объекте Admin, переданном в метод, отсутствует ID.</w:t>
      </w:r>
    </w:p>
    <w:p w14:paraId="6CBC9EA9" w14:textId="4D5CF8D5" w:rsidR="002C0968" w:rsidRPr="00457E95" w:rsidRDefault="002C0968" w:rsidP="00162AA2">
      <w:pPr>
        <w:pStyle w:val="ac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Theme="minorEastAsia" w:hAnsi="Arial" w:cs="Arial"/>
          <w:color w:val="00B0F0"/>
          <w:lang w:eastAsia="zh-CN"/>
        </w:rPr>
      </w:pPr>
      <w:r w:rsidRPr="00457E95">
        <w:rPr>
          <w:rFonts w:ascii="Arial" w:eastAsiaTheme="minorEastAsia" w:hAnsi="Arial" w:cs="Arial"/>
          <w:color w:val="00B0F0"/>
          <w:lang w:eastAsia="zh-CN"/>
        </w:rPr>
        <w:lastRenderedPageBreak/>
        <w:t>Ожидаемый результат: Возможно, выброс исключения или игнорирование операции обновления, так как отсутствует целевой идентификатор.</w:t>
      </w:r>
    </w:p>
    <w:p w14:paraId="0C8C1849" w14:textId="77777777" w:rsidR="009D3B68" w:rsidRPr="00457E95" w:rsidRDefault="009D3B68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3EA492C" w14:textId="21992E25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457E95">
        <w:rPr>
          <w:rFonts w:ascii="Arial" w:hAnsi="Arial" w:cs="Arial"/>
          <w:b/>
          <w:bCs/>
          <w:lang w:val="en-US"/>
        </w:rPr>
        <w:t xml:space="preserve">6. </w:t>
      </w:r>
      <w:proofErr w:type="spellStart"/>
      <w:proofErr w:type="gramStart"/>
      <w:r w:rsidRPr="00457E95">
        <w:rPr>
          <w:rFonts w:ascii="Arial" w:hAnsi="Arial" w:cs="Arial"/>
          <w:b/>
          <w:bCs/>
          <w:lang w:val="en-US"/>
        </w:rPr>
        <w:t>saveAdminRoleRelationship</w:t>
      </w:r>
      <w:proofErr w:type="spellEnd"/>
      <w:r w:rsidRPr="00457E95">
        <w:rPr>
          <w:rFonts w:ascii="Arial" w:hAnsi="Arial" w:cs="Arial"/>
          <w:b/>
          <w:bCs/>
          <w:lang w:val="en-US"/>
        </w:rPr>
        <w:t>(</w:t>
      </w:r>
      <w:proofErr w:type="gramEnd"/>
      <w:r w:rsidRPr="00457E95">
        <w:rPr>
          <w:rFonts w:ascii="Arial" w:hAnsi="Arial" w:cs="Arial"/>
          <w:b/>
          <w:bCs/>
          <w:lang w:val="en-US"/>
        </w:rPr>
        <w:t xml:space="preserve">Integer </w:t>
      </w:r>
      <w:proofErr w:type="spellStart"/>
      <w:r w:rsidRPr="00457E95">
        <w:rPr>
          <w:rFonts w:ascii="Arial" w:hAnsi="Arial" w:cs="Arial"/>
          <w:b/>
          <w:bCs/>
          <w:lang w:val="en-US"/>
        </w:rPr>
        <w:t>adminId</w:t>
      </w:r>
      <w:proofErr w:type="spellEnd"/>
      <w:r w:rsidRPr="00457E95">
        <w:rPr>
          <w:rFonts w:ascii="Arial" w:hAnsi="Arial" w:cs="Arial"/>
          <w:b/>
          <w:bCs/>
          <w:lang w:val="en-US"/>
        </w:rPr>
        <w:t xml:space="preserve">, List&lt;Integer&gt; </w:t>
      </w:r>
      <w:proofErr w:type="spellStart"/>
      <w:r w:rsidRPr="00457E95">
        <w:rPr>
          <w:rFonts w:ascii="Arial" w:hAnsi="Arial" w:cs="Arial"/>
          <w:b/>
          <w:bCs/>
          <w:lang w:val="en-US"/>
        </w:rPr>
        <w:t>roleIdList</w:t>
      </w:r>
      <w:proofErr w:type="spellEnd"/>
      <w:r w:rsidRPr="00457E95">
        <w:rPr>
          <w:rFonts w:ascii="Arial" w:hAnsi="Arial" w:cs="Arial"/>
          <w:b/>
          <w:bCs/>
          <w:lang w:val="en-US"/>
        </w:rPr>
        <w:t>)</w:t>
      </w:r>
    </w:p>
    <w:p w14:paraId="0D818C0B" w14:textId="256872CC" w:rsidR="002C0968" w:rsidRPr="00457E95" w:rsidRDefault="002577E1" w:rsidP="002C0968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Положительный тест</w:t>
      </w:r>
      <w:r w:rsidR="002C0968" w:rsidRPr="00457E95">
        <w:rPr>
          <w:rFonts w:ascii="Arial" w:hAnsi="Arial" w:cs="Arial"/>
          <w:color w:val="00B0F0"/>
        </w:rPr>
        <w:t xml:space="preserve"> (Удаление Старых и Добавление Новых Связей)</w:t>
      </w:r>
    </w:p>
    <w:p w14:paraId="553446E2" w14:textId="77777777" w:rsidR="002C0968" w:rsidRPr="00457E95" w:rsidRDefault="002C0968" w:rsidP="00162AA2">
      <w:pPr>
        <w:pStyle w:val="ac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Обновление связей ролей для администратора с валидным adminId и непустым списком roleIdList.</w:t>
      </w:r>
    </w:p>
    <w:p w14:paraId="519034ED" w14:textId="77777777" w:rsidR="002C0968" w:rsidRPr="00457E95" w:rsidRDefault="002C0968" w:rsidP="00162AA2">
      <w:pPr>
        <w:pStyle w:val="ac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Валидный adminId и непустой список roleIdList.</w:t>
      </w:r>
    </w:p>
    <w:p w14:paraId="18C38278" w14:textId="7143727C" w:rsidR="002C0968" w:rsidRPr="00457E95" w:rsidRDefault="002C0968" w:rsidP="002C0968">
      <w:pPr>
        <w:pStyle w:val="ac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Старые связи успешно удаляются, и новые связи сохраняются в базе данных.</w:t>
      </w:r>
    </w:p>
    <w:p w14:paraId="474D9DA4" w14:textId="6F0E7170" w:rsidR="002577E1" w:rsidRPr="00457E95" w:rsidRDefault="002577E1" w:rsidP="00771D10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Отрицательный тест</w:t>
      </w:r>
    </w:p>
    <w:p w14:paraId="776E575D" w14:textId="0B34103A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1) Попытка Сохранения С Пустым Списком Ролей</w:t>
      </w:r>
    </w:p>
    <w:p w14:paraId="5F1A8E0F" w14:textId="77777777" w:rsidR="002C0968" w:rsidRPr="00457E95" w:rsidRDefault="002C0968" w:rsidP="00162AA2">
      <w:pPr>
        <w:pStyle w:val="ac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Передача пустого списка ролей.</w:t>
      </w:r>
    </w:p>
    <w:p w14:paraId="18C8B848" w14:textId="77777777" w:rsidR="002C0968" w:rsidRPr="00457E95" w:rsidRDefault="002C0968" w:rsidP="00162AA2">
      <w:pPr>
        <w:pStyle w:val="ac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Валидный adminId и пустой список roleIdList.</w:t>
      </w:r>
    </w:p>
    <w:p w14:paraId="2870A734" w14:textId="48C2047F" w:rsidR="002C0968" w:rsidRPr="00457E95" w:rsidRDefault="002C0968" w:rsidP="00162AA2">
      <w:pPr>
        <w:pStyle w:val="ac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Старые связи удаляются, новые связи не создаются.</w:t>
      </w:r>
    </w:p>
    <w:p w14:paraId="1625267C" w14:textId="675F318C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2) Передача Null В Качестве Списка Ролей</w:t>
      </w:r>
    </w:p>
    <w:p w14:paraId="2A420FDB" w14:textId="77777777" w:rsidR="002C0968" w:rsidRPr="00457E95" w:rsidRDefault="002C0968" w:rsidP="00162AA2">
      <w:pPr>
        <w:pStyle w:val="ac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Передача null в качестве списка roleIdList.</w:t>
      </w:r>
    </w:p>
    <w:p w14:paraId="43670FDD" w14:textId="77777777" w:rsidR="002C0968" w:rsidRPr="00457E95" w:rsidRDefault="002C0968" w:rsidP="00162AA2">
      <w:pPr>
        <w:pStyle w:val="ac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Валидный adminId и roleIdList == null.</w:t>
      </w:r>
    </w:p>
    <w:p w14:paraId="024FC3FC" w14:textId="1CC58E47" w:rsidR="002C0968" w:rsidRPr="00457E95" w:rsidRDefault="002C0968" w:rsidP="00162AA2">
      <w:pPr>
        <w:pStyle w:val="ac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Старые связи удаляются, новые связи не создаются.</w:t>
      </w:r>
    </w:p>
    <w:p w14:paraId="2FF16C05" w14:textId="49FCB5B4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3) Передача Невалидного adminId</w:t>
      </w:r>
    </w:p>
    <w:p w14:paraId="5BC9D6EE" w14:textId="77777777" w:rsidR="002C0968" w:rsidRPr="00457E95" w:rsidRDefault="002C0968" w:rsidP="00162AA2">
      <w:pPr>
        <w:pStyle w:val="ac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Передача невалидного или несуществующего adminId.</w:t>
      </w:r>
    </w:p>
    <w:p w14:paraId="69473D81" w14:textId="77777777" w:rsidR="002C0968" w:rsidRPr="00457E95" w:rsidRDefault="002C0968" w:rsidP="00162AA2">
      <w:pPr>
        <w:pStyle w:val="ac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adminId отсутствует в базе данных, непустой список roleIdList.</w:t>
      </w:r>
    </w:p>
    <w:p w14:paraId="630F26E0" w14:textId="0289C762" w:rsidR="002C0968" w:rsidRPr="00457E95" w:rsidRDefault="002C0968" w:rsidP="00162AA2">
      <w:pPr>
        <w:pStyle w:val="ac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Метод не должен приводить к ошибке, старые связи не удаляются (так как они и не существуют), новые связи не создаются.</w:t>
      </w:r>
    </w:p>
    <w:p w14:paraId="3D0BD64D" w14:textId="7ED39F2A" w:rsidR="002C0968" w:rsidRPr="00457E95" w:rsidRDefault="002C0968" w:rsidP="00162A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4) Тесты Обработки Исключений</w:t>
      </w:r>
    </w:p>
    <w:p w14:paraId="5BB13608" w14:textId="08443E04" w:rsidR="002C0968" w:rsidRPr="00457E95" w:rsidRDefault="002C0968" w:rsidP="00162AA2">
      <w:pPr>
        <w:pStyle w:val="ac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Обработка Исключений При Удалении Старых Связей</w:t>
      </w:r>
    </w:p>
    <w:p w14:paraId="709A3BAC" w14:textId="6B4190FA" w:rsidR="002C0968" w:rsidRPr="00457E95" w:rsidRDefault="002C0968" w:rsidP="00162AA2">
      <w:pPr>
        <w:pStyle w:val="ac"/>
        <w:numPr>
          <w:ilvl w:val="1"/>
          <w:numId w:val="59"/>
        </w:num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Сценарий: Возникновение исключения при попытке удалить старые связи.</w:t>
      </w:r>
    </w:p>
    <w:p w14:paraId="67F02B45" w14:textId="77777777" w:rsidR="002C0968" w:rsidRPr="00457E95" w:rsidRDefault="002C0968" w:rsidP="00162AA2">
      <w:pPr>
        <w:pStyle w:val="ac"/>
        <w:numPr>
          <w:ilvl w:val="1"/>
          <w:numId w:val="59"/>
        </w:num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Предпосылки: Возникновение исключения (например, DataAccessException) при выполнении deleteOLdRelationship.</w:t>
      </w:r>
    </w:p>
    <w:p w14:paraId="31629D08" w14:textId="03B8E497" w:rsidR="002C0968" w:rsidRPr="00457E95" w:rsidRDefault="002C0968" w:rsidP="00162AA2">
      <w:pPr>
        <w:pStyle w:val="ac"/>
        <w:numPr>
          <w:ilvl w:val="1"/>
          <w:numId w:val="59"/>
        </w:num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Ожидаемый результат: Исключение логируется, обработка ошибок в зависимости от бизнес-логики.</w:t>
      </w:r>
    </w:p>
    <w:p w14:paraId="7F4E48E0" w14:textId="3477F283" w:rsidR="002C0968" w:rsidRPr="00457E95" w:rsidRDefault="002C0968" w:rsidP="00162AA2">
      <w:pPr>
        <w:pStyle w:val="ac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B0F0"/>
        </w:rPr>
      </w:pPr>
      <w:r w:rsidRPr="00457E95">
        <w:rPr>
          <w:rFonts w:ascii="Arial" w:hAnsi="Arial" w:cs="Arial"/>
          <w:color w:val="00B0F0"/>
        </w:rPr>
        <w:t>Обработка Исключений При Добавлении Новых Связей</w:t>
      </w:r>
    </w:p>
    <w:p w14:paraId="2AED60F0" w14:textId="77777777" w:rsidR="002C0968" w:rsidRPr="00457E95" w:rsidRDefault="002C0968" w:rsidP="00162AA2">
      <w:pPr>
        <w:pStyle w:val="ac"/>
        <w:numPr>
          <w:ilvl w:val="1"/>
          <w:numId w:val="59"/>
        </w:numPr>
        <w:ind w:left="1800"/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lastRenderedPageBreak/>
        <w:t>Сценарий: Возникновение исключения при попытке добавить новые связи.</w:t>
      </w:r>
    </w:p>
    <w:p w14:paraId="6FACA57C" w14:textId="77777777" w:rsidR="002C0968" w:rsidRPr="00457E95" w:rsidRDefault="002C0968" w:rsidP="00162AA2">
      <w:pPr>
        <w:pStyle w:val="ac"/>
        <w:numPr>
          <w:ilvl w:val="1"/>
          <w:numId w:val="59"/>
        </w:numPr>
        <w:ind w:left="1800"/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t>Предпосылки: Возникновение исключения (например, DataAccessException) при выполнении insertNewRelationship.</w:t>
      </w:r>
    </w:p>
    <w:p w14:paraId="733D2186" w14:textId="5668548C" w:rsidR="002C0968" w:rsidRPr="00457E95" w:rsidRDefault="002C0968" w:rsidP="00162AA2">
      <w:pPr>
        <w:pStyle w:val="ac"/>
        <w:numPr>
          <w:ilvl w:val="1"/>
          <w:numId w:val="59"/>
        </w:numPr>
        <w:ind w:left="1800"/>
        <w:rPr>
          <w:rFonts w:ascii="Arial" w:hAnsi="Arial" w:cs="Arial"/>
          <w:color w:val="00B0F0"/>
          <w:lang w:eastAsia="zh-CN"/>
        </w:rPr>
      </w:pPr>
      <w:r w:rsidRPr="00457E95">
        <w:rPr>
          <w:rFonts w:ascii="Arial" w:hAnsi="Arial" w:cs="Arial"/>
          <w:color w:val="00B0F0"/>
          <w:lang w:eastAsia="zh-CN"/>
        </w:rPr>
        <w:t>Ожидаемый результат: Исключение логируется, обработка ошибок в зависимости от бизнес-логики.</w:t>
      </w:r>
    </w:p>
    <w:p w14:paraId="07A57B84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2802FBF" w14:textId="412FD629" w:rsidR="002577E1" w:rsidRPr="00457E95" w:rsidRDefault="002577E1" w:rsidP="00C046EB">
      <w:pPr>
        <w:pStyle w:val="3"/>
        <w:rPr>
          <w:rFonts w:ascii="Arial" w:hAnsi="Arial" w:cs="Arial"/>
        </w:rPr>
      </w:pPr>
      <w:bookmarkStart w:id="10" w:name="_Toc162433636"/>
      <w:r w:rsidRPr="00457E95">
        <w:rPr>
          <w:rFonts w:ascii="Arial" w:hAnsi="Arial" w:cs="Arial"/>
        </w:rPr>
        <w:t>3.3.</w:t>
      </w:r>
      <w:r w:rsidR="00F8353B" w:rsidRPr="00457E95">
        <w:rPr>
          <w:rFonts w:ascii="Arial" w:hAnsi="Arial" w:cs="Arial"/>
          <w:lang w:eastAsia="zh-CN"/>
        </w:rPr>
        <w:t>3</w:t>
      </w:r>
      <w:r w:rsidRPr="00457E95">
        <w:rPr>
          <w:rFonts w:ascii="Arial" w:hAnsi="Arial" w:cs="Arial"/>
        </w:rPr>
        <w:t xml:space="preserve"> Класс AuthServiceImpl</w:t>
      </w:r>
      <w:bookmarkEnd w:id="10"/>
    </w:p>
    <w:p w14:paraId="3AB4A674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Класс AuthServiceImpl реализует логику назначения разрешений ролям. Все внешние зависимости, такие как AuthMapper, будут замокированы с использованием библиотеки мокирования, чтобы изолировать тестируемую логику.Буду протестировать методы:</w:t>
      </w:r>
    </w:p>
    <w:p w14:paraId="3F62718E" w14:textId="34D8F543" w:rsidR="002577E1" w:rsidRPr="008B3D12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</w:rPr>
        <w:t>1. getAll()</w:t>
      </w:r>
      <w:r w:rsidR="008B3D12">
        <w:rPr>
          <w:rFonts w:ascii="Arial" w:eastAsiaTheme="minorEastAsia" w:hAnsi="Arial" w:cs="Arial" w:hint="eastAsia"/>
          <w:lang w:eastAsia="zh-CN"/>
        </w:rPr>
        <w:t xml:space="preserve"> :</w:t>
      </w:r>
    </w:p>
    <w:p w14:paraId="3EAB1E04" w14:textId="6B8E06B7" w:rsidR="002577E1" w:rsidRPr="00457E95" w:rsidRDefault="002577E1" w:rsidP="00771D10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 Проверка получения полного списка прав доступа. Особое внимание на проверку корректности возвращаемых данных.</w:t>
      </w:r>
    </w:p>
    <w:p w14:paraId="45AB5998" w14:textId="42A48135" w:rsidR="002577E1" w:rsidRPr="00457E95" w:rsidRDefault="002577E1" w:rsidP="00771D10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 Проверка поведения метода при отсутствии прав в базе данных. Ожидается пустой список.</w:t>
      </w:r>
    </w:p>
    <w:p w14:paraId="5998E366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58AF52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2. getAssignedAuthIdByRoleId(Integer roleId)</w:t>
      </w:r>
    </w:p>
    <w:p w14:paraId="3A4AD2E0" w14:textId="3BFDA94B" w:rsidR="002577E1" w:rsidRPr="00457E95" w:rsidRDefault="002577E1" w:rsidP="00771D10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 Проверка получения списка идентификаторов прав доступа, назначенных определенной роли. Валидация возвращаемого списка на соответствие ожидаемым правам.</w:t>
      </w:r>
    </w:p>
    <w:p w14:paraId="6388BF67" w14:textId="1FC39CE1" w:rsidR="002577E1" w:rsidRPr="00457E95" w:rsidRDefault="002577E1" w:rsidP="00771D10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 Проверка метода с несуществующим идентификатором роли. Ожидается возвращение пустого списка.</w:t>
      </w:r>
    </w:p>
    <w:p w14:paraId="1023BF11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665B130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57E95">
        <w:rPr>
          <w:rFonts w:ascii="Arial" w:hAnsi="Arial" w:cs="Arial"/>
          <w:lang w:val="en-US"/>
        </w:rPr>
        <w:t xml:space="preserve">3. </w:t>
      </w:r>
      <w:proofErr w:type="spellStart"/>
      <w:proofErr w:type="gramStart"/>
      <w:r w:rsidRPr="00457E95">
        <w:rPr>
          <w:rFonts w:ascii="Arial" w:hAnsi="Arial" w:cs="Arial"/>
          <w:lang w:val="en-US"/>
        </w:rPr>
        <w:t>saveRoleAuthRelathinship</w:t>
      </w:r>
      <w:proofErr w:type="spellEnd"/>
      <w:r w:rsidRPr="00457E95">
        <w:rPr>
          <w:rFonts w:ascii="Arial" w:hAnsi="Arial" w:cs="Arial"/>
          <w:lang w:val="en-US"/>
        </w:rPr>
        <w:t>(</w:t>
      </w:r>
      <w:proofErr w:type="gramEnd"/>
      <w:r w:rsidRPr="00457E95">
        <w:rPr>
          <w:rFonts w:ascii="Arial" w:hAnsi="Arial" w:cs="Arial"/>
          <w:lang w:val="en-US"/>
        </w:rPr>
        <w:t>Map&lt;String, List&lt;Integer&gt;&gt; map)</w:t>
      </w:r>
    </w:p>
    <w:p w14:paraId="464B5940" w14:textId="2E66192A" w:rsidR="002577E1" w:rsidRPr="00457E95" w:rsidRDefault="002577E1" w:rsidP="00771D10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</w:t>
      </w:r>
    </w:p>
    <w:p w14:paraId="53ABCBC8" w14:textId="1DE0274B" w:rsidR="002577E1" w:rsidRPr="00457E95" w:rsidRDefault="002577E1" w:rsidP="00771D10">
      <w:pPr>
        <w:pStyle w:val="ac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Проверка успешного сохранения связей между ролью и набором прав. Валидация корректности обновления данных в базе.</w:t>
      </w:r>
    </w:p>
    <w:p w14:paraId="00B5A834" w14:textId="3B502337" w:rsidR="002577E1" w:rsidRPr="00457E95" w:rsidRDefault="002577E1" w:rsidP="00771D10">
      <w:pPr>
        <w:pStyle w:val="ac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Проверка сценария с пустым списком authIdArray, ожидается только удаление старых связей без добавления новых.</w:t>
      </w:r>
    </w:p>
    <w:p w14:paraId="54027F9F" w14:textId="0C63CCF3" w:rsidR="002577E1" w:rsidRPr="00457E95" w:rsidRDefault="002577E1" w:rsidP="00771D10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Отрицательные тесты:</w:t>
      </w:r>
    </w:p>
    <w:p w14:paraId="7EE6E175" w14:textId="6BBA4331" w:rsidR="002577E1" w:rsidRPr="00457E95" w:rsidRDefault="002577E1" w:rsidP="00771D10">
      <w:pPr>
        <w:pStyle w:val="ac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Проверка с неправильными ключами в передаваемом map. Ожидается обработка ошибок или игнорирование неправильных ключей без влияния на процесс обновления.</w:t>
      </w:r>
    </w:p>
    <w:p w14:paraId="7A6443FB" w14:textId="63B0A27D" w:rsidR="002577E1" w:rsidRPr="00457E95" w:rsidRDefault="002577E1" w:rsidP="00771D10">
      <w:pPr>
        <w:pStyle w:val="ac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lastRenderedPageBreak/>
        <w:t>Проверка поведения метода при передаче null в качестве значения map. Необходимо проверить устойчивость метода к таким ситуациям.</w:t>
      </w:r>
    </w:p>
    <w:p w14:paraId="7390E566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EEAB6B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4332FABE" w14:textId="43FFAD3E" w:rsidR="002577E1" w:rsidRPr="00457E95" w:rsidRDefault="002577E1" w:rsidP="00C046EB">
      <w:pPr>
        <w:pStyle w:val="3"/>
        <w:rPr>
          <w:rFonts w:ascii="Arial" w:hAnsi="Arial" w:cs="Arial"/>
        </w:rPr>
      </w:pPr>
      <w:bookmarkStart w:id="11" w:name="_Toc162433637"/>
      <w:r w:rsidRPr="00457E95">
        <w:rPr>
          <w:rFonts w:ascii="Arial" w:hAnsi="Arial" w:cs="Arial"/>
        </w:rPr>
        <w:t>3.3.</w:t>
      </w:r>
      <w:r w:rsidR="00F8353B" w:rsidRPr="00457E95">
        <w:rPr>
          <w:rFonts w:ascii="Arial" w:hAnsi="Arial" w:cs="Arial"/>
          <w:lang w:eastAsia="zh-CN"/>
        </w:rPr>
        <w:t>4</w:t>
      </w:r>
      <w:r w:rsidRPr="00457E95">
        <w:rPr>
          <w:rFonts w:ascii="Arial" w:hAnsi="Arial" w:cs="Arial"/>
        </w:rPr>
        <w:t xml:space="preserve"> Класс RoleServiceImpl</w:t>
      </w:r>
      <w:bookmarkEnd w:id="11"/>
    </w:p>
    <w:p w14:paraId="15CA20D2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Класс RoleServiceImpl реализует логические операции над ролями. Все внешние зависимости, такие как RoleMapper, будут замокированы с использованием библиотеки мокирования, чтобы изолировать тестируемую логику.</w:t>
      </w:r>
    </w:p>
    <w:p w14:paraId="0659CAF2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57E95">
        <w:rPr>
          <w:rFonts w:ascii="Arial" w:hAnsi="Arial" w:cs="Arial"/>
        </w:rPr>
        <w:t>Буду</w:t>
      </w:r>
      <w:r w:rsidRPr="00457E95">
        <w:rPr>
          <w:rFonts w:ascii="Arial" w:hAnsi="Arial" w:cs="Arial"/>
          <w:lang w:val="en-US"/>
        </w:rPr>
        <w:t xml:space="preserve"> </w:t>
      </w:r>
      <w:r w:rsidRPr="00457E95">
        <w:rPr>
          <w:rFonts w:ascii="Arial" w:hAnsi="Arial" w:cs="Arial"/>
        </w:rPr>
        <w:t>протестировать</w:t>
      </w:r>
      <w:r w:rsidRPr="00457E95">
        <w:rPr>
          <w:rFonts w:ascii="Arial" w:hAnsi="Arial" w:cs="Arial"/>
          <w:lang w:val="en-US"/>
        </w:rPr>
        <w:t xml:space="preserve"> </w:t>
      </w:r>
      <w:r w:rsidRPr="00457E95">
        <w:rPr>
          <w:rFonts w:ascii="Arial" w:hAnsi="Arial" w:cs="Arial"/>
        </w:rPr>
        <w:t>методы</w:t>
      </w:r>
      <w:r w:rsidRPr="00457E95">
        <w:rPr>
          <w:rFonts w:ascii="Arial" w:hAnsi="Arial" w:cs="Arial"/>
          <w:lang w:val="en-US"/>
        </w:rPr>
        <w:t>:</w:t>
      </w:r>
    </w:p>
    <w:p w14:paraId="3DCB514C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BFAB0F8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57E95">
        <w:rPr>
          <w:rFonts w:ascii="Arial" w:hAnsi="Arial" w:cs="Arial"/>
          <w:lang w:val="en-US"/>
        </w:rPr>
        <w:t xml:space="preserve">1. </w:t>
      </w:r>
      <w:proofErr w:type="spellStart"/>
      <w:proofErr w:type="gramStart"/>
      <w:r w:rsidRPr="00457E95">
        <w:rPr>
          <w:rFonts w:ascii="Arial" w:hAnsi="Arial" w:cs="Arial"/>
          <w:lang w:val="en-US"/>
        </w:rPr>
        <w:t>getPageInfo</w:t>
      </w:r>
      <w:proofErr w:type="spellEnd"/>
      <w:r w:rsidRPr="00457E95">
        <w:rPr>
          <w:rFonts w:ascii="Arial" w:hAnsi="Arial" w:cs="Arial"/>
          <w:lang w:val="en-US"/>
        </w:rPr>
        <w:t>(</w:t>
      </w:r>
      <w:proofErr w:type="gramEnd"/>
      <w:r w:rsidRPr="00457E95">
        <w:rPr>
          <w:rFonts w:ascii="Arial" w:hAnsi="Arial" w:cs="Arial"/>
          <w:lang w:val="en-US"/>
        </w:rPr>
        <w:t xml:space="preserve">Integer </w:t>
      </w:r>
      <w:proofErr w:type="spellStart"/>
      <w:r w:rsidRPr="00457E95">
        <w:rPr>
          <w:rFonts w:ascii="Arial" w:hAnsi="Arial" w:cs="Arial"/>
          <w:lang w:val="en-US"/>
        </w:rPr>
        <w:t>pageNum</w:t>
      </w:r>
      <w:proofErr w:type="spellEnd"/>
      <w:r w:rsidRPr="00457E95">
        <w:rPr>
          <w:rFonts w:ascii="Arial" w:hAnsi="Arial" w:cs="Arial"/>
          <w:lang w:val="en-US"/>
        </w:rPr>
        <w:t xml:space="preserve">, Integer </w:t>
      </w:r>
      <w:proofErr w:type="spellStart"/>
      <w:r w:rsidRPr="00457E95">
        <w:rPr>
          <w:rFonts w:ascii="Arial" w:hAnsi="Arial" w:cs="Arial"/>
          <w:lang w:val="en-US"/>
        </w:rPr>
        <w:t>pageSize</w:t>
      </w:r>
      <w:proofErr w:type="spellEnd"/>
      <w:r w:rsidRPr="00457E95">
        <w:rPr>
          <w:rFonts w:ascii="Arial" w:hAnsi="Arial" w:cs="Arial"/>
          <w:lang w:val="en-US"/>
        </w:rPr>
        <w:t>, String keyword)</w:t>
      </w:r>
    </w:p>
    <w:p w14:paraId="623644A7" w14:textId="0A5680A3" w:rsidR="002577E1" w:rsidRPr="00457E95" w:rsidRDefault="002577E1" w:rsidP="00771D10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</w:t>
      </w:r>
      <w:r w:rsidR="00771D10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Проверка возвращения корректной PageInfo при валидных параметрах pageNum, pageSize и keyword. Тест должен убедиться, что возвращаемая информация соответствует ожиданиям и содержит правильный набор ролей.</w:t>
      </w:r>
    </w:p>
    <w:p w14:paraId="0316ECB1" w14:textId="33919DEB" w:rsidR="002577E1" w:rsidRPr="00457E95" w:rsidRDefault="002577E1" w:rsidP="00771D10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</w:t>
      </w:r>
      <w:r w:rsidR="00771D10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Проверка поведения метода при некорректных параметрах пагинации (отрицательные значения pageNum и pageSize). Ожидается, что метод корректно обрабатывает такие ситуации, возможно, применяя значения по умолчанию.</w:t>
      </w:r>
    </w:p>
    <w:p w14:paraId="37976AEB" w14:textId="17EFF7CD" w:rsidR="002577E1" w:rsidRPr="008B3D12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</w:rPr>
        <w:t>2. saveRole(Role role)</w:t>
      </w:r>
    </w:p>
    <w:p w14:paraId="20808F75" w14:textId="74641CC1" w:rsidR="002577E1" w:rsidRPr="00457E95" w:rsidRDefault="002577E1" w:rsidP="00771D10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</w:t>
      </w:r>
      <w:r w:rsidR="00771D10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Проверка успешного сохранения роли с корректными данными. Тест должен подтвердить, что метод insert вызывается с правильным объектом Role.</w:t>
      </w:r>
    </w:p>
    <w:p w14:paraId="167DCACA" w14:textId="3FB016E4" w:rsidR="002577E1" w:rsidRPr="00457E95" w:rsidRDefault="002577E1" w:rsidP="00771D10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</w:t>
      </w:r>
      <w:r w:rsidR="00771D10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Попытка сохранения роли с некорректными данными (например, null или отсутствие обязательных полей). Ожидается обработка такой ситуации без возникновения исключений.</w:t>
      </w:r>
    </w:p>
    <w:p w14:paraId="72D977EE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DAC96B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3. updateRole(Role role)</w:t>
      </w:r>
    </w:p>
    <w:p w14:paraId="166B3051" w14:textId="616B0F8E" w:rsidR="002577E1" w:rsidRPr="00457E95" w:rsidRDefault="002577E1" w:rsidP="009F506B">
      <w:pPr>
        <w:pStyle w:val="ac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</w:t>
      </w:r>
      <w:r w:rsidR="009F506B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Проверка успешного обновления роли с корректными изменениями. Необходимо проверить, что метод updateByPrimaryKey вызывается с правильным объектом Role.</w:t>
      </w:r>
    </w:p>
    <w:p w14:paraId="2E6CAAC8" w14:textId="6340958C" w:rsidR="002577E1" w:rsidRPr="00457E95" w:rsidRDefault="002577E1" w:rsidP="009F506B">
      <w:pPr>
        <w:pStyle w:val="ac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</w:t>
      </w:r>
      <w:r w:rsidR="009F506B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Попытка обновления роли с некорректными данными или несуществующим ID. Тест должен убедиться, что метод адекватно обрабатывает такие случаи.</w:t>
      </w:r>
    </w:p>
    <w:p w14:paraId="19E09266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75D216E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4. removeRole(List&lt;Integer&gt; roleIdList)</w:t>
      </w:r>
    </w:p>
    <w:p w14:paraId="47E79467" w14:textId="3FB60954" w:rsidR="002577E1" w:rsidRPr="00457E95" w:rsidRDefault="002577E1" w:rsidP="009F506B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</w:t>
      </w:r>
      <w:r w:rsidR="009F506B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Проверка удаления списка ролей по идентификаторам. Тест должен подтвердить вызов метода deleteByExample с правильными параметрами.</w:t>
      </w:r>
    </w:p>
    <w:p w14:paraId="01756134" w14:textId="4590C3D1" w:rsidR="002577E1" w:rsidRPr="00457E95" w:rsidRDefault="002577E1" w:rsidP="009F506B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lastRenderedPageBreak/>
        <w:t>Отрицательный тест:</w:t>
      </w:r>
      <w:r w:rsidR="009F506B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Попытка удаления ролей с несуществующими идентификаторами или передача пустого списка. Тест должен показать, что сервис корректно обрабатывает такие ситуации.</w:t>
      </w:r>
    </w:p>
    <w:p w14:paraId="0F1EB454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F8A2FB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57E95">
        <w:rPr>
          <w:rFonts w:ascii="Arial" w:hAnsi="Arial" w:cs="Arial"/>
          <w:lang w:val="en-US"/>
        </w:rPr>
        <w:t xml:space="preserve">5. </w:t>
      </w:r>
      <w:proofErr w:type="spellStart"/>
      <w:proofErr w:type="gramStart"/>
      <w:r w:rsidRPr="00457E95">
        <w:rPr>
          <w:rFonts w:ascii="Arial" w:hAnsi="Arial" w:cs="Arial"/>
          <w:lang w:val="en-US"/>
        </w:rPr>
        <w:t>getAssignedRole</w:t>
      </w:r>
      <w:proofErr w:type="spellEnd"/>
      <w:r w:rsidRPr="00457E95">
        <w:rPr>
          <w:rFonts w:ascii="Arial" w:hAnsi="Arial" w:cs="Arial"/>
          <w:lang w:val="en-US"/>
        </w:rPr>
        <w:t>(</w:t>
      </w:r>
      <w:proofErr w:type="gramEnd"/>
      <w:r w:rsidRPr="00457E95">
        <w:rPr>
          <w:rFonts w:ascii="Arial" w:hAnsi="Arial" w:cs="Arial"/>
          <w:lang w:val="en-US"/>
        </w:rPr>
        <w:t xml:space="preserve">Integer </w:t>
      </w:r>
      <w:proofErr w:type="spellStart"/>
      <w:r w:rsidRPr="00457E95">
        <w:rPr>
          <w:rFonts w:ascii="Arial" w:hAnsi="Arial" w:cs="Arial"/>
          <w:lang w:val="en-US"/>
        </w:rPr>
        <w:t>adminId</w:t>
      </w:r>
      <w:proofErr w:type="spellEnd"/>
      <w:r w:rsidRPr="00457E95">
        <w:rPr>
          <w:rFonts w:ascii="Arial" w:hAnsi="Arial" w:cs="Arial"/>
          <w:lang w:val="en-US"/>
        </w:rPr>
        <w:t xml:space="preserve">) </w:t>
      </w:r>
      <w:r w:rsidRPr="00457E95">
        <w:rPr>
          <w:rFonts w:ascii="Arial" w:hAnsi="Arial" w:cs="Arial"/>
        </w:rPr>
        <w:t>и</w:t>
      </w:r>
      <w:r w:rsidRPr="00457E95">
        <w:rPr>
          <w:rFonts w:ascii="Arial" w:hAnsi="Arial" w:cs="Arial"/>
          <w:lang w:val="en-US"/>
        </w:rPr>
        <w:t xml:space="preserve"> </w:t>
      </w:r>
      <w:proofErr w:type="spellStart"/>
      <w:r w:rsidRPr="00457E95">
        <w:rPr>
          <w:rFonts w:ascii="Arial" w:hAnsi="Arial" w:cs="Arial"/>
          <w:lang w:val="en-US"/>
        </w:rPr>
        <w:t>getUnAssignedRole</w:t>
      </w:r>
      <w:proofErr w:type="spellEnd"/>
      <w:r w:rsidRPr="00457E95">
        <w:rPr>
          <w:rFonts w:ascii="Arial" w:hAnsi="Arial" w:cs="Arial"/>
          <w:lang w:val="en-US"/>
        </w:rPr>
        <w:t xml:space="preserve">(Integer </w:t>
      </w:r>
      <w:proofErr w:type="spellStart"/>
      <w:r w:rsidRPr="00457E95">
        <w:rPr>
          <w:rFonts w:ascii="Arial" w:hAnsi="Arial" w:cs="Arial"/>
          <w:lang w:val="en-US"/>
        </w:rPr>
        <w:t>adminId</w:t>
      </w:r>
      <w:proofErr w:type="spellEnd"/>
      <w:r w:rsidRPr="00457E95">
        <w:rPr>
          <w:rFonts w:ascii="Arial" w:hAnsi="Arial" w:cs="Arial"/>
          <w:lang w:val="en-US"/>
        </w:rPr>
        <w:t>)</w:t>
      </w:r>
    </w:p>
    <w:p w14:paraId="46561D86" w14:textId="5DB4FCC5" w:rsidR="002577E1" w:rsidRPr="00457E95" w:rsidRDefault="002577E1" w:rsidP="009F506B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</w:t>
      </w:r>
      <w:r w:rsidR="009F506B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Проверка получения списков назначенных и неназначенных ролей для администратора с существующим ID. Тесты должны удостовериться, что возвращаемые списки соответствуют ожиданиям.</w:t>
      </w:r>
    </w:p>
    <w:p w14:paraId="4B01F8FC" w14:textId="0351F53A" w:rsidR="002577E1" w:rsidRPr="00457E95" w:rsidRDefault="002577E1" w:rsidP="009F506B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</w:t>
      </w:r>
      <w:r w:rsidR="009F506B" w:rsidRPr="00457E95">
        <w:rPr>
          <w:rFonts w:ascii="Arial" w:eastAsiaTheme="minorEastAsia" w:hAnsi="Arial" w:cs="Arial"/>
          <w:lang w:eastAsia="zh-CN"/>
        </w:rPr>
        <w:t xml:space="preserve"> </w:t>
      </w:r>
      <w:r w:rsidRPr="00457E95">
        <w:rPr>
          <w:rFonts w:ascii="Arial" w:hAnsi="Arial" w:cs="Arial"/>
        </w:rPr>
        <w:t>Попытка получения списков ролей для несуществующего администратора. Ожидается, что методы вернут пустые списки без возникновения ошибок.</w:t>
      </w:r>
    </w:p>
    <w:p w14:paraId="25B9B8FC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FA626D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9EE95C" w14:textId="6235A795" w:rsidR="002577E1" w:rsidRPr="00457E95" w:rsidRDefault="002577E1" w:rsidP="009F506B">
      <w:pPr>
        <w:pStyle w:val="3"/>
        <w:rPr>
          <w:rFonts w:ascii="Arial" w:hAnsi="Arial" w:cs="Arial"/>
        </w:rPr>
      </w:pPr>
      <w:bookmarkStart w:id="12" w:name="_Toc162433638"/>
      <w:r w:rsidRPr="00457E95">
        <w:rPr>
          <w:rFonts w:ascii="Arial" w:hAnsi="Arial" w:cs="Arial"/>
        </w:rPr>
        <w:t>3.3.</w:t>
      </w:r>
      <w:r w:rsidR="009F506B" w:rsidRPr="00457E95">
        <w:rPr>
          <w:rFonts w:ascii="Arial" w:eastAsiaTheme="minorEastAsia" w:hAnsi="Arial" w:cs="Arial"/>
          <w:lang w:eastAsia="zh-CN"/>
        </w:rPr>
        <w:t>5</w:t>
      </w:r>
      <w:r w:rsidRPr="00457E95">
        <w:rPr>
          <w:rFonts w:ascii="Arial" w:hAnsi="Arial" w:cs="Arial"/>
        </w:rPr>
        <w:t xml:space="preserve"> Класс MenuServiceImpl</w:t>
      </w:r>
      <w:bookmarkEnd w:id="12"/>
    </w:p>
    <w:p w14:paraId="6B6B2844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Класс MenuServiceImpl реализует функцию администраторов по обслуживанию меню страниц. Администраторы могут добавлять элементы, изменять элементы, удалять элементы и т. д. в меню.</w:t>
      </w:r>
    </w:p>
    <w:p w14:paraId="08F49B3D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Буду протестировать методы:</w:t>
      </w:r>
    </w:p>
    <w:p w14:paraId="2AF42CC8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1. getAll()</w:t>
      </w:r>
    </w:p>
    <w:p w14:paraId="7466C247" w14:textId="7A395582" w:rsidR="002577E1" w:rsidRPr="00457E95" w:rsidRDefault="002577E1" w:rsidP="009F506B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 Проверить, что метод возвращает полный список объектов Menu, и эти объекты соответствуют данным, хранящимся в базе данных.</w:t>
      </w:r>
    </w:p>
    <w:p w14:paraId="253824E4" w14:textId="04925937" w:rsidR="002577E1" w:rsidRPr="00457E95" w:rsidRDefault="002577E1" w:rsidP="009F506B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 Проверить поведение метода при отсутствии записей в базе данных. Ожидается получение пустого списка.</w:t>
      </w:r>
    </w:p>
    <w:p w14:paraId="49882BFE" w14:textId="77777777" w:rsidR="007B3D67" w:rsidRPr="00457E95" w:rsidRDefault="007B3D67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5EC057C" w14:textId="64591BB0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2. saveMenu(Menu menu)</w:t>
      </w:r>
    </w:p>
    <w:p w14:paraId="7A9B4AE6" w14:textId="7D753645" w:rsidR="002577E1" w:rsidRPr="00457E95" w:rsidRDefault="002577E1" w:rsidP="009F506B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 Проверить, что метод корректно сохраняет объект Menu в базу данных. Валидация успешного сохранения может включать проверку вызова соответствующего метода MenuMapper с правильными параметрами.</w:t>
      </w:r>
    </w:p>
    <w:p w14:paraId="32954647" w14:textId="14AFE41D" w:rsidR="002577E1" w:rsidRPr="00457E95" w:rsidRDefault="002577E1" w:rsidP="009F506B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Отрицательный тест: Проверить поведение метода при попытке сохранить null или объект Menu с некорректными данными (например, с отрицательным ID или null в обязательных полях).</w:t>
      </w:r>
    </w:p>
    <w:p w14:paraId="64DDC4BB" w14:textId="77777777" w:rsidR="007B3D67" w:rsidRPr="00457E95" w:rsidRDefault="007B3D67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23B5DADA" w14:textId="080C8F2F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3. updateMenu(Menu menu)</w:t>
      </w:r>
    </w:p>
    <w:p w14:paraId="1299947F" w14:textId="3ACEE781" w:rsidR="002577E1" w:rsidRPr="00457E95" w:rsidRDefault="002577E1" w:rsidP="009F506B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 Проверить, что метод обновляет существующую запись в базе данных без изменения поля "pid", если оно не предоставлено.</w:t>
      </w:r>
    </w:p>
    <w:p w14:paraId="28E28190" w14:textId="2E9417D5" w:rsidR="002577E1" w:rsidRPr="00457E95" w:rsidRDefault="002577E1" w:rsidP="009F506B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lastRenderedPageBreak/>
        <w:t>Отрицательный тест: Проверить обработку методом попытки обновить объект Menu с некорректными данными, например, null или с несуществующим в базе данных ID.</w:t>
      </w:r>
    </w:p>
    <w:p w14:paraId="3396F197" w14:textId="77777777" w:rsidR="007B3D67" w:rsidRPr="00457E95" w:rsidRDefault="007B3D67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14913859" w14:textId="2AD11ECA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4. removeMenu(Integer id)</w:t>
      </w:r>
    </w:p>
    <w:p w14:paraId="222B694E" w14:textId="0263034D" w:rsidR="002577E1" w:rsidRPr="00457E95" w:rsidRDefault="002577E1" w:rsidP="009F506B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Положительный тест: Проверить, что метод удаляет объект Menu по заданному ID.</w:t>
      </w:r>
    </w:p>
    <w:p w14:paraId="767386EF" w14:textId="2B8247F0" w:rsidR="002577E1" w:rsidRPr="00457E95" w:rsidRDefault="002577E1" w:rsidP="009F506B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</w:rPr>
        <w:t>Отрицательный тест: Проверить, как метод обрабатывает ситуацию с попыткой удаления объекта по несуществующему ID. Также стоит проверить обработку ситуации, когда в метод передается null.</w:t>
      </w:r>
    </w:p>
    <w:p w14:paraId="490C8878" w14:textId="77777777" w:rsidR="002577E1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68109B3A" w14:textId="676D1CC4" w:rsidR="008B3D12" w:rsidRDefault="008B3D12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Д</w:t>
      </w:r>
      <w:r w:rsidRPr="008B3D12">
        <w:rPr>
          <w:rFonts w:ascii="Arial" w:eastAsiaTheme="minorEastAsia" w:hAnsi="Arial" w:cs="Arial"/>
          <w:lang w:eastAsia="zh-CN"/>
        </w:rPr>
        <w:t xml:space="preserve">ля конкретной </w:t>
      </w:r>
      <w:r>
        <w:rPr>
          <w:rFonts w:ascii="Arial" w:eastAsiaTheme="minorEastAsia" w:hAnsi="Arial" w:cs="Arial"/>
          <w:lang w:eastAsia="zh-CN"/>
        </w:rPr>
        <w:t>таблицы</w:t>
      </w:r>
      <w:r w:rsidRPr="008B3D12">
        <w:rPr>
          <w:rFonts w:ascii="Arial" w:eastAsiaTheme="minorEastAsia" w:hAnsi="Arial" w:cs="Arial"/>
          <w:lang w:eastAsia="zh-CN"/>
        </w:rPr>
        <w:t xml:space="preserve"> тестов</w:t>
      </w:r>
      <w:r>
        <w:rPr>
          <w:rFonts w:ascii="Arial" w:eastAsiaTheme="minorEastAsia" w:hAnsi="Arial" w:cs="Arial"/>
          <w:lang w:eastAsia="zh-CN"/>
        </w:rPr>
        <w:t>ых</w:t>
      </w:r>
      <w:r w:rsidRPr="008B3D12">
        <w:rPr>
          <w:rFonts w:ascii="Arial" w:eastAsiaTheme="minorEastAsia" w:hAnsi="Arial" w:cs="Arial"/>
          <w:lang w:eastAsia="zh-CN"/>
        </w:rPr>
        <w:t xml:space="preserve"> пример</w:t>
      </w:r>
      <w:r>
        <w:rPr>
          <w:rFonts w:ascii="Arial" w:eastAsiaTheme="minorEastAsia" w:hAnsi="Arial" w:cs="Arial"/>
          <w:lang w:eastAsia="zh-CN"/>
        </w:rPr>
        <w:t xml:space="preserve">ов см. </w:t>
      </w:r>
    </w:p>
    <w:p w14:paraId="66CA2ACB" w14:textId="77777777" w:rsidR="008B3D12" w:rsidRPr="00457E95" w:rsidRDefault="008B3D12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00DC3100" w14:textId="48EFAE8C" w:rsidR="002577E1" w:rsidRPr="00457E95" w:rsidRDefault="002577E1" w:rsidP="00C046EB">
      <w:pPr>
        <w:pStyle w:val="2"/>
        <w:rPr>
          <w:rFonts w:ascii="Arial" w:hAnsi="Arial"/>
        </w:rPr>
      </w:pPr>
      <w:bookmarkStart w:id="13" w:name="_Toc162433639"/>
      <w:r w:rsidRPr="00457E95">
        <w:rPr>
          <w:rFonts w:ascii="Arial" w:hAnsi="Arial"/>
        </w:rPr>
        <w:t>3.4 Написание и запуск тест-кейсов</w:t>
      </w:r>
      <w:bookmarkEnd w:id="13"/>
    </w:p>
    <w:p w14:paraId="1A507277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44122E" w14:textId="3ECB6F01" w:rsidR="002577E1" w:rsidRPr="00457E95" w:rsidRDefault="00C046EB" w:rsidP="00C046EB">
      <w:pPr>
        <w:pStyle w:val="3"/>
        <w:rPr>
          <w:rFonts w:ascii="Arial" w:hAnsi="Arial" w:cs="Arial"/>
        </w:rPr>
      </w:pPr>
      <w:bookmarkStart w:id="14" w:name="_Toc162433640"/>
      <w:r w:rsidRPr="00457E95">
        <w:rPr>
          <w:rFonts w:ascii="Arial" w:hAnsi="Arial" w:cs="Arial"/>
        </w:rPr>
        <w:t>3</w:t>
      </w:r>
      <w:r w:rsidRPr="00457E95">
        <w:rPr>
          <w:rFonts w:ascii="Arial" w:hAnsi="Arial" w:cs="Arial"/>
          <w:lang w:eastAsia="zh-CN"/>
        </w:rPr>
        <w:t xml:space="preserve">.4.1 </w:t>
      </w:r>
      <w:r w:rsidR="002577E1" w:rsidRPr="00457E95">
        <w:rPr>
          <w:rFonts w:ascii="Arial" w:hAnsi="Arial" w:cs="Arial"/>
        </w:rPr>
        <w:t>Написание модульных тестов</w:t>
      </w:r>
      <w:bookmarkEnd w:id="14"/>
    </w:p>
    <w:p w14:paraId="52F1AC5C" w14:textId="1D7A309D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см. Приложение 1.</w:t>
      </w:r>
    </w:p>
    <w:p w14:paraId="03B97485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D8608E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2BDF03" w14:textId="4D173029" w:rsidR="004B1129" w:rsidRPr="00457E95" w:rsidRDefault="00C046EB" w:rsidP="004B1129">
      <w:pPr>
        <w:pStyle w:val="3"/>
        <w:rPr>
          <w:rFonts w:ascii="Arial" w:hAnsi="Arial" w:cs="Arial"/>
        </w:rPr>
      </w:pPr>
      <w:bookmarkStart w:id="15" w:name="_Toc162433641"/>
      <w:r w:rsidRPr="00457E95">
        <w:rPr>
          <w:rFonts w:ascii="Arial" w:hAnsi="Arial" w:cs="Arial"/>
          <w:lang w:eastAsia="zh-CN"/>
        </w:rPr>
        <w:t xml:space="preserve">3.4.2 </w:t>
      </w:r>
      <w:r w:rsidR="002577E1" w:rsidRPr="00457E95">
        <w:rPr>
          <w:rFonts w:ascii="Arial" w:hAnsi="Arial" w:cs="Arial"/>
        </w:rPr>
        <w:t>Результат первого запуска тестов</w:t>
      </w:r>
      <w:bookmarkEnd w:id="15"/>
    </w:p>
    <w:p w14:paraId="21D8E109" w14:textId="54E1FA41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drawing>
          <wp:inline distT="0" distB="0" distL="0" distR="0" wp14:anchorId="365AA916" wp14:editId="44CB1983">
            <wp:extent cx="5934710" cy="3562985"/>
            <wp:effectExtent l="0" t="0" r="8890" b="0"/>
            <wp:docPr id="9010464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09" cy="35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7B03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91774B" w14:textId="78089BF9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lastRenderedPageBreak/>
        <w:drawing>
          <wp:inline distT="0" distB="0" distL="0" distR="0" wp14:anchorId="6CF421B5" wp14:editId="52B800EE">
            <wp:extent cx="5934710" cy="3088005"/>
            <wp:effectExtent l="0" t="0" r="8890" b="0"/>
            <wp:docPr id="1872286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FBEE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FBCD8D0" w14:textId="0C020D22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drawing>
          <wp:inline distT="0" distB="0" distL="0" distR="0" wp14:anchorId="3EB476B5" wp14:editId="404E0426">
            <wp:extent cx="5943600" cy="2941320"/>
            <wp:effectExtent l="0" t="0" r="0" b="0"/>
            <wp:docPr id="3126224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8ABF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08D5D3" w14:textId="65F7BEAD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drawing>
          <wp:inline distT="0" distB="0" distL="0" distR="0" wp14:anchorId="69B75E43" wp14:editId="4615F576">
            <wp:extent cx="5926455" cy="1362710"/>
            <wp:effectExtent l="0" t="0" r="0" b="8890"/>
            <wp:docPr id="18832545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2C61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63612D06" w14:textId="6866ABEF" w:rsidR="002577E1" w:rsidRPr="00457E95" w:rsidRDefault="002577E1" w:rsidP="004C1806">
      <w:pPr>
        <w:pStyle w:val="2"/>
        <w:rPr>
          <w:rFonts w:ascii="Arial" w:hAnsi="Arial"/>
        </w:rPr>
      </w:pPr>
      <w:bookmarkStart w:id="16" w:name="_Toc162433642"/>
      <w:r w:rsidRPr="00457E95">
        <w:rPr>
          <w:rFonts w:ascii="Arial" w:hAnsi="Arial"/>
        </w:rPr>
        <w:t>3.5 Анализ результатов выполнения теста</w:t>
      </w:r>
      <w:bookmarkEnd w:id="16"/>
    </w:p>
    <w:p w14:paraId="22092A54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На скриншоте мы видим, что проверка getPageInfo класса RoleServiceImpl не удалась.</w:t>
      </w:r>
    </w:p>
    <w:p w14:paraId="54A9A89D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B66F8C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lastRenderedPageBreak/>
        <w:t>Сценарий этого теста: введим параметры исключения в метод getPageInfo и ожидаем, что getPageInfo вернет правильные данные.</w:t>
      </w:r>
    </w:p>
    <w:p w14:paraId="70E1FF89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151505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Однако тест не прошел. Согласно предоставленной трассировке стека, тест не пройден, поскольку при выполнении метода RoleServiceImplTest.getPageInfo_ValidParameters_ReturnsCorrectData возникло исключение NullPointerException. Обычно это указывает на попытку доступа или манипулирования объектом, который не был должным образом инициализирован.</w:t>
      </w:r>
    </w:p>
    <w:p w14:paraId="6E62AD27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5A99A2D5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Мы предполагаем, что причиной могут быть:</w:t>
      </w:r>
    </w:p>
    <w:p w14:paraId="1CF16723" w14:textId="5308B459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1. Код в строке 44 возвращает не ожидаемый массив, а нулевое значение.</w:t>
      </w:r>
    </w:p>
    <w:p w14:paraId="65FCA212" w14:textId="5EEA0E1E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457E95">
        <w:rPr>
          <w:rFonts w:ascii="Arial" w:hAnsi="Arial" w:cs="Arial"/>
          <w:noProof/>
        </w:rPr>
        <w:drawing>
          <wp:inline distT="0" distB="0" distL="0" distR="0" wp14:anchorId="160C0151" wp14:editId="5A0270BA">
            <wp:extent cx="5934710" cy="1414780"/>
            <wp:effectExtent l="0" t="0" r="8890" b="0"/>
            <wp:docPr id="4517179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AD5D" w14:textId="0D79677E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2. Сам метод getPageInfo во время выполнения обращается к нулевому объекту.</w:t>
      </w:r>
    </w:p>
    <w:p w14:paraId="343866DB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B784017" w14:textId="6D1E9C9C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Начинем отладку:</w:t>
      </w:r>
    </w:p>
    <w:p w14:paraId="06D14B06" w14:textId="5FE7AB8C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drawing>
          <wp:inline distT="0" distB="0" distL="0" distR="0" wp14:anchorId="280E7ED2" wp14:editId="5D3F4930">
            <wp:extent cx="5934710" cy="880110"/>
            <wp:effectExtent l="0" t="0" r="8890" b="0"/>
            <wp:docPr id="21356606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BEB0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C23AB38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После отладки мы нашли проблему! Результат (тип PageInfo&lt;Role&gt;), возвращаемый методом getPageInfo, не был инициализирован, поэтому получение массива результатов приведет к исключению для доступа к нулевому указателю, поэтому тест не пройден.</w:t>
      </w:r>
    </w:p>
    <w:p w14:paraId="1F6C3E51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9F5B08" w14:textId="55243728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 xml:space="preserve">Почему возвращаемый результат result не инициализируется? После анализа мы выяснили, что это происходит потому, что метод getPageInfo внутренне использует подключаемый модуль подкачки MyBatis PageHelper. Роль PageHelper заключается в реализации подкачки </w:t>
      </w:r>
      <w:r w:rsidRPr="00457E95">
        <w:rPr>
          <w:rFonts w:ascii="Arial" w:hAnsi="Arial" w:cs="Arial"/>
          <w:b/>
          <w:bCs/>
        </w:rPr>
        <w:t>на уровне запроса к базе данных</w:t>
      </w:r>
      <w:r w:rsidRPr="00457E95">
        <w:rPr>
          <w:rFonts w:ascii="Arial" w:hAnsi="Arial" w:cs="Arial"/>
        </w:rPr>
        <w:t>. Однако при модульном тестировании PageInfo является всего лишь оболочкой для результатов запроса и не может фактически подключаться к базе данных и выполнять операторы SQL.</w:t>
      </w:r>
    </w:p>
    <w:p w14:paraId="7A73FED2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983CB28" w14:textId="4F03B1FA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 xml:space="preserve">Итак, мы получаем следующий вывод: неразумно проводить модульное тестирование при подкачке, потому что эффект подкачки </w:t>
      </w:r>
      <w:r w:rsidRPr="00457E95">
        <w:rPr>
          <w:rFonts w:ascii="Arial" w:hAnsi="Arial" w:cs="Arial"/>
        </w:rPr>
        <w:lastRenderedPageBreak/>
        <w:t>не может быть проверен при модульном тестировании. Идеальной ситуацией было бы сделать это в рамках интеграционного теста, где мы можем работать с реальной базой данных.</w:t>
      </w:r>
    </w:p>
    <w:p w14:paraId="60DE51CA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4BF49A88" w14:textId="41DA606B" w:rsidR="002577E1" w:rsidRPr="00457E95" w:rsidRDefault="002577E1" w:rsidP="004C1806">
      <w:pPr>
        <w:pStyle w:val="2"/>
        <w:rPr>
          <w:rFonts w:ascii="Arial" w:hAnsi="Arial"/>
        </w:rPr>
      </w:pPr>
      <w:bookmarkStart w:id="17" w:name="_Toc162433643"/>
      <w:r w:rsidRPr="00457E95">
        <w:rPr>
          <w:rFonts w:ascii="Arial" w:hAnsi="Arial"/>
        </w:rPr>
        <w:t>3.6 Исправление кода и модульных тестов</w:t>
      </w:r>
      <w:bookmarkEnd w:id="17"/>
    </w:p>
    <w:p w14:paraId="01D93FAF" w14:textId="4D94B05B" w:rsidR="002577E1" w:rsidRPr="00457E95" w:rsidRDefault="002577E1" w:rsidP="004C1806">
      <w:pPr>
        <w:pStyle w:val="3"/>
        <w:rPr>
          <w:rFonts w:ascii="Arial" w:hAnsi="Arial" w:cs="Arial"/>
        </w:rPr>
      </w:pPr>
      <w:bookmarkStart w:id="18" w:name="_Toc162433644"/>
      <w:r w:rsidRPr="00457E95">
        <w:rPr>
          <w:rFonts w:ascii="Arial" w:hAnsi="Arial" w:cs="Arial"/>
        </w:rPr>
        <w:t>3.6.1 Исправление кода</w:t>
      </w:r>
      <w:bookmarkEnd w:id="18"/>
    </w:p>
    <w:p w14:paraId="2FDB06F2" w14:textId="066CBBC0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На основании приведенного выше анализа мы решили убрать тест метода getPageInfo из модульного теста.</w:t>
      </w:r>
    </w:p>
    <w:p w14:paraId="75067EB4" w14:textId="7CFB0D8B" w:rsidR="002577E1" w:rsidRPr="00457E95" w:rsidRDefault="002577E1" w:rsidP="007B3D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drawing>
          <wp:inline distT="0" distB="0" distL="0" distR="0" wp14:anchorId="6A553A86" wp14:editId="3F12447D">
            <wp:extent cx="5848709" cy="5134673"/>
            <wp:effectExtent l="0" t="0" r="0" b="8890"/>
            <wp:docPr id="305761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62" cy="51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9961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A6DA02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Выполнив модульный тест еще раз, получаем окончательный результат</w:t>
      </w:r>
    </w:p>
    <w:p w14:paraId="7CB95C45" w14:textId="77777777" w:rsidR="007B3D67" w:rsidRPr="00457E95" w:rsidRDefault="002577E1" w:rsidP="007B3D67">
      <w:pPr>
        <w:autoSpaceDE w:val="0"/>
        <w:autoSpaceDN w:val="0"/>
        <w:adjustRightInd w:val="0"/>
        <w:spacing w:after="0" w:line="240" w:lineRule="auto"/>
        <w:jc w:val="center"/>
        <w:rPr>
          <w:rStyle w:val="30"/>
          <w:rFonts w:ascii="Arial" w:hAnsi="Arial" w:cs="Arial"/>
        </w:rPr>
      </w:pPr>
      <w:r w:rsidRPr="00457E95">
        <w:rPr>
          <w:rFonts w:ascii="Arial" w:hAnsi="Arial" w:cs="Arial"/>
          <w:noProof/>
        </w:rPr>
        <w:lastRenderedPageBreak/>
        <w:drawing>
          <wp:inline distT="0" distB="0" distL="0" distR="0" wp14:anchorId="70E8FE60" wp14:editId="661C73CD">
            <wp:extent cx="5777763" cy="2682815"/>
            <wp:effectExtent l="0" t="0" r="0" b="3810"/>
            <wp:docPr id="20299503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02" cy="26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7645" w14:textId="77777777" w:rsidR="007B3D67" w:rsidRPr="00457E95" w:rsidRDefault="007B3D67" w:rsidP="002577E1">
      <w:pPr>
        <w:autoSpaceDE w:val="0"/>
        <w:autoSpaceDN w:val="0"/>
        <w:adjustRightInd w:val="0"/>
        <w:spacing w:after="0" w:line="240" w:lineRule="auto"/>
        <w:rPr>
          <w:rStyle w:val="30"/>
          <w:rFonts w:ascii="Arial" w:hAnsi="Arial" w:cs="Arial"/>
        </w:rPr>
      </w:pPr>
    </w:p>
    <w:p w14:paraId="0924E8E2" w14:textId="40BF0F43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Style w:val="30"/>
          <w:rFonts w:ascii="Arial" w:hAnsi="Arial" w:cs="Arial"/>
        </w:rPr>
      </w:pPr>
      <w:bookmarkStart w:id="19" w:name="_Toc162433645"/>
      <w:r w:rsidRPr="00457E95">
        <w:rPr>
          <w:rStyle w:val="30"/>
          <w:rFonts w:ascii="Arial" w:hAnsi="Arial" w:cs="Arial"/>
        </w:rPr>
        <w:t>3.6.2 окончательный результат</w:t>
      </w:r>
      <w:bookmarkEnd w:id="19"/>
    </w:p>
    <w:p w14:paraId="20AFA4C2" w14:textId="49ACA1D2" w:rsidR="002577E1" w:rsidRPr="00457E95" w:rsidRDefault="002577E1" w:rsidP="007B3D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lastRenderedPageBreak/>
        <w:drawing>
          <wp:inline distT="0" distB="0" distL="0" distR="0" wp14:anchorId="54311D3C" wp14:editId="122D4A86">
            <wp:extent cx="5194740" cy="7841412"/>
            <wp:effectExtent l="0" t="0" r="6350" b="7620"/>
            <wp:docPr id="11825769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53" cy="784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52F0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40CFD2" w14:textId="0D9F65F8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lastRenderedPageBreak/>
        <w:drawing>
          <wp:inline distT="0" distB="0" distL="0" distR="0" wp14:anchorId="6EC2A6CF" wp14:editId="7238A11C">
            <wp:extent cx="5572760" cy="2587625"/>
            <wp:effectExtent l="0" t="0" r="8890" b="3175"/>
            <wp:docPr id="1280037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DC12" w14:textId="2B7D8441" w:rsidR="002577E1" w:rsidRPr="00457E95" w:rsidRDefault="002577E1" w:rsidP="004C1806">
      <w:pPr>
        <w:pStyle w:val="2"/>
        <w:rPr>
          <w:rFonts w:ascii="Arial" w:hAnsi="Arial"/>
        </w:rPr>
      </w:pPr>
      <w:bookmarkStart w:id="20" w:name="_Toc162433646"/>
      <w:r w:rsidRPr="00457E95">
        <w:rPr>
          <w:rFonts w:ascii="Arial" w:hAnsi="Arial"/>
        </w:rPr>
        <w:t>3.7 Статистика покрытия кода и таблица ошибок</w:t>
      </w:r>
      <w:bookmarkEnd w:id="20"/>
    </w:p>
    <w:p w14:paraId="58D917F6" w14:textId="2F0FB97C" w:rsidR="002577E1" w:rsidRPr="00457E95" w:rsidRDefault="002577E1" w:rsidP="004C1806">
      <w:pPr>
        <w:pStyle w:val="3"/>
        <w:rPr>
          <w:rFonts w:ascii="Arial" w:hAnsi="Arial" w:cs="Arial"/>
        </w:rPr>
      </w:pPr>
      <w:bookmarkStart w:id="21" w:name="_Toc162433647"/>
      <w:r w:rsidRPr="00457E95">
        <w:rPr>
          <w:rFonts w:ascii="Arial" w:hAnsi="Arial" w:cs="Arial"/>
        </w:rPr>
        <w:t>3.7.1 Статистика покрытия кода</w:t>
      </w:r>
      <w:bookmarkEnd w:id="21"/>
    </w:p>
    <w:p w14:paraId="3E0633CF" w14:textId="1CC536CF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  <w:noProof/>
        </w:rPr>
        <w:drawing>
          <wp:inline distT="0" distB="0" distL="0" distR="0" wp14:anchorId="5BBDF323" wp14:editId="056F6012">
            <wp:extent cx="5512435" cy="2139315"/>
            <wp:effectExtent l="0" t="0" r="0" b="0"/>
            <wp:docPr id="13987476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3522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56D2DC" w14:textId="60E5D0B1" w:rsidR="002577E1" w:rsidRPr="00457E95" w:rsidRDefault="002577E1" w:rsidP="004C1806">
      <w:pPr>
        <w:pStyle w:val="3"/>
        <w:rPr>
          <w:rFonts w:ascii="Arial" w:hAnsi="Arial" w:cs="Arial"/>
        </w:rPr>
      </w:pPr>
      <w:bookmarkStart w:id="22" w:name="_Toc162433648"/>
      <w:r w:rsidRPr="00457E95">
        <w:rPr>
          <w:rFonts w:ascii="Arial" w:hAnsi="Arial" w:cs="Arial"/>
        </w:rPr>
        <w:t>3.7.2 Таблицы ошибок</w:t>
      </w:r>
      <w:bookmarkEnd w:id="22"/>
    </w:p>
    <w:p w14:paraId="5399B545" w14:textId="3717A31A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Результат первого запуска тестов: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7E1" w:rsidRPr="00457E95" w14:paraId="62A3C37E" w14:textId="77777777" w:rsidTr="002577E1">
        <w:tc>
          <w:tcPr>
            <w:tcW w:w="3115" w:type="dxa"/>
          </w:tcPr>
          <w:p w14:paraId="1418AFCD" w14:textId="4643F799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Класс</w:t>
            </w:r>
          </w:p>
        </w:tc>
        <w:tc>
          <w:tcPr>
            <w:tcW w:w="3115" w:type="dxa"/>
          </w:tcPr>
          <w:p w14:paraId="121D186D" w14:textId="78125BE3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Succeed unit test</w:t>
            </w:r>
          </w:p>
        </w:tc>
        <w:tc>
          <w:tcPr>
            <w:tcW w:w="3115" w:type="dxa"/>
          </w:tcPr>
          <w:p w14:paraId="013ED5FC" w14:textId="40AFD822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Total unit test</w:t>
            </w:r>
          </w:p>
        </w:tc>
      </w:tr>
      <w:tr w:rsidR="002577E1" w:rsidRPr="00457E95" w14:paraId="77B0DBC3" w14:textId="77777777" w:rsidTr="002577E1">
        <w:tc>
          <w:tcPr>
            <w:tcW w:w="3115" w:type="dxa"/>
          </w:tcPr>
          <w:p w14:paraId="3F8F934A" w14:textId="6130EBBB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RoleServiceImpl  </w:t>
            </w:r>
          </w:p>
        </w:tc>
        <w:tc>
          <w:tcPr>
            <w:tcW w:w="3115" w:type="dxa"/>
          </w:tcPr>
          <w:p w14:paraId="02124D03" w14:textId="1D84ACB9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3115" w:type="dxa"/>
          </w:tcPr>
          <w:p w14:paraId="13211860" w14:textId="5D52B786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12</w:t>
            </w:r>
          </w:p>
        </w:tc>
      </w:tr>
      <w:tr w:rsidR="002577E1" w:rsidRPr="00457E95" w14:paraId="79EDC178" w14:textId="77777777" w:rsidTr="002577E1">
        <w:tc>
          <w:tcPr>
            <w:tcW w:w="3115" w:type="dxa"/>
          </w:tcPr>
          <w:p w14:paraId="56EBC438" w14:textId="2CD060F1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MenuServiceImpl  </w:t>
            </w:r>
          </w:p>
        </w:tc>
        <w:tc>
          <w:tcPr>
            <w:tcW w:w="3115" w:type="dxa"/>
          </w:tcPr>
          <w:p w14:paraId="2DD38644" w14:textId="05E2FAF8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5  </w:t>
            </w:r>
          </w:p>
        </w:tc>
        <w:tc>
          <w:tcPr>
            <w:tcW w:w="3115" w:type="dxa"/>
          </w:tcPr>
          <w:p w14:paraId="26D2A417" w14:textId="0D3FEEC5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5  </w:t>
            </w:r>
          </w:p>
        </w:tc>
      </w:tr>
      <w:tr w:rsidR="002577E1" w:rsidRPr="00457E95" w14:paraId="1263883C" w14:textId="77777777" w:rsidTr="002577E1">
        <w:tc>
          <w:tcPr>
            <w:tcW w:w="3115" w:type="dxa"/>
          </w:tcPr>
          <w:p w14:paraId="312424DC" w14:textId="5123C8A1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AuthServiceImpl  </w:t>
            </w:r>
          </w:p>
        </w:tc>
        <w:tc>
          <w:tcPr>
            <w:tcW w:w="3115" w:type="dxa"/>
          </w:tcPr>
          <w:p w14:paraId="52A6E6F5" w14:textId="6FC2B3B0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67F73971" w14:textId="68B7A334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</w:tr>
      <w:tr w:rsidR="002577E1" w:rsidRPr="00457E95" w14:paraId="4C68EAC2" w14:textId="77777777" w:rsidTr="002577E1">
        <w:tc>
          <w:tcPr>
            <w:tcW w:w="3115" w:type="dxa"/>
          </w:tcPr>
          <w:p w14:paraId="0F6E13A8" w14:textId="64D4A27A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AdminServiceImpl </w:t>
            </w:r>
          </w:p>
        </w:tc>
        <w:tc>
          <w:tcPr>
            <w:tcW w:w="3115" w:type="dxa"/>
          </w:tcPr>
          <w:p w14:paraId="0CF4CDCE" w14:textId="1B745E9A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26880D09" w14:textId="67FCDF19" w:rsidR="002577E1" w:rsidRPr="00457E95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</w:tr>
    </w:tbl>
    <w:p w14:paraId="0D5136DB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EF88F42" w14:textId="20D8E54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Результат второго запуска тестов: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7E1" w:rsidRPr="00457E95" w14:paraId="621DA391" w14:textId="77777777" w:rsidTr="00242A68">
        <w:tc>
          <w:tcPr>
            <w:tcW w:w="3115" w:type="dxa"/>
          </w:tcPr>
          <w:p w14:paraId="19A60268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Класс</w:t>
            </w:r>
          </w:p>
        </w:tc>
        <w:tc>
          <w:tcPr>
            <w:tcW w:w="3115" w:type="dxa"/>
          </w:tcPr>
          <w:p w14:paraId="10B71EC2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Succeed unit test</w:t>
            </w:r>
          </w:p>
        </w:tc>
        <w:tc>
          <w:tcPr>
            <w:tcW w:w="3115" w:type="dxa"/>
          </w:tcPr>
          <w:p w14:paraId="5C23BD2F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>Total unit test</w:t>
            </w:r>
          </w:p>
        </w:tc>
      </w:tr>
      <w:tr w:rsidR="002577E1" w:rsidRPr="00457E95" w14:paraId="3C617261" w14:textId="77777777" w:rsidTr="00242A68">
        <w:tc>
          <w:tcPr>
            <w:tcW w:w="3115" w:type="dxa"/>
          </w:tcPr>
          <w:p w14:paraId="2618D64E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RoleServiceImpl  </w:t>
            </w:r>
          </w:p>
        </w:tc>
        <w:tc>
          <w:tcPr>
            <w:tcW w:w="3115" w:type="dxa"/>
          </w:tcPr>
          <w:p w14:paraId="21E24601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3115" w:type="dxa"/>
          </w:tcPr>
          <w:p w14:paraId="00A45BC6" w14:textId="002E8CA0" w:rsidR="002577E1" w:rsidRPr="00457E95" w:rsidRDefault="005027C3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457E95">
              <w:rPr>
                <w:rFonts w:ascii="Arial" w:eastAsiaTheme="minorEastAsia" w:hAnsi="Arial" w:cs="Arial"/>
                <w:lang w:eastAsia="zh-CN"/>
              </w:rPr>
              <w:t>10</w:t>
            </w:r>
          </w:p>
        </w:tc>
      </w:tr>
      <w:tr w:rsidR="002577E1" w:rsidRPr="00457E95" w14:paraId="27AD34E6" w14:textId="77777777" w:rsidTr="00242A68">
        <w:tc>
          <w:tcPr>
            <w:tcW w:w="3115" w:type="dxa"/>
          </w:tcPr>
          <w:p w14:paraId="016DB69B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MenuServiceImpl  </w:t>
            </w:r>
          </w:p>
        </w:tc>
        <w:tc>
          <w:tcPr>
            <w:tcW w:w="3115" w:type="dxa"/>
          </w:tcPr>
          <w:p w14:paraId="6902FC32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5  </w:t>
            </w:r>
          </w:p>
        </w:tc>
        <w:tc>
          <w:tcPr>
            <w:tcW w:w="3115" w:type="dxa"/>
          </w:tcPr>
          <w:p w14:paraId="32920A98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5  </w:t>
            </w:r>
          </w:p>
        </w:tc>
      </w:tr>
      <w:tr w:rsidR="002577E1" w:rsidRPr="00457E95" w14:paraId="27641635" w14:textId="77777777" w:rsidTr="00242A68">
        <w:tc>
          <w:tcPr>
            <w:tcW w:w="3115" w:type="dxa"/>
          </w:tcPr>
          <w:p w14:paraId="3AD32090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AuthServiceImpl  </w:t>
            </w:r>
          </w:p>
        </w:tc>
        <w:tc>
          <w:tcPr>
            <w:tcW w:w="3115" w:type="dxa"/>
          </w:tcPr>
          <w:p w14:paraId="50951951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02F90C93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</w:tr>
      <w:tr w:rsidR="002577E1" w:rsidRPr="00457E95" w14:paraId="75A8ED80" w14:textId="77777777" w:rsidTr="00242A68">
        <w:tc>
          <w:tcPr>
            <w:tcW w:w="3115" w:type="dxa"/>
          </w:tcPr>
          <w:p w14:paraId="45B4A894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AdminServiceImpl </w:t>
            </w:r>
          </w:p>
        </w:tc>
        <w:tc>
          <w:tcPr>
            <w:tcW w:w="3115" w:type="dxa"/>
          </w:tcPr>
          <w:p w14:paraId="3EB3FE85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1A381C78" w14:textId="77777777" w:rsidR="002577E1" w:rsidRPr="00457E95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57E95">
              <w:rPr>
                <w:rFonts w:ascii="Arial" w:hAnsi="Arial" w:cs="Arial"/>
              </w:rPr>
              <w:t xml:space="preserve">9  </w:t>
            </w:r>
          </w:p>
        </w:tc>
      </w:tr>
    </w:tbl>
    <w:p w14:paraId="50A84D05" w14:textId="2117AF7A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Остаточное количество ошибок: 0.</w:t>
      </w:r>
    </w:p>
    <w:p w14:paraId="653D40C2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EA4B2F" w14:textId="05D5A9D9" w:rsidR="002577E1" w:rsidRPr="00457E95" w:rsidRDefault="002577E1" w:rsidP="004C1806">
      <w:pPr>
        <w:pStyle w:val="2"/>
        <w:rPr>
          <w:rFonts w:ascii="Arial" w:hAnsi="Arial"/>
        </w:rPr>
      </w:pPr>
      <w:bookmarkStart w:id="23" w:name="_Toc162433649"/>
      <w:r w:rsidRPr="00457E95">
        <w:rPr>
          <w:rFonts w:ascii="Arial" w:hAnsi="Arial"/>
        </w:rPr>
        <w:lastRenderedPageBreak/>
        <w:t>3.8 Вывод</w:t>
      </w:r>
      <w:bookmarkEnd w:id="23"/>
    </w:p>
    <w:p w14:paraId="2C533BD1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В ходе выполнения данной лабораторной работы было проведено модульное тестирование ключевых компонентов системы, включая AdminServiceImpl, AuthServiceImpl, RoleServiceImpl, и MenuServiceImpl, с использованием фреймворка Mockito. Модульные тесты охватывали 432 строки исходного кода, что позволило выявить ряд потенциальных проблем и обеспечить более высокое качество разрабатываемого программного обеспечения.</w:t>
      </w:r>
    </w:p>
    <w:p w14:paraId="102A9094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F93476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Модульное тестирование продемонстрировало свою важность как критический этап в жизненном цикле разработки программного обеспечения, позволяя разработчикам проверить корректность работы отдельных компонентов системы в изоляции от внешних зависимостей. Это обеспечивает более высокую надежность и устойчивость кода, способствует раннему обнаружению и устранению ошибок, а также снижает затраты на последующие этапы разработки и поддержку продукта.</w:t>
      </w:r>
    </w:p>
    <w:p w14:paraId="325E83A3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ECC5D9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В процессе тестирования были выявлены различные типы ошибок, включая ошибки доступа к неинициализированным объектам (NullPointerException), ошибки в логике обработки данных и ошибки интеграции с внешними зависимостями. Для предотвращения подобных ошибок в будущем рекомендуется:</w:t>
      </w:r>
    </w:p>
    <w:p w14:paraId="0C6F1A89" w14:textId="03EFDFD7" w:rsidR="002577E1" w:rsidRPr="00457E95" w:rsidRDefault="002577E1" w:rsidP="00387566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Тщательное планирование и проектирование интерфейсов и зависимостей между компонентами системы.</w:t>
      </w:r>
    </w:p>
    <w:p w14:paraId="1D59A142" w14:textId="513F88B4" w:rsidR="002577E1" w:rsidRPr="00457E95" w:rsidRDefault="002577E1" w:rsidP="00387566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Использование mock-объектов для изоляции тестируемых компонентов и обеспечения контролируемого тестового окружения.</w:t>
      </w:r>
    </w:p>
    <w:p w14:paraId="128C3041" w14:textId="5716AB96" w:rsidR="002577E1" w:rsidRPr="00457E95" w:rsidRDefault="002577E1" w:rsidP="00387566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Проведение кодового ревью и рефакторинга для выявления и исправления потенциальных проблем в логике работы методов и обработке исключений.</w:t>
      </w:r>
    </w:p>
    <w:p w14:paraId="2723E7D6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64B9EF" w14:textId="2781B564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7E95">
        <w:rPr>
          <w:rFonts w:ascii="Arial" w:hAnsi="Arial" w:cs="Arial"/>
        </w:rPr>
        <w:t>Результаты проведенной работы подтверждают высокую эффективность модульного тестирования как инструмента повышения качества программного обеспечения и важность раннего внедрения тестирования в процесс разработки. Определенные в ходе тестирования проблемы были успешно устранены, что позволило улучшить стабильность и надежность разрабатываемой системы.</w:t>
      </w:r>
    </w:p>
    <w:p w14:paraId="6483CB4C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E055035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E2B794" w14:textId="1DEB5010" w:rsidR="002577E1" w:rsidRPr="00457E95" w:rsidRDefault="002577E1" w:rsidP="004C1806">
      <w:pPr>
        <w:pStyle w:val="1"/>
        <w:rPr>
          <w:rFonts w:ascii="Arial" w:hAnsi="Arial" w:cs="Arial"/>
          <w:lang w:eastAsia="zh-CN"/>
        </w:rPr>
      </w:pPr>
      <w:bookmarkStart w:id="24" w:name="_Toc162433650"/>
      <w:r w:rsidRPr="00457E95">
        <w:rPr>
          <w:rFonts w:ascii="Arial" w:hAnsi="Arial" w:cs="Arial"/>
        </w:rPr>
        <w:lastRenderedPageBreak/>
        <w:t>Приложение</w:t>
      </w:r>
      <w:r w:rsidR="009722A1" w:rsidRPr="00457E95">
        <w:rPr>
          <w:rFonts w:ascii="Arial" w:hAnsi="Arial" w:cs="Arial"/>
          <w:lang w:eastAsia="zh-CN"/>
        </w:rPr>
        <w:t xml:space="preserve"> 1</w:t>
      </w:r>
      <w:bookmarkEnd w:id="24"/>
    </w:p>
    <w:p w14:paraId="3B75C0E1" w14:textId="022F7C61" w:rsidR="002577E1" w:rsidRPr="00457E95" w:rsidRDefault="002577E1" w:rsidP="004C1806">
      <w:pPr>
        <w:pStyle w:val="2"/>
        <w:rPr>
          <w:rFonts w:ascii="Arial" w:hAnsi="Arial"/>
        </w:rPr>
      </w:pPr>
      <w:bookmarkStart w:id="25" w:name="_Toc162433651"/>
      <w:r w:rsidRPr="00457E95">
        <w:rPr>
          <w:rFonts w:ascii="Arial" w:hAnsi="Arial"/>
        </w:rPr>
        <w:t>Модульные тесты для класса AdminServiceImplTest</w:t>
      </w:r>
      <w:bookmarkEnd w:id="25"/>
    </w:p>
    <w:p w14:paraId="7B7BDA4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public class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AdminServiceImplTest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{</w:t>
      </w:r>
    </w:p>
    <w:p w14:paraId="59713C5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@Mock</w:t>
      </w:r>
    </w:p>
    <w:p w14:paraId="6823D28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;</w:t>
      </w:r>
      <w:proofErr w:type="gramEnd"/>
    </w:p>
    <w:p w14:paraId="4151775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6D5C11B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@InjectMocks</w:t>
      </w:r>
    </w:p>
    <w:p w14:paraId="0020231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AdminServiceImpl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adminService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;</w:t>
      </w:r>
      <w:proofErr w:type="gramEnd"/>
    </w:p>
    <w:p w14:paraId="6BEE4CF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300BA15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@BeforeEach</w:t>
      </w:r>
    </w:p>
    <w:p w14:paraId="493A116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setup(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53BB559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MockitoAnnotations.openMocks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(this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);</w:t>
      </w:r>
      <w:proofErr w:type="gramEnd"/>
    </w:p>
    <w:p w14:paraId="54D0722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5BB72CC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1D3D075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494F478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saveAdmin_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Success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0179003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Admin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Admin(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null, "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testUser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", "password", "Test User", "test@example.com", null);        </w:t>
      </w:r>
    </w:p>
    <w:p w14:paraId="1A09C12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adminMapper.insert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(admin)).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(1);</w:t>
      </w:r>
    </w:p>
    <w:p w14:paraId="0342DA9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adminService.saveAdmin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(admin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);</w:t>
      </w:r>
      <w:proofErr w:type="gramEnd"/>
    </w:p>
    <w:p w14:paraId="36C8C2C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verify(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).insert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(admin);</w:t>
      </w:r>
    </w:p>
    <w:p w14:paraId="4EE4844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2FB2766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6C74F72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5E3A73A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saveAdmin_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ThrowsExceptionOnDuplicateKey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03748BE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Admin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Admin(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null, "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testUser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", "password", "Test User", "test@example.com", null);</w:t>
      </w:r>
    </w:p>
    <w:p w14:paraId="29276DB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doThrow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new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DuplicateKeyException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("Duplicate Key")).when(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).insert(any(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Admin.class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));</w:t>
      </w:r>
    </w:p>
    <w:p w14:paraId="68A8CEA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assertThrows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LoginAcctAlreadyInUseException.class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, 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adminService.saveAdmin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(admin));</w:t>
      </w:r>
    </w:p>
    <w:p w14:paraId="2F0DFB2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46699A8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5C5A1B3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// -----------------------</w:t>
      </w:r>
    </w:p>
    <w:p w14:paraId="07D1DAB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18C0E6B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getAll_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ReturnsNonEmptyList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3B5ED4F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List&lt;Admin&gt;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expectedList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=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Arrays.asList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(new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Admin(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));</w:t>
      </w:r>
    </w:p>
    <w:p w14:paraId="401CD83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adminMapper.selectByExample(any())).thenReturn(expectedList);</w:t>
      </w:r>
    </w:p>
    <w:p w14:paraId="2D9F1FE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List&lt;Admin&gt;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resultList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=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adminService.getAll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);</w:t>
      </w:r>
      <w:proofErr w:type="gramEnd"/>
    </w:p>
    <w:p w14:paraId="4C96BE2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assertFalse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resultList.isEmpty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());</w:t>
      </w:r>
    </w:p>
    <w:p w14:paraId="4E0A8A1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05610BC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770D55D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// -----------------------</w:t>
      </w:r>
    </w:p>
    <w:p w14:paraId="55A3DC3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0A434D0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getAdminByLoginAcct_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Success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52ED9C8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String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loginAcct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= "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testUser</w:t>
      </w:r>
      <w:proofErr w:type="spellEnd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";</w:t>
      </w:r>
      <w:proofErr w:type="gramEnd"/>
    </w:p>
    <w:p w14:paraId="009A518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String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originPwd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= "password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";</w:t>
      </w:r>
      <w:proofErr w:type="gramEnd"/>
    </w:p>
    <w:p w14:paraId="3B36EFF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String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afterPwd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 = CrowdUtil.md5(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originPwd</w:t>
      </w:r>
      <w:proofErr w:type="spellEnd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);</w:t>
      </w:r>
      <w:proofErr w:type="gramEnd"/>
    </w:p>
    <w:p w14:paraId="45A02EC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adminMapper.selectByExample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(any())).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</w:p>
    <w:p w14:paraId="2D300E2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   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Collections.singletonList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(new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Admin(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1,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loginAcct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,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afterPwd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, "Test User", "test@example.com", null)));</w:t>
      </w:r>
    </w:p>
    <w:p w14:paraId="279C5B1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adminService.getAdminByLoginAcct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loginAcct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,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originPwd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));</w:t>
      </w:r>
    </w:p>
    <w:p w14:paraId="345F688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4B3A07D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0C4AB1A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288ED7A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getAdminByLoginAcct_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FailedLogin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0AF4A03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adminMapper.selectByExample(any())).thenReturn(Collections.emptyList());</w:t>
      </w:r>
    </w:p>
    <w:p w14:paraId="65B29FA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assertThrows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LoginFailedException.class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, 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adminService.getAdminByLoginAcct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("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wrongUser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", "password"));</w:t>
      </w:r>
    </w:p>
    <w:p w14:paraId="10A32BA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5ECD52D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05EF16E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// -----------------------</w:t>
      </w:r>
    </w:p>
    <w:p w14:paraId="404DB8B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00B40B7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lastRenderedPageBreak/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remove_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Success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1627A20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adminMapper.deleteByPrimaryKey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())).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(1);</w:t>
      </w:r>
    </w:p>
    <w:p w14:paraId="0980A8D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adminService.remove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(1));</w:t>
      </w:r>
    </w:p>
    <w:p w14:paraId="27D8FB9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4A3948C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12AAE0B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407B8E6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remove_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NonExistentAdmin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5F1372B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doThrow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new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RuntimeException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("Admin not found")).when(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deleteByPrimaryKey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());</w:t>
      </w:r>
    </w:p>
    <w:p w14:paraId="0824BA2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r w:rsidRPr="00457E95">
        <w:rPr>
          <w:rFonts w:ascii="Arial" w:hAnsi="Arial" w:cs="Arial"/>
          <w:sz w:val="20"/>
          <w:szCs w:val="16"/>
        </w:rPr>
        <w:t>// Так как метод не предполагает обработку исключений в случае отсутствия администратора, тестовый кейс</w:t>
      </w:r>
    </w:p>
    <w:p w14:paraId="04059A8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</w:rPr>
      </w:pPr>
      <w:r w:rsidRPr="00457E95">
        <w:rPr>
          <w:rFonts w:ascii="Arial" w:hAnsi="Arial" w:cs="Arial"/>
          <w:sz w:val="20"/>
          <w:szCs w:val="16"/>
        </w:rPr>
        <w:t xml:space="preserve">        // адаптирован под общий подход к исключениям</w:t>
      </w:r>
    </w:p>
    <w:p w14:paraId="6605B6E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assertThrows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RuntimeException.class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, 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adminService.remove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(-1));</w:t>
      </w:r>
    </w:p>
    <w:p w14:paraId="0447C7C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50C774F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0EDFA5A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// -----------------------</w:t>
      </w:r>
    </w:p>
    <w:p w14:paraId="34E3347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0B616F1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update_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Success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33EE6F8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adminMapper.updateByPrimaryKeySelective(any(Admin.class))).thenReturn(1);</w:t>
      </w:r>
    </w:p>
    <w:p w14:paraId="5D38BEF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adminService.update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(new Admin()));</w:t>
      </w:r>
    </w:p>
    <w:p w14:paraId="6503FE4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653EA1C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2ED0A9F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1615CA7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update_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ThrowsExceptionOnDuplicateKey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5D06021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doThrow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new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DuplicateKeyException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("Duplicate Key")).when(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</w:t>
      </w:r>
    </w:p>
    <w:p w14:paraId="4A8BF12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    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updateByPrimaryKeySelective</w:t>
      </w:r>
      <w:proofErr w:type="spellEnd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(any(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Admin.class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));</w:t>
      </w:r>
    </w:p>
    <w:p w14:paraId="75AFE84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assertThrows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proofErr w:type="gramEnd"/>
      <w:r w:rsidRPr="00457E95">
        <w:rPr>
          <w:rFonts w:ascii="Arial" w:hAnsi="Arial" w:cs="Arial"/>
          <w:sz w:val="20"/>
          <w:szCs w:val="16"/>
          <w:lang w:val="en-US"/>
        </w:rPr>
        <w:t>LoginAcctAlreadyInUseForUpdateException.class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, 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adminService.update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(new Admin()));</w:t>
      </w:r>
    </w:p>
    <w:p w14:paraId="786E7D4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41C7E68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2CE3A0A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// -----------------------</w:t>
      </w:r>
    </w:p>
    <w:p w14:paraId="33964DA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282DE19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saveAdminRoleRelationship_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SuccessWithNonEmptyList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033493E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deleteOLdRelationship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());</w:t>
      </w:r>
    </w:p>
    <w:p w14:paraId="131BFA2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insertNewRelationship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(),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anyList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());</w:t>
      </w:r>
    </w:p>
    <w:p w14:paraId="3357E10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adminService.saveAdminRoleRelationship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(1,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Arrays.asList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(1, 2, 3)));</w:t>
      </w:r>
    </w:p>
    <w:p w14:paraId="4D6122A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227C7C8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1CC2F30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@Test</w:t>
      </w:r>
    </w:p>
    <w:p w14:paraId="7DF3450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saveAdminRoleRelationship_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SuccessWithEmptyList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) {</w:t>
      </w:r>
    </w:p>
    <w:p w14:paraId="78AB77A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adminMapper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deleteOLdRelationship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());</w:t>
      </w:r>
    </w:p>
    <w:p w14:paraId="651938E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    </w:t>
      </w:r>
      <w:r w:rsidRPr="00457E95">
        <w:rPr>
          <w:rFonts w:ascii="Arial" w:hAnsi="Arial" w:cs="Arial"/>
          <w:sz w:val="20"/>
          <w:szCs w:val="16"/>
        </w:rPr>
        <w:t>// Поскольку в методе нет явной проверки на пустой список для вставки новых связей, предполагается, что операция</w:t>
      </w:r>
    </w:p>
    <w:p w14:paraId="13A9A30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</w:rPr>
      </w:pPr>
      <w:r w:rsidRPr="00457E95">
        <w:rPr>
          <w:rFonts w:ascii="Arial" w:hAnsi="Arial" w:cs="Arial"/>
          <w:sz w:val="20"/>
          <w:szCs w:val="16"/>
        </w:rPr>
        <w:t xml:space="preserve">        // просто не выполняется, не вызывая ошибок.</w:t>
      </w:r>
    </w:p>
    <w:p w14:paraId="6DE12A7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16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16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adminService.saveAdminRoleRelationship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 xml:space="preserve">(1, new </w:t>
      </w:r>
      <w:proofErr w:type="spellStart"/>
      <w:r w:rsidRPr="00457E95">
        <w:rPr>
          <w:rFonts w:ascii="Arial" w:hAnsi="Arial" w:cs="Arial"/>
          <w:sz w:val="20"/>
          <w:szCs w:val="16"/>
          <w:lang w:val="en-US"/>
        </w:rPr>
        <w:t>ArrayList</w:t>
      </w:r>
      <w:proofErr w:type="spellEnd"/>
      <w:r w:rsidRPr="00457E95">
        <w:rPr>
          <w:rFonts w:ascii="Arial" w:hAnsi="Arial" w:cs="Arial"/>
          <w:sz w:val="20"/>
          <w:szCs w:val="16"/>
          <w:lang w:val="en-US"/>
        </w:rPr>
        <w:t>&lt;&gt;()));</w:t>
      </w:r>
    </w:p>
    <w:p w14:paraId="722659D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}</w:t>
      </w:r>
    </w:p>
    <w:p w14:paraId="4452564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 xml:space="preserve">    // -----------------------</w:t>
      </w:r>
    </w:p>
    <w:p w14:paraId="25C4469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</w:p>
    <w:p w14:paraId="75D5118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457E95">
        <w:rPr>
          <w:rFonts w:ascii="Arial" w:hAnsi="Arial" w:cs="Arial"/>
          <w:sz w:val="20"/>
          <w:szCs w:val="16"/>
          <w:lang w:val="en-US"/>
        </w:rPr>
        <w:t>}</w:t>
      </w:r>
    </w:p>
    <w:p w14:paraId="0A0E5FDB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1507575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6B6D003" w14:textId="2755A7E5" w:rsidR="002577E1" w:rsidRPr="00457E95" w:rsidRDefault="002577E1" w:rsidP="004C1806">
      <w:pPr>
        <w:pStyle w:val="2"/>
        <w:rPr>
          <w:rFonts w:ascii="Arial" w:hAnsi="Arial"/>
          <w:lang w:val="en-US"/>
        </w:rPr>
      </w:pPr>
      <w:bookmarkStart w:id="26" w:name="_Toc162433652"/>
      <w:r w:rsidRPr="00457E95">
        <w:rPr>
          <w:rFonts w:ascii="Arial" w:hAnsi="Arial"/>
        </w:rPr>
        <w:t>Модульные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тесты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для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класса</w:t>
      </w:r>
      <w:r w:rsidRPr="00457E95">
        <w:rPr>
          <w:rFonts w:ascii="Arial" w:hAnsi="Arial"/>
          <w:lang w:val="en-US"/>
        </w:rPr>
        <w:t xml:space="preserve"> </w:t>
      </w:r>
      <w:proofErr w:type="spellStart"/>
      <w:r w:rsidRPr="00457E95">
        <w:rPr>
          <w:rFonts w:ascii="Arial" w:hAnsi="Arial"/>
          <w:lang w:val="en-US"/>
        </w:rPr>
        <w:t>AuthServiceImpl</w:t>
      </w:r>
      <w:bookmarkEnd w:id="26"/>
      <w:proofErr w:type="spellEnd"/>
    </w:p>
    <w:p w14:paraId="74F64D2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AuthServiceImplTest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27FB980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@Mock</w:t>
      </w:r>
    </w:p>
    <w:p w14:paraId="7A03447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authMapper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6A675F5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AC1E7E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@InjectMocks</w:t>
      </w:r>
    </w:p>
    <w:p w14:paraId="1BEB159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AuthServiceImpl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authService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24A8E97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F10AA3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@BeforeEach</w:t>
      </w:r>
    </w:p>
    <w:p w14:paraId="3D5E8D6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lastRenderedPageBreak/>
        <w:t xml:space="preserve">    public void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6F6322F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MockitoAnnotations.openMocks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(this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4940942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D8067E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21F94B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-----------</w:t>
      </w:r>
    </w:p>
    <w:p w14:paraId="2098EB0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@Test</w:t>
      </w:r>
    </w:p>
    <w:p w14:paraId="257C338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getAll_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ReturnsFullList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28D14AF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authMapper.selectByExample(any())).thenReturn(Collections.singletonList(new Auth()));</w:t>
      </w:r>
    </w:p>
    <w:p w14:paraId="00358A7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List&lt;Auth&gt;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authService.getAll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10D116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assertNotNull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(result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D617C0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assertFalse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6FDFF81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}</w:t>
      </w:r>
    </w:p>
    <w:p w14:paraId="7E3CE17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0A1A5A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545D16B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getAll_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ReturnsEmptyListWhenNoAuths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123E426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authMapper.selectByExample(any())).thenReturn(Collections.emptyList());</w:t>
      </w:r>
    </w:p>
    <w:p w14:paraId="7986446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List&lt;Auth&gt;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authService.getAll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EFA2AB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assertNotNull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(result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4E454A2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assertTrue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5339AEC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6F3CE0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232ECE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-----------</w:t>
      </w:r>
    </w:p>
    <w:p w14:paraId="66B7536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@Test</w:t>
      </w:r>
    </w:p>
    <w:p w14:paraId="2206749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getAssignedAuthIdByRoleId_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ReturnsIdList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6CB2F80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authMapper.selectAssignedAuthIdByRoleId(anyInt())).thenReturn(Collections.singletonList(1));</w:t>
      </w:r>
    </w:p>
    <w:p w14:paraId="28E303F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List&lt;Integer&gt;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authService.getAssignedAuthIdByRoleId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81BA3F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assertNotNull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(result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476D61D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assertFalse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4A504B2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}</w:t>
      </w:r>
    </w:p>
    <w:p w14:paraId="055FF84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DC47ED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064360D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getAssignedAuthIdByRoleId_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ReturnsEmptyListForNonExistentRole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61E6E44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authMapper.selectAssignedAuthIdByRoleId(anyInt())).thenReturn(Collections.emptyList());</w:t>
      </w:r>
    </w:p>
    <w:p w14:paraId="71D17A1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List&lt;Integer&gt;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authService.getAssignedAuthIdByRoleId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(-1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C46E5C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assertNotNull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(result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16EA008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assertTrue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2A21F5F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3E682F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D3AFCF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----------</w:t>
      </w:r>
    </w:p>
    <w:p w14:paraId="0B079BA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3DEA016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saveRoleAuthRelathinship_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SuccessWithNonEmptyList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5544695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Map&lt;String, List&lt;Integer&gt;&gt; map = new HashMap&lt;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);</w:t>
      </w:r>
    </w:p>
    <w:p w14:paraId="3C8A0CC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map.put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roleId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",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Collections.singletonList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(1));</w:t>
      </w:r>
    </w:p>
    <w:p w14:paraId="1719879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map.put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authIdArray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",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Collections.singletonList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(1));</w:t>
      </w:r>
    </w:p>
    <w:p w14:paraId="4973560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8B8A19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deleteOldRelationship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0E1BDD2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insertNewRelationship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anyList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5E00A71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18045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authService.saveRoleAuthRelathinship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(map));</w:t>
      </w:r>
    </w:p>
    <w:p w14:paraId="666B3A4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AA8546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6BA77E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1A9721F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saveRoleAuthRelathinship_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SuccessWithEmptyList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32FE4E3B" w14:textId="267A0A42" w:rsidR="002577E1" w:rsidRPr="00457E95" w:rsidRDefault="002577E1" w:rsidP="00DC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Map&lt;String, List&lt;Integer&gt;&gt; map = new HashMap&lt;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);</w:t>
      </w:r>
      <w:r w:rsidR="00DC614A" w:rsidRPr="00457E95">
        <w:rPr>
          <w:rFonts w:ascii="Arial" w:hAnsi="Arial" w:cs="Arial"/>
          <w:sz w:val="20"/>
          <w:szCs w:val="20"/>
          <w:lang w:val="en-US"/>
        </w:rPr>
        <w:tab/>
      </w:r>
    </w:p>
    <w:p w14:paraId="610BF6F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map.put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roleId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",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Collections.singletonList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(1));</w:t>
      </w:r>
    </w:p>
    <w:p w14:paraId="230D364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map.put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authIdArray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",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Collections.emptyList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4CE8C4A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8CDC3C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deleteOldRelationship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28DC026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B551F3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authService.saveRoleAuthRelathinship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(map));</w:t>
      </w:r>
    </w:p>
    <w:p w14:paraId="2B9AFC6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3D21EE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EF8B78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06A5524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saveRoleAuthRelathinship_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InvalidKeyInMap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0F52CD1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Map&lt;String, List&lt;Integer&gt;&gt; map = new HashMap&lt;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);</w:t>
      </w:r>
    </w:p>
    <w:p w14:paraId="76925D3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map.put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wrongKey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",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Collections.singletonList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(1));</w:t>
      </w:r>
    </w:p>
    <w:p w14:paraId="680E145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F2F2B0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457E95">
        <w:rPr>
          <w:rFonts w:ascii="Arial" w:hAnsi="Arial" w:cs="Arial"/>
          <w:sz w:val="20"/>
          <w:szCs w:val="20"/>
        </w:rPr>
        <w:t>// Настройка и ожидание не требуется, так как метод не будет вызван из-за неправильного ключа</w:t>
      </w:r>
    </w:p>
    <w:p w14:paraId="4F930BE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3B8A4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assertThrows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Exception.class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, 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authService.saveRoleAuthRelathinship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(map));</w:t>
      </w:r>
    </w:p>
    <w:p w14:paraId="2234DA4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0A7964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83C5D7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5EDA388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saveRoleAuthRelathinship_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NullMap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74B789E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assertThrows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NullPointerException.class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, 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authService.saveRoleAuthRelathinship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(null));</w:t>
      </w:r>
    </w:p>
    <w:p w14:paraId="403159B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04BF81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D790A5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}</w:t>
      </w:r>
    </w:p>
    <w:p w14:paraId="678F1EE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BAE862A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 w:eastAsia="zh-CN"/>
        </w:rPr>
      </w:pPr>
    </w:p>
    <w:p w14:paraId="215DF258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C26E1D4" w14:textId="309A0C99" w:rsidR="002577E1" w:rsidRPr="00457E95" w:rsidRDefault="002577E1" w:rsidP="004C1806">
      <w:pPr>
        <w:pStyle w:val="2"/>
        <w:rPr>
          <w:rFonts w:ascii="Arial" w:hAnsi="Arial"/>
          <w:lang w:val="en-US"/>
        </w:rPr>
      </w:pPr>
      <w:bookmarkStart w:id="27" w:name="_Toc162433653"/>
      <w:r w:rsidRPr="00457E95">
        <w:rPr>
          <w:rFonts w:ascii="Arial" w:hAnsi="Arial"/>
        </w:rPr>
        <w:t>Модульные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тесты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для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класса</w:t>
      </w:r>
      <w:r w:rsidRPr="00457E95">
        <w:rPr>
          <w:rFonts w:ascii="Arial" w:hAnsi="Arial"/>
          <w:lang w:val="en-US"/>
        </w:rPr>
        <w:t xml:space="preserve"> </w:t>
      </w:r>
      <w:proofErr w:type="spellStart"/>
      <w:r w:rsidRPr="00457E95">
        <w:rPr>
          <w:rFonts w:ascii="Arial" w:hAnsi="Arial"/>
          <w:lang w:val="en-US"/>
        </w:rPr>
        <w:t>RoleServiceImpl</w:t>
      </w:r>
      <w:bookmarkEnd w:id="27"/>
      <w:proofErr w:type="spellEnd"/>
    </w:p>
    <w:p w14:paraId="6AB23CE8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7B85F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RoleServiceImplTest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6ACFBB2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@Mock</w:t>
      </w:r>
    </w:p>
    <w:p w14:paraId="3E4AF61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roleMapper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5CCFE28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E32B09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@InjectMocks</w:t>
      </w:r>
    </w:p>
    <w:p w14:paraId="69AD25E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RoleServiceImpl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roleService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3294370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B11050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@BeforeEach</w:t>
      </w:r>
    </w:p>
    <w:p w14:paraId="56F9C6F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4751BB6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MockitoAnnotations.openMocks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(this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590476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B10D99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079650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</w:t>
      </w:r>
    </w:p>
    <w:p w14:paraId="0C24B2B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76E866F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getPageInfo_ValidParameters_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ReturnsCorrectData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4CC3588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List&lt;Role&gt;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expectedRoles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Arrays.asList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Role(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), new Role());</w:t>
      </w:r>
    </w:p>
    <w:p w14:paraId="7D2795B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roleMapper.selectRoleByKeyword(anyString())).thenReturn(expectedRoles);</w:t>
      </w:r>
    </w:p>
    <w:p w14:paraId="72A8996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PageInfo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&lt;Role&gt;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roleService.getPageInfo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(1, 10, "admin"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4911D62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assertNotNull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result.getList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(), "Result list should not be null!");</w:t>
      </w:r>
    </w:p>
    <w:p w14:paraId="4C51E9B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assertEquals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2,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result.getList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().size());</w:t>
      </w:r>
    </w:p>
    <w:p w14:paraId="7D7EFC5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BA4B6E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08C50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707AAD7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getPageInfo_IncorrectParameters_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ReturnsDefaultBehaviour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2D5CF8C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roleService.getPageInfo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(-1, -10, "admin"));</w:t>
      </w:r>
    </w:p>
    <w:p w14:paraId="62C1E38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343ADE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745A2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</w:t>
      </w:r>
    </w:p>
    <w:p w14:paraId="08B36A1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65F947E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saveRole_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SuccessWithCorrectData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27490D9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Role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Role(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null, "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newRole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");</w:t>
      </w:r>
    </w:p>
    <w:p w14:paraId="389B201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roleService.saveRole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(role));</w:t>
      </w:r>
    </w:p>
    <w:p w14:paraId="3229E73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C982E4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53438F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7F79B65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saveRole_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FailsWithIncorrectData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7B550F4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roleService.saveRole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(null)); // </w:t>
      </w:r>
      <w:r w:rsidRPr="00457E95">
        <w:rPr>
          <w:rFonts w:ascii="Arial" w:hAnsi="Arial" w:cs="Arial"/>
          <w:sz w:val="20"/>
          <w:szCs w:val="20"/>
        </w:rPr>
        <w:t>Допуская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, </w:t>
      </w:r>
      <w:r w:rsidRPr="00457E95">
        <w:rPr>
          <w:rFonts w:ascii="Arial" w:hAnsi="Arial" w:cs="Arial"/>
          <w:sz w:val="20"/>
          <w:szCs w:val="20"/>
        </w:rPr>
        <w:t>что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обработка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исключений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происходит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на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уровне</w:t>
      </w:r>
    </w:p>
    <w:p w14:paraId="09390C2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lastRenderedPageBreak/>
        <w:t xml:space="preserve">        // mapper</w:t>
      </w:r>
    </w:p>
    <w:p w14:paraId="6C945F3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316283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411681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</w:t>
      </w:r>
    </w:p>
    <w:p w14:paraId="3AD26D2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35B3541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updateRole_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Success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3BAE53D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Role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Role(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1, "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updatedRole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");</w:t>
      </w:r>
    </w:p>
    <w:p w14:paraId="29D35C9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roleService.updateRole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(role));</w:t>
      </w:r>
    </w:p>
    <w:p w14:paraId="2C94B00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F31D0D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52588D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5BFF9DE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public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updateRole_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FailsWithIncorrectData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7859CC8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Role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Role(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null, null); // </w:t>
      </w:r>
      <w:r w:rsidRPr="00457E95">
        <w:rPr>
          <w:rFonts w:ascii="Arial" w:hAnsi="Arial" w:cs="Arial"/>
          <w:sz w:val="20"/>
          <w:szCs w:val="20"/>
        </w:rPr>
        <w:t>Предполагая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некорректность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данных</w:t>
      </w:r>
    </w:p>
    <w:p w14:paraId="2807816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roleService.updateRole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(role)); // </w:t>
      </w:r>
      <w:r w:rsidRPr="00457E95">
        <w:rPr>
          <w:rFonts w:ascii="Arial" w:hAnsi="Arial" w:cs="Arial"/>
          <w:sz w:val="20"/>
          <w:szCs w:val="20"/>
        </w:rPr>
        <w:t>Обработка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ошибок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не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описана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, </w:t>
      </w:r>
      <w:r w:rsidRPr="00457E95">
        <w:rPr>
          <w:rFonts w:ascii="Arial" w:hAnsi="Arial" w:cs="Arial"/>
          <w:sz w:val="20"/>
          <w:szCs w:val="20"/>
        </w:rPr>
        <w:t>предполагаем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стандартное</w:t>
      </w:r>
    </w:p>
    <w:p w14:paraId="42FC0EB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// </w:t>
      </w:r>
      <w:r w:rsidRPr="00457E95">
        <w:rPr>
          <w:rFonts w:ascii="Arial" w:hAnsi="Arial" w:cs="Arial"/>
          <w:sz w:val="20"/>
          <w:szCs w:val="20"/>
        </w:rPr>
        <w:t>поведение</w:t>
      </w:r>
    </w:p>
    <w:p w14:paraId="5ACDEC4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8ED6F0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7C92B3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//     -----</w:t>
      </w:r>
    </w:p>
    <w:p w14:paraId="3B8BEEB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@Test</w:t>
      </w:r>
    </w:p>
    <w:p w14:paraId="0251C77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removeRole_ValidIdList_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RemovesSuccessfully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165EB43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deleteByExample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(any());</w:t>
      </w:r>
    </w:p>
    <w:p w14:paraId="4A3394F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roleMapper.deleteByExample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(any())).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(1);</w:t>
      </w:r>
    </w:p>
    <w:p w14:paraId="37E6BE6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roleService.removeRole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Arrays.asList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(1, 2, 3)));</w:t>
      </w:r>
    </w:p>
    <w:p w14:paraId="2A23DDE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}</w:t>
      </w:r>
    </w:p>
    <w:p w14:paraId="3D05726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503118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31C3D9F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removeRole_EmptyIdList_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ThrowsNoException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418D602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roleService.removeRole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&lt;&gt;()));</w:t>
      </w:r>
    </w:p>
    <w:p w14:paraId="67AE6AF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94A8BC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// --------</w:t>
      </w:r>
    </w:p>
    <w:p w14:paraId="2BE1296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@Test</w:t>
      </w:r>
    </w:p>
    <w:p w14:paraId="77FE6BF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getAssignedRole_ValidAdminId_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ReturnsRoles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7682011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roleMapper.selectAssignedRole(anyInt())).thenReturn(Arrays.asList(new Role(), new Role()));</w:t>
      </w:r>
    </w:p>
    <w:p w14:paraId="74706EB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List&lt;Role&gt;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roleService.getAssignedRole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185599C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assertNotNull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(result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6F98C5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assertEquals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2,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result.size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4E8A852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}</w:t>
      </w:r>
    </w:p>
    <w:p w14:paraId="332414C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A3E9CD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1F13CFE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getUnAssignedRole_ValidAdminId_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ReturnsRoles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561C9F8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roleMapper.selectUnAssignedRole(anyInt())).thenReturn(Arrays.asList(new Role(), new Role()));</w:t>
      </w:r>
    </w:p>
    <w:p w14:paraId="23219FA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List&lt;Role&gt;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roleService.getUnAssignedRole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5BF631F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assertNotNull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(result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EE8A7D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assertEquals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2,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result.size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0E7B3F9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94359F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7DE8DC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4FF2D91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getAssignedRole_InvalidAdminId_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ReturnsEmptyList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327F75F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roleMapper.selectAssignedRole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&lt;&gt;());</w:t>
      </w:r>
    </w:p>
    <w:p w14:paraId="5EDC5A9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List&lt;Role&gt;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roleService.getAssignedRole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(-1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468B597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assertTrue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6AF446E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85104D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733FFA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40E2949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getUnAssignedRole_InvalidAdminId_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ReturnsEmptyList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4F6A205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roleMapper.selectUnAssignedRole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&lt;&gt;());</w:t>
      </w:r>
    </w:p>
    <w:p w14:paraId="3566B29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List&lt;Role&gt;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roleService.getUnAssignedRole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(-1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3FDF468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assertTrue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());</w:t>
      </w:r>
    </w:p>
    <w:p w14:paraId="0DF0D375" w14:textId="5B50DC63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zh-CN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AECD92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>}</w:t>
      </w:r>
    </w:p>
    <w:p w14:paraId="7FA2E358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6F897D0" w14:textId="1AB7A8FD" w:rsidR="002577E1" w:rsidRPr="00457E95" w:rsidRDefault="002577E1" w:rsidP="004C1806">
      <w:pPr>
        <w:pStyle w:val="2"/>
        <w:rPr>
          <w:rFonts w:ascii="Arial" w:hAnsi="Arial"/>
          <w:lang w:val="en-US"/>
        </w:rPr>
      </w:pPr>
      <w:bookmarkStart w:id="28" w:name="_Toc162433654"/>
      <w:r w:rsidRPr="00457E95">
        <w:rPr>
          <w:rFonts w:ascii="Arial" w:hAnsi="Arial"/>
        </w:rPr>
        <w:t>Модульные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тесты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для</w:t>
      </w:r>
      <w:r w:rsidRPr="00457E95">
        <w:rPr>
          <w:rFonts w:ascii="Arial" w:hAnsi="Arial"/>
          <w:lang w:val="en-US"/>
        </w:rPr>
        <w:t xml:space="preserve"> </w:t>
      </w:r>
      <w:r w:rsidRPr="00457E95">
        <w:rPr>
          <w:rFonts w:ascii="Arial" w:hAnsi="Arial"/>
        </w:rPr>
        <w:t>класса</w:t>
      </w:r>
      <w:r w:rsidRPr="00457E95">
        <w:rPr>
          <w:rFonts w:ascii="Arial" w:hAnsi="Arial"/>
          <w:lang w:val="en-US"/>
        </w:rPr>
        <w:t xml:space="preserve"> </w:t>
      </w:r>
      <w:proofErr w:type="spellStart"/>
      <w:r w:rsidRPr="00457E95">
        <w:rPr>
          <w:rFonts w:ascii="Arial" w:hAnsi="Arial"/>
          <w:lang w:val="en-US"/>
        </w:rPr>
        <w:t>MenuServiceImpl</w:t>
      </w:r>
      <w:bookmarkEnd w:id="28"/>
      <w:proofErr w:type="spellEnd"/>
    </w:p>
    <w:p w14:paraId="49F23E93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D5779A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MenuServiceImplTest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4FE3A76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B9923A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@Mock</w:t>
      </w:r>
    </w:p>
    <w:p w14:paraId="6CF9C1B0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44887F3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3861C3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@InjectMocks</w:t>
      </w:r>
    </w:p>
    <w:p w14:paraId="0AF4D6F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private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MenuServiceImpl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menuService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6DE6FCD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17FD39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@BeforeEach</w:t>
      </w:r>
    </w:p>
    <w:p w14:paraId="2FE6681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setUp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3533C7F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MockitoAnnotations.openMocks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(this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1E8C375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434A75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304125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----------------</w:t>
      </w:r>
    </w:p>
    <w:p w14:paraId="7E41533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2B23939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getAll_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ReturnsFullList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0EE203D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menuMapper.selectByExample(any())).thenReturn(Collections.singletonList(new Menu()));</w:t>
      </w:r>
    </w:p>
    <w:p w14:paraId="0FBB005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List&lt;Menu&gt;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menuService.getAll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1409C9C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assertFalse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(), "The result should not be empty when menus exist");</w:t>
      </w:r>
    </w:p>
    <w:p w14:paraId="568E908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64BCF4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55BCC2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7DB2F90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getAll_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ReturnsEmptyListWhenNoMenus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5609A3F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menuMapper.selectByExample(any())).thenReturn(Collections.emptyList());</w:t>
      </w:r>
    </w:p>
    <w:p w14:paraId="4AE3392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List&lt;Menu&gt; result =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menuService.getAll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A15716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assertTrue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result.isEmpty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(), "The result should be empty when no menus exist");</w:t>
      </w:r>
    </w:p>
    <w:p w14:paraId="73AB5DA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03460C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4708F7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----------------</w:t>
      </w:r>
    </w:p>
    <w:p w14:paraId="2D3CFA1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1753E64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saveMenu_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SuccessfullySavesMenu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08B51C8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Menu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);</w:t>
      </w:r>
    </w:p>
    <w:p w14:paraId="2714943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menu.setName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("New Menu");</w:t>
      </w:r>
    </w:p>
    <w:p w14:paraId="5B865FF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//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doNothing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).when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menuMapper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).insert(any(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Menu.class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));</w:t>
      </w:r>
    </w:p>
    <w:p w14:paraId="4D1C4EB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menuMapper.insert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(any(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Menu.class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))).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(1);</w:t>
      </w:r>
    </w:p>
    <w:p w14:paraId="5205717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menuService.saveMenu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(menu));</w:t>
      </w:r>
    </w:p>
    <w:p w14:paraId="35DFB788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2909E31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111AA1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7DB6606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saveMenu_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FailsWithInvalidData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589E71B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menuService.saveMenu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(null), "Saving null should not throw an exception");</w:t>
      </w:r>
    </w:p>
    <w:p w14:paraId="517E63C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8C5EC3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C047CB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----------------------</w:t>
      </w:r>
    </w:p>
    <w:p w14:paraId="33310D8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7BE11C2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updateMenu_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SuccessfullyUpdatesMenu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060301A2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Menu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);</w:t>
      </w:r>
    </w:p>
    <w:p w14:paraId="3C624D2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menu.setId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(1);</w:t>
      </w:r>
    </w:p>
    <w:p w14:paraId="223614C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menu.setName</w:t>
      </w:r>
      <w:proofErr w:type="spellEnd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("Updated Menu");</w:t>
      </w:r>
    </w:p>
    <w:p w14:paraId="0FC7E0B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menuMapper.updateByPrimaryKeySelective(any(Menu.class))).thenReturn(1);</w:t>
      </w:r>
    </w:p>
    <w:p w14:paraId="0203F4A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menuService.updateMenu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(menu));</w:t>
      </w:r>
    </w:p>
    <w:p w14:paraId="6CCDFC1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54CF27F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3FFD185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6815BDEB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updateMenu_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FailsWithInvalidData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2523E21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Menu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Menu(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); // </w:t>
      </w:r>
      <w:r w:rsidRPr="00457E95">
        <w:rPr>
          <w:rFonts w:ascii="Arial" w:hAnsi="Arial" w:cs="Arial"/>
          <w:sz w:val="20"/>
          <w:szCs w:val="20"/>
        </w:rPr>
        <w:t>Например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, </w:t>
      </w:r>
      <w:r w:rsidRPr="00457E95">
        <w:rPr>
          <w:rFonts w:ascii="Arial" w:hAnsi="Arial" w:cs="Arial"/>
          <w:sz w:val="20"/>
          <w:szCs w:val="20"/>
        </w:rPr>
        <w:t>без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</w:t>
      </w:r>
      <w:r w:rsidRPr="00457E95">
        <w:rPr>
          <w:rFonts w:ascii="Arial" w:hAnsi="Arial" w:cs="Arial"/>
          <w:sz w:val="20"/>
          <w:szCs w:val="20"/>
        </w:rPr>
        <w:t>установленного</w:t>
      </w:r>
      <w:r w:rsidRPr="00457E95">
        <w:rPr>
          <w:rFonts w:ascii="Arial" w:hAnsi="Arial" w:cs="Arial"/>
          <w:sz w:val="20"/>
          <w:szCs w:val="20"/>
          <w:lang w:val="en-US"/>
        </w:rPr>
        <w:t xml:space="preserve"> ID</w:t>
      </w:r>
    </w:p>
    <w:p w14:paraId="6CA4B67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menuService.updateMenu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(menu),</w:t>
      </w:r>
    </w:p>
    <w:p w14:paraId="05F9AD1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    "Updating menu without ID should not throw an exception"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5672BA9A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A6D7EF7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5AC751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// ----------------------</w:t>
      </w:r>
    </w:p>
    <w:p w14:paraId="6415B9E4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3089504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removeMenu_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SuccessfullyRemovesMenu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>) {</w:t>
      </w:r>
    </w:p>
    <w:p w14:paraId="1EDA3FB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CBFE1E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when(</w:t>
      </w:r>
      <w:proofErr w:type="spellStart"/>
      <w:proofErr w:type="gramEnd"/>
      <w:r w:rsidRPr="00457E95">
        <w:rPr>
          <w:rFonts w:ascii="Arial" w:hAnsi="Arial" w:cs="Arial"/>
          <w:sz w:val="20"/>
          <w:szCs w:val="20"/>
          <w:lang w:val="en-US"/>
        </w:rPr>
        <w:t>menuMapper.deleteByPrimaryKey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anyInt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())).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thenReturn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(1);</w:t>
      </w:r>
    </w:p>
    <w:p w14:paraId="6DE0912C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menuService.removeMenu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(1));</w:t>
      </w:r>
    </w:p>
    <w:p w14:paraId="5B2E41B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89CDA23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469287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142161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@Test</w:t>
      </w:r>
    </w:p>
    <w:p w14:paraId="3F56B81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void removeMenu_FailsWithNonexistentId002() {</w:t>
      </w:r>
    </w:p>
    <w:p w14:paraId="7CE2141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assertDoesNotThrow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7E95">
        <w:rPr>
          <w:rFonts w:ascii="Arial" w:hAnsi="Arial" w:cs="Arial"/>
          <w:sz w:val="20"/>
          <w:szCs w:val="20"/>
          <w:lang w:val="en-US"/>
        </w:rPr>
        <w:t xml:space="preserve">() -&gt; </w:t>
      </w:r>
      <w:proofErr w:type="spellStart"/>
      <w:r w:rsidRPr="00457E95">
        <w:rPr>
          <w:rFonts w:ascii="Arial" w:hAnsi="Arial" w:cs="Arial"/>
          <w:sz w:val="20"/>
          <w:szCs w:val="20"/>
          <w:lang w:val="en-US"/>
        </w:rPr>
        <w:t>menuService.removeMenu</w:t>
      </w:r>
      <w:proofErr w:type="spellEnd"/>
      <w:r w:rsidRPr="00457E95">
        <w:rPr>
          <w:rFonts w:ascii="Arial" w:hAnsi="Arial" w:cs="Arial"/>
          <w:sz w:val="20"/>
          <w:szCs w:val="20"/>
          <w:lang w:val="en-US"/>
        </w:rPr>
        <w:t>(-1),</w:t>
      </w:r>
    </w:p>
    <w:p w14:paraId="082A85BD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            "Removing menu with nonexistent ID should not throw an exception"</w:t>
      </w:r>
      <w:proofErr w:type="gramStart"/>
      <w:r w:rsidRPr="00457E95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62595809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7E9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57E95">
        <w:rPr>
          <w:rFonts w:ascii="Arial" w:hAnsi="Arial" w:cs="Arial"/>
          <w:sz w:val="20"/>
          <w:szCs w:val="20"/>
        </w:rPr>
        <w:t xml:space="preserve">}    </w:t>
      </w:r>
    </w:p>
    <w:p w14:paraId="189329D6" w14:textId="77777777" w:rsidR="002577E1" w:rsidRPr="00457E95" w:rsidRDefault="002577E1" w:rsidP="000D48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7E95">
        <w:rPr>
          <w:rFonts w:ascii="Arial" w:hAnsi="Arial" w:cs="Arial"/>
          <w:sz w:val="20"/>
          <w:szCs w:val="20"/>
        </w:rPr>
        <w:t>}</w:t>
      </w:r>
    </w:p>
    <w:p w14:paraId="60B8C50A" w14:textId="77777777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41C2F6" w14:textId="0F5A4C34" w:rsidR="002577E1" w:rsidRPr="00457E9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2577E1" w:rsidRPr="00457E95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2D48" w14:textId="77777777" w:rsidR="009D2EE7" w:rsidRDefault="009D2EE7" w:rsidP="002A3BDB">
      <w:pPr>
        <w:spacing w:after="0" w:line="240" w:lineRule="auto"/>
      </w:pPr>
      <w:r>
        <w:separator/>
      </w:r>
    </w:p>
  </w:endnote>
  <w:endnote w:type="continuationSeparator" w:id="0">
    <w:p w14:paraId="564F9FC6" w14:textId="77777777" w:rsidR="009D2EE7" w:rsidRDefault="009D2EE7" w:rsidP="002A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127715"/>
      <w:docPartObj>
        <w:docPartGallery w:val="Page Numbers (Bottom of Page)"/>
        <w:docPartUnique/>
      </w:docPartObj>
    </w:sdtPr>
    <w:sdtContent>
      <w:p w14:paraId="6214800F" w14:textId="022A0940" w:rsidR="007F032B" w:rsidRDefault="00664D05" w:rsidP="00DC614A">
        <w:pPr>
          <w:pStyle w:val="aa"/>
          <w:jc w:val="center"/>
        </w:pPr>
        <w:r w:rsidRPr="00DC614A">
          <w:rPr>
            <w:sz w:val="20"/>
            <w:szCs w:val="20"/>
          </w:rPr>
          <w:fldChar w:fldCharType="begin"/>
        </w:r>
        <w:r w:rsidRPr="00DC614A">
          <w:rPr>
            <w:sz w:val="20"/>
            <w:szCs w:val="20"/>
          </w:rPr>
          <w:instrText>PAGE   \* MERGEFORMAT</w:instrText>
        </w:r>
        <w:r w:rsidRPr="00DC614A">
          <w:rPr>
            <w:sz w:val="20"/>
            <w:szCs w:val="20"/>
          </w:rPr>
          <w:fldChar w:fldCharType="separate"/>
        </w:r>
        <w:r w:rsidRPr="00DC614A">
          <w:rPr>
            <w:sz w:val="20"/>
            <w:szCs w:val="20"/>
          </w:rPr>
          <w:t>2</w:t>
        </w:r>
        <w:r w:rsidRPr="00DC614A"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5B13" w14:textId="77777777" w:rsidR="003B1889" w:rsidRDefault="003B1889" w:rsidP="003B1889">
    <w:pPr>
      <w:pStyle w:val="11"/>
      <w:jc w:val="center"/>
      <w:rPr>
        <w:rFonts w:cs="Times New Roman"/>
      </w:rPr>
    </w:pPr>
    <w:r>
      <w:rPr>
        <w:rFonts w:cs="Times New Roman"/>
      </w:rPr>
      <w:t>Санкт-Петербург</w:t>
    </w:r>
  </w:p>
  <w:p w14:paraId="6EF9A9D6" w14:textId="77777777" w:rsidR="003B1889" w:rsidRDefault="003B1889" w:rsidP="003B1889">
    <w:pPr>
      <w:pStyle w:val="11"/>
      <w:jc w:val="center"/>
    </w:pPr>
    <w:r>
      <w:rPr>
        <w:rFonts w:cs="Times New Roman"/>
      </w:rPr>
      <w:t>20</w:t>
    </w:r>
    <w:r w:rsidR="005441D6">
      <w:rPr>
        <w:rFonts w:cs="Times New Roman"/>
      </w:rPr>
      <w:t>2</w:t>
    </w:r>
    <w:r w:rsidR="00670960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E4E6" w14:textId="77777777" w:rsidR="009D2EE7" w:rsidRDefault="009D2EE7" w:rsidP="002A3BDB">
      <w:pPr>
        <w:spacing w:after="0" w:line="240" w:lineRule="auto"/>
      </w:pPr>
      <w:r>
        <w:separator/>
      </w:r>
    </w:p>
  </w:footnote>
  <w:footnote w:type="continuationSeparator" w:id="0">
    <w:p w14:paraId="20CD57BF" w14:textId="77777777" w:rsidR="009D2EE7" w:rsidRDefault="009D2EE7" w:rsidP="002A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E020" w14:textId="77777777" w:rsidR="007F032B" w:rsidRDefault="007020BF">
    <w:pPr>
      <w:pStyle w:val="12"/>
      <w:jc w:val="center"/>
      <w:rPr>
        <w:rFonts w:cs="Times New Roman"/>
      </w:rPr>
    </w:pPr>
    <w:r>
      <w:rPr>
        <w:rFonts w:cs="Times New Roman"/>
      </w:rPr>
      <w:t>Санкт-Петербургский политехнический университет Петра Великого</w:t>
    </w:r>
  </w:p>
  <w:p w14:paraId="159E040B" w14:textId="77777777" w:rsidR="007F032B" w:rsidRPr="00670960" w:rsidRDefault="007020BF">
    <w:pPr>
      <w:pStyle w:val="12"/>
      <w:jc w:val="center"/>
      <w:rPr>
        <w:rFonts w:cs="Times New Roman"/>
      </w:rPr>
    </w:pPr>
    <w:r w:rsidRPr="00202AEC">
      <w:rPr>
        <w:rFonts w:cs="Times New Roman"/>
      </w:rPr>
      <w:t xml:space="preserve">Институт компьютерный наук и </w:t>
    </w:r>
    <w:r w:rsidR="00202AEC" w:rsidRPr="00202AEC">
      <w:rPr>
        <w:rFonts w:cs="Times New Roman"/>
      </w:rPr>
      <w:t>кибербезопасности</w:t>
    </w:r>
  </w:p>
  <w:p w14:paraId="6A0DDA5B" w14:textId="77777777" w:rsidR="007F032B" w:rsidRPr="00202AEC" w:rsidRDefault="007020BF">
    <w:pPr>
      <w:pStyle w:val="12"/>
      <w:jc w:val="center"/>
      <w:rPr>
        <w:b/>
        <w:bCs/>
      </w:rPr>
    </w:pPr>
    <w:r w:rsidRPr="00202AEC">
      <w:rPr>
        <w:rFonts w:cs="Times New Roman"/>
        <w:b/>
        <w:bCs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299"/>
    <w:multiLevelType w:val="multilevel"/>
    <w:tmpl w:val="43D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F0641"/>
    <w:multiLevelType w:val="hybridMultilevel"/>
    <w:tmpl w:val="AE768A4E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3230E76"/>
    <w:multiLevelType w:val="hybridMultilevel"/>
    <w:tmpl w:val="F6D26182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28393B"/>
    <w:multiLevelType w:val="hybridMultilevel"/>
    <w:tmpl w:val="A1247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70829"/>
    <w:multiLevelType w:val="hybridMultilevel"/>
    <w:tmpl w:val="568EE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C170F"/>
    <w:multiLevelType w:val="hybridMultilevel"/>
    <w:tmpl w:val="BA76A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47D3E"/>
    <w:multiLevelType w:val="hybridMultilevel"/>
    <w:tmpl w:val="7C6246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4C57AB"/>
    <w:multiLevelType w:val="hybridMultilevel"/>
    <w:tmpl w:val="1478C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559BB"/>
    <w:multiLevelType w:val="hybridMultilevel"/>
    <w:tmpl w:val="5E904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006B0"/>
    <w:multiLevelType w:val="hybridMultilevel"/>
    <w:tmpl w:val="6956638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1A863A9F"/>
    <w:multiLevelType w:val="multilevel"/>
    <w:tmpl w:val="69880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63E57"/>
    <w:multiLevelType w:val="hybridMultilevel"/>
    <w:tmpl w:val="99167F60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2" w15:restartNumberingAfterBreak="0">
    <w:nsid w:val="1ED21842"/>
    <w:multiLevelType w:val="hybridMultilevel"/>
    <w:tmpl w:val="A3C8D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936E7"/>
    <w:multiLevelType w:val="hybridMultilevel"/>
    <w:tmpl w:val="E9D09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52FCD"/>
    <w:multiLevelType w:val="hybridMultilevel"/>
    <w:tmpl w:val="08782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D2329"/>
    <w:multiLevelType w:val="hybridMultilevel"/>
    <w:tmpl w:val="1BFE5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C0FE9"/>
    <w:multiLevelType w:val="hybridMultilevel"/>
    <w:tmpl w:val="22A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F3392"/>
    <w:multiLevelType w:val="multilevel"/>
    <w:tmpl w:val="5ABC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9B1565"/>
    <w:multiLevelType w:val="hybridMultilevel"/>
    <w:tmpl w:val="EF08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171CF"/>
    <w:multiLevelType w:val="hybridMultilevel"/>
    <w:tmpl w:val="D842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003BAB"/>
    <w:multiLevelType w:val="hybridMultilevel"/>
    <w:tmpl w:val="7BF0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93426"/>
    <w:multiLevelType w:val="hybridMultilevel"/>
    <w:tmpl w:val="A3EC4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D224C"/>
    <w:multiLevelType w:val="hybridMultilevel"/>
    <w:tmpl w:val="04580938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3" w15:restartNumberingAfterBreak="0">
    <w:nsid w:val="31DC0CFF"/>
    <w:multiLevelType w:val="hybridMultilevel"/>
    <w:tmpl w:val="AE487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62CB3"/>
    <w:multiLevelType w:val="hybridMultilevel"/>
    <w:tmpl w:val="2274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C50F9C"/>
    <w:multiLevelType w:val="multilevel"/>
    <w:tmpl w:val="104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435460"/>
    <w:multiLevelType w:val="hybridMultilevel"/>
    <w:tmpl w:val="F4CCD6EE"/>
    <w:lvl w:ilvl="0" w:tplc="FFFFFFFF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379F1730"/>
    <w:multiLevelType w:val="hybridMultilevel"/>
    <w:tmpl w:val="68EEF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714107"/>
    <w:multiLevelType w:val="hybridMultilevel"/>
    <w:tmpl w:val="BC1AB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F2B61"/>
    <w:multiLevelType w:val="hybridMultilevel"/>
    <w:tmpl w:val="4C4A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564786"/>
    <w:multiLevelType w:val="hybridMultilevel"/>
    <w:tmpl w:val="E9284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830DD3"/>
    <w:multiLevelType w:val="hybridMultilevel"/>
    <w:tmpl w:val="0E3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6A1869"/>
    <w:multiLevelType w:val="hybridMultilevel"/>
    <w:tmpl w:val="30B4D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085F1C"/>
    <w:multiLevelType w:val="hybridMultilevel"/>
    <w:tmpl w:val="17547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9A5309"/>
    <w:multiLevelType w:val="hybridMultilevel"/>
    <w:tmpl w:val="2D20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E309C3"/>
    <w:multiLevelType w:val="hybridMultilevel"/>
    <w:tmpl w:val="690E9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871957"/>
    <w:multiLevelType w:val="hybridMultilevel"/>
    <w:tmpl w:val="C3144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971AD9"/>
    <w:multiLevelType w:val="hybridMultilevel"/>
    <w:tmpl w:val="7164653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810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4B523C90"/>
    <w:multiLevelType w:val="hybridMultilevel"/>
    <w:tmpl w:val="64E66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B55D8B"/>
    <w:multiLevelType w:val="multilevel"/>
    <w:tmpl w:val="D6D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0C0522"/>
    <w:multiLevelType w:val="hybridMultilevel"/>
    <w:tmpl w:val="10201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B47176"/>
    <w:multiLevelType w:val="hybridMultilevel"/>
    <w:tmpl w:val="0AEC70A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B80E73"/>
    <w:multiLevelType w:val="hybridMultilevel"/>
    <w:tmpl w:val="0C16F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7B0780"/>
    <w:multiLevelType w:val="hybridMultilevel"/>
    <w:tmpl w:val="0EC29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DE1AC6"/>
    <w:multiLevelType w:val="hybridMultilevel"/>
    <w:tmpl w:val="9D10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6E229A"/>
    <w:multiLevelType w:val="multilevel"/>
    <w:tmpl w:val="54D8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4C704CB"/>
    <w:multiLevelType w:val="hybridMultilevel"/>
    <w:tmpl w:val="09F8CCF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7" w15:restartNumberingAfterBreak="0">
    <w:nsid w:val="65791C2D"/>
    <w:multiLevelType w:val="hybridMultilevel"/>
    <w:tmpl w:val="25DCA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3C6A77"/>
    <w:multiLevelType w:val="hybridMultilevel"/>
    <w:tmpl w:val="4340407E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9" w15:restartNumberingAfterBreak="0">
    <w:nsid w:val="66D24553"/>
    <w:multiLevelType w:val="hybridMultilevel"/>
    <w:tmpl w:val="79540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A052006"/>
    <w:multiLevelType w:val="hybridMultilevel"/>
    <w:tmpl w:val="816A2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5403A9"/>
    <w:multiLevelType w:val="hybridMultilevel"/>
    <w:tmpl w:val="959265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647F15"/>
    <w:multiLevelType w:val="hybridMultilevel"/>
    <w:tmpl w:val="5654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DD16D9"/>
    <w:multiLevelType w:val="hybridMultilevel"/>
    <w:tmpl w:val="9D9AB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DE4675"/>
    <w:multiLevelType w:val="hybridMultilevel"/>
    <w:tmpl w:val="125C931A"/>
    <w:lvl w:ilvl="0" w:tplc="94A61D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 w15:restartNumberingAfterBreak="0">
    <w:nsid w:val="715D5805"/>
    <w:multiLevelType w:val="multilevel"/>
    <w:tmpl w:val="05226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C00D5F"/>
    <w:multiLevelType w:val="hybridMultilevel"/>
    <w:tmpl w:val="5330CD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6C06594"/>
    <w:multiLevelType w:val="hybridMultilevel"/>
    <w:tmpl w:val="38D8F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EB4942"/>
    <w:multiLevelType w:val="hybridMultilevel"/>
    <w:tmpl w:val="3ECED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064FBD"/>
    <w:multiLevelType w:val="hybridMultilevel"/>
    <w:tmpl w:val="B7ACC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46363">
    <w:abstractNumId w:val="10"/>
  </w:num>
  <w:num w:numId="2" w16cid:durableId="584801788">
    <w:abstractNumId w:val="55"/>
  </w:num>
  <w:num w:numId="3" w16cid:durableId="1375891571">
    <w:abstractNumId w:val="19"/>
  </w:num>
  <w:num w:numId="4" w16cid:durableId="39658969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1741166">
    <w:abstractNumId w:val="54"/>
  </w:num>
  <w:num w:numId="6" w16cid:durableId="1455757614">
    <w:abstractNumId w:val="37"/>
  </w:num>
  <w:num w:numId="7" w16cid:durableId="2038657407">
    <w:abstractNumId w:val="44"/>
  </w:num>
  <w:num w:numId="8" w16cid:durableId="235939879">
    <w:abstractNumId w:val="11"/>
  </w:num>
  <w:num w:numId="9" w16cid:durableId="1389693971">
    <w:abstractNumId w:val="48"/>
  </w:num>
  <w:num w:numId="10" w16cid:durableId="905338567">
    <w:abstractNumId w:val="29"/>
  </w:num>
  <w:num w:numId="11" w16cid:durableId="1182548894">
    <w:abstractNumId w:val="30"/>
  </w:num>
  <w:num w:numId="12" w16cid:durableId="327099276">
    <w:abstractNumId w:val="43"/>
  </w:num>
  <w:num w:numId="13" w16cid:durableId="1682856527">
    <w:abstractNumId w:val="31"/>
  </w:num>
  <w:num w:numId="14" w16cid:durableId="651910846">
    <w:abstractNumId w:val="47"/>
  </w:num>
  <w:num w:numId="15" w16cid:durableId="420377268">
    <w:abstractNumId w:val="20"/>
  </w:num>
  <w:num w:numId="16" w16cid:durableId="1007246786">
    <w:abstractNumId w:val="7"/>
  </w:num>
  <w:num w:numId="17" w16cid:durableId="1760833006">
    <w:abstractNumId w:val="24"/>
  </w:num>
  <w:num w:numId="18" w16cid:durableId="1291323002">
    <w:abstractNumId w:val="8"/>
  </w:num>
  <w:num w:numId="19" w16cid:durableId="537280048">
    <w:abstractNumId w:val="50"/>
  </w:num>
  <w:num w:numId="20" w16cid:durableId="1179352080">
    <w:abstractNumId w:val="28"/>
  </w:num>
  <w:num w:numId="21" w16cid:durableId="718865354">
    <w:abstractNumId w:val="1"/>
  </w:num>
  <w:num w:numId="22" w16cid:durableId="371535028">
    <w:abstractNumId w:val="27"/>
  </w:num>
  <w:num w:numId="23" w16cid:durableId="1325401759">
    <w:abstractNumId w:val="18"/>
  </w:num>
  <w:num w:numId="24" w16cid:durableId="709307909">
    <w:abstractNumId w:val="23"/>
  </w:num>
  <w:num w:numId="25" w16cid:durableId="748768259">
    <w:abstractNumId w:val="33"/>
  </w:num>
  <w:num w:numId="26" w16cid:durableId="2088840494">
    <w:abstractNumId w:val="57"/>
  </w:num>
  <w:num w:numId="27" w16cid:durableId="90711834">
    <w:abstractNumId w:val="36"/>
  </w:num>
  <w:num w:numId="28" w16cid:durableId="1769542865">
    <w:abstractNumId w:val="42"/>
  </w:num>
  <w:num w:numId="29" w16cid:durableId="1829401279">
    <w:abstractNumId w:val="40"/>
  </w:num>
  <w:num w:numId="30" w16cid:durableId="1580215210">
    <w:abstractNumId w:val="53"/>
  </w:num>
  <w:num w:numId="31" w16cid:durableId="482820554">
    <w:abstractNumId w:val="39"/>
  </w:num>
  <w:num w:numId="32" w16cid:durableId="339696692">
    <w:abstractNumId w:val="2"/>
  </w:num>
  <w:num w:numId="33" w16cid:durableId="12926321">
    <w:abstractNumId w:val="46"/>
  </w:num>
  <w:num w:numId="34" w16cid:durableId="637421603">
    <w:abstractNumId w:val="9"/>
  </w:num>
  <w:num w:numId="35" w16cid:durableId="1017999999">
    <w:abstractNumId w:val="22"/>
  </w:num>
  <w:num w:numId="36" w16cid:durableId="471413208">
    <w:abstractNumId w:val="26"/>
  </w:num>
  <w:num w:numId="37" w16cid:durableId="1831942329">
    <w:abstractNumId w:val="45"/>
  </w:num>
  <w:num w:numId="38" w16cid:durableId="1500851464">
    <w:abstractNumId w:val="32"/>
  </w:num>
  <w:num w:numId="39" w16cid:durableId="550194074">
    <w:abstractNumId w:val="16"/>
  </w:num>
  <w:num w:numId="40" w16cid:durableId="748160314">
    <w:abstractNumId w:val="15"/>
  </w:num>
  <w:num w:numId="41" w16cid:durableId="332421089">
    <w:abstractNumId w:val="13"/>
  </w:num>
  <w:num w:numId="42" w16cid:durableId="941301539">
    <w:abstractNumId w:val="21"/>
  </w:num>
  <w:num w:numId="43" w16cid:durableId="761488126">
    <w:abstractNumId w:val="17"/>
  </w:num>
  <w:num w:numId="44" w16cid:durableId="1579362734">
    <w:abstractNumId w:val="14"/>
  </w:num>
  <w:num w:numId="45" w16cid:durableId="1549565082">
    <w:abstractNumId w:val="58"/>
  </w:num>
  <w:num w:numId="46" w16cid:durableId="482696094">
    <w:abstractNumId w:val="4"/>
  </w:num>
  <w:num w:numId="47" w16cid:durableId="1963487790">
    <w:abstractNumId w:val="5"/>
  </w:num>
  <w:num w:numId="48" w16cid:durableId="422190674">
    <w:abstractNumId w:val="52"/>
  </w:num>
  <w:num w:numId="49" w16cid:durableId="1117414000">
    <w:abstractNumId w:val="0"/>
  </w:num>
  <w:num w:numId="50" w16cid:durableId="690030308">
    <w:abstractNumId w:val="6"/>
  </w:num>
  <w:num w:numId="51" w16cid:durableId="31350117">
    <w:abstractNumId w:val="34"/>
  </w:num>
  <w:num w:numId="52" w16cid:durableId="520168159">
    <w:abstractNumId w:val="59"/>
  </w:num>
  <w:num w:numId="53" w16cid:durableId="765616006">
    <w:abstractNumId w:val="49"/>
  </w:num>
  <w:num w:numId="54" w16cid:durableId="91895690">
    <w:abstractNumId w:val="56"/>
  </w:num>
  <w:num w:numId="55" w16cid:durableId="692457434">
    <w:abstractNumId w:val="51"/>
  </w:num>
  <w:num w:numId="56" w16cid:durableId="1297100797">
    <w:abstractNumId w:val="35"/>
  </w:num>
  <w:num w:numId="57" w16cid:durableId="1738241863">
    <w:abstractNumId w:val="12"/>
  </w:num>
  <w:num w:numId="58" w16cid:durableId="442916986">
    <w:abstractNumId w:val="3"/>
  </w:num>
  <w:num w:numId="59" w16cid:durableId="274675150">
    <w:abstractNumId w:val="38"/>
  </w:num>
  <w:num w:numId="60" w16cid:durableId="35155945">
    <w:abstractNumId w:val="25"/>
  </w:num>
  <w:num w:numId="61" w16cid:durableId="28006566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1"/>
    <w:rsid w:val="00023889"/>
    <w:rsid w:val="00030689"/>
    <w:rsid w:val="00053182"/>
    <w:rsid w:val="00082EC3"/>
    <w:rsid w:val="000D1257"/>
    <w:rsid w:val="000D484F"/>
    <w:rsid w:val="000E0722"/>
    <w:rsid w:val="000E6EAD"/>
    <w:rsid w:val="000F1125"/>
    <w:rsid w:val="000F2785"/>
    <w:rsid w:val="000F2FCC"/>
    <w:rsid w:val="000F495F"/>
    <w:rsid w:val="00161603"/>
    <w:rsid w:val="00162AA2"/>
    <w:rsid w:val="001744D3"/>
    <w:rsid w:val="00181547"/>
    <w:rsid w:val="00193E21"/>
    <w:rsid w:val="00195EBD"/>
    <w:rsid w:val="00196625"/>
    <w:rsid w:val="001A042A"/>
    <w:rsid w:val="001D58A0"/>
    <w:rsid w:val="001F4C71"/>
    <w:rsid w:val="00202AEC"/>
    <w:rsid w:val="0020528F"/>
    <w:rsid w:val="00234DFD"/>
    <w:rsid w:val="00246D52"/>
    <w:rsid w:val="00253C72"/>
    <w:rsid w:val="002577E1"/>
    <w:rsid w:val="002678B5"/>
    <w:rsid w:val="00275A04"/>
    <w:rsid w:val="002A1BEB"/>
    <w:rsid w:val="002A3BA5"/>
    <w:rsid w:val="002A3BDB"/>
    <w:rsid w:val="002C0968"/>
    <w:rsid w:val="002C7AC1"/>
    <w:rsid w:val="002E2278"/>
    <w:rsid w:val="002E6674"/>
    <w:rsid w:val="002F143A"/>
    <w:rsid w:val="00303447"/>
    <w:rsid w:val="00312198"/>
    <w:rsid w:val="00334A3E"/>
    <w:rsid w:val="003428A5"/>
    <w:rsid w:val="003456E2"/>
    <w:rsid w:val="00365C83"/>
    <w:rsid w:val="00381EA7"/>
    <w:rsid w:val="00387566"/>
    <w:rsid w:val="00392F0B"/>
    <w:rsid w:val="003B1889"/>
    <w:rsid w:val="003E7ED9"/>
    <w:rsid w:val="00434D8B"/>
    <w:rsid w:val="004461EC"/>
    <w:rsid w:val="00457E95"/>
    <w:rsid w:val="00463357"/>
    <w:rsid w:val="00463705"/>
    <w:rsid w:val="004824C9"/>
    <w:rsid w:val="00490253"/>
    <w:rsid w:val="00495D68"/>
    <w:rsid w:val="004B1129"/>
    <w:rsid w:val="004B74FE"/>
    <w:rsid w:val="004C1806"/>
    <w:rsid w:val="004C34F6"/>
    <w:rsid w:val="004D041E"/>
    <w:rsid w:val="004D37F1"/>
    <w:rsid w:val="004F1510"/>
    <w:rsid w:val="004F2267"/>
    <w:rsid w:val="005027C3"/>
    <w:rsid w:val="005441D6"/>
    <w:rsid w:val="005722AB"/>
    <w:rsid w:val="005A1ED6"/>
    <w:rsid w:val="005A6232"/>
    <w:rsid w:val="005C3434"/>
    <w:rsid w:val="00664D05"/>
    <w:rsid w:val="00670960"/>
    <w:rsid w:val="006E0DD5"/>
    <w:rsid w:val="006F29D2"/>
    <w:rsid w:val="006F4BC4"/>
    <w:rsid w:val="00700E76"/>
    <w:rsid w:val="007020BF"/>
    <w:rsid w:val="0071573D"/>
    <w:rsid w:val="00751A1A"/>
    <w:rsid w:val="00755954"/>
    <w:rsid w:val="007707A8"/>
    <w:rsid w:val="00771D10"/>
    <w:rsid w:val="007833E7"/>
    <w:rsid w:val="00785766"/>
    <w:rsid w:val="0078595D"/>
    <w:rsid w:val="00790F7D"/>
    <w:rsid w:val="007B3D67"/>
    <w:rsid w:val="007C77EC"/>
    <w:rsid w:val="007D02E5"/>
    <w:rsid w:val="007D25F6"/>
    <w:rsid w:val="007F032B"/>
    <w:rsid w:val="007F25A7"/>
    <w:rsid w:val="008035B1"/>
    <w:rsid w:val="008047D5"/>
    <w:rsid w:val="008274ED"/>
    <w:rsid w:val="008425B3"/>
    <w:rsid w:val="00867E26"/>
    <w:rsid w:val="00872007"/>
    <w:rsid w:val="00875A65"/>
    <w:rsid w:val="008848FC"/>
    <w:rsid w:val="008B3D12"/>
    <w:rsid w:val="008B6742"/>
    <w:rsid w:val="00913CBF"/>
    <w:rsid w:val="00924C24"/>
    <w:rsid w:val="0093167E"/>
    <w:rsid w:val="009340D5"/>
    <w:rsid w:val="00950A16"/>
    <w:rsid w:val="009528FF"/>
    <w:rsid w:val="00970F5C"/>
    <w:rsid w:val="009722A1"/>
    <w:rsid w:val="00983922"/>
    <w:rsid w:val="00993B13"/>
    <w:rsid w:val="009A1B52"/>
    <w:rsid w:val="009C3E12"/>
    <w:rsid w:val="009D2EE7"/>
    <w:rsid w:val="009D3B68"/>
    <w:rsid w:val="009F22F1"/>
    <w:rsid w:val="009F4236"/>
    <w:rsid w:val="009F506B"/>
    <w:rsid w:val="00A2444E"/>
    <w:rsid w:val="00A27B03"/>
    <w:rsid w:val="00A53B00"/>
    <w:rsid w:val="00A60BBF"/>
    <w:rsid w:val="00A729CE"/>
    <w:rsid w:val="00AA2E7E"/>
    <w:rsid w:val="00AB0977"/>
    <w:rsid w:val="00AC4390"/>
    <w:rsid w:val="00AD42FD"/>
    <w:rsid w:val="00B346D1"/>
    <w:rsid w:val="00B36B27"/>
    <w:rsid w:val="00B572E1"/>
    <w:rsid w:val="00B70778"/>
    <w:rsid w:val="00B748D6"/>
    <w:rsid w:val="00B81C2F"/>
    <w:rsid w:val="00B8404B"/>
    <w:rsid w:val="00B928D4"/>
    <w:rsid w:val="00BA2605"/>
    <w:rsid w:val="00BD3EBD"/>
    <w:rsid w:val="00BF4129"/>
    <w:rsid w:val="00C046EB"/>
    <w:rsid w:val="00C10DD1"/>
    <w:rsid w:val="00C33CC1"/>
    <w:rsid w:val="00C54060"/>
    <w:rsid w:val="00C54747"/>
    <w:rsid w:val="00C8308F"/>
    <w:rsid w:val="00C95BD5"/>
    <w:rsid w:val="00CA3771"/>
    <w:rsid w:val="00CB0B75"/>
    <w:rsid w:val="00CB0BBF"/>
    <w:rsid w:val="00CB0D9F"/>
    <w:rsid w:val="00CB3165"/>
    <w:rsid w:val="00CB6F4E"/>
    <w:rsid w:val="00D31F93"/>
    <w:rsid w:val="00D3399C"/>
    <w:rsid w:val="00D60DD6"/>
    <w:rsid w:val="00D95DBE"/>
    <w:rsid w:val="00DA4DF2"/>
    <w:rsid w:val="00DA5781"/>
    <w:rsid w:val="00DB5F55"/>
    <w:rsid w:val="00DC30DF"/>
    <w:rsid w:val="00DC362E"/>
    <w:rsid w:val="00DC614A"/>
    <w:rsid w:val="00DD6368"/>
    <w:rsid w:val="00DF3A22"/>
    <w:rsid w:val="00DF5987"/>
    <w:rsid w:val="00E122F8"/>
    <w:rsid w:val="00E17D60"/>
    <w:rsid w:val="00E60EE0"/>
    <w:rsid w:val="00E66DE0"/>
    <w:rsid w:val="00E67234"/>
    <w:rsid w:val="00E8606D"/>
    <w:rsid w:val="00EC0A53"/>
    <w:rsid w:val="00ED370B"/>
    <w:rsid w:val="00ED5B29"/>
    <w:rsid w:val="00F0380D"/>
    <w:rsid w:val="00F04204"/>
    <w:rsid w:val="00F10CA5"/>
    <w:rsid w:val="00F4440D"/>
    <w:rsid w:val="00F57DF1"/>
    <w:rsid w:val="00F8353B"/>
    <w:rsid w:val="00F87628"/>
    <w:rsid w:val="00FA7076"/>
    <w:rsid w:val="00FD4570"/>
    <w:rsid w:val="00FD56F0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D7DE"/>
  <w15:chartTrackingRefBased/>
  <w15:docId w15:val="{264D1559-E33D-48B1-A67F-EF181D0C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DFD"/>
    <w:pPr>
      <w:spacing w:after="200" w:line="276" w:lineRule="auto"/>
    </w:pPr>
    <w:rPr>
      <w:rFonts w:ascii="Times New Roman" w:eastAsia="Calibri" w:hAnsi="Times New Roman"/>
      <w:color w:val="00000A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412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autoRedefine/>
    <w:qFormat/>
    <w:rsid w:val="004B74FE"/>
    <w:pPr>
      <w:keepNext/>
      <w:spacing w:before="240" w:after="120" w:line="240" w:lineRule="auto"/>
      <w:outlineLvl w:val="1"/>
    </w:pPr>
    <w:rPr>
      <w:rFonts w:eastAsia="Times New Roman" w:cs="Arial"/>
      <w:b/>
      <w:bCs/>
      <w:iCs/>
      <w:color w:val="2F5496" w:themeColor="accent1" w:themeShade="BF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1D10"/>
    <w:pPr>
      <w:keepNext/>
      <w:keepLines/>
      <w:spacing w:before="40" w:after="0"/>
      <w:outlineLvl w:val="2"/>
    </w:pPr>
    <w:rPr>
      <w:rFonts w:eastAsiaTheme="majorEastAsia" w:cstheme="majorBidi"/>
      <w:b/>
      <w:i/>
      <w:color w:val="2F5496" w:themeColor="accent1" w:themeShade="B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4B74FE"/>
    <w:rPr>
      <w:rFonts w:ascii="Times New Roman" w:eastAsia="Times New Roman" w:hAnsi="Times New Roman" w:cs="Arial"/>
      <w:b/>
      <w:bCs/>
      <w:iCs/>
      <w:color w:val="2F5496" w:themeColor="accent1" w:themeShade="BF"/>
      <w:sz w:val="28"/>
      <w:szCs w:val="28"/>
      <w:lang w:val="ru-RU" w:eastAsia="ru-RU"/>
    </w:rPr>
  </w:style>
  <w:style w:type="character" w:customStyle="1" w:styleId="a3">
    <w:name w:val="Ссылка указателя"/>
    <w:qFormat/>
    <w:rsid w:val="002A3BDB"/>
  </w:style>
  <w:style w:type="paragraph" w:styleId="a4">
    <w:name w:val="caption"/>
    <w:basedOn w:val="a"/>
    <w:uiPriority w:val="35"/>
    <w:unhideWhenUsed/>
    <w:qFormat/>
    <w:rsid w:val="002A3BD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A3BDB"/>
    <w:rPr>
      <w:rFonts w:ascii="Calibri" w:eastAsia="Calibri" w:hAnsi="Calibri"/>
      <w:color w:val="00000A"/>
      <w:lang w:val="ru-RU"/>
    </w:rPr>
  </w:style>
  <w:style w:type="paragraph" w:customStyle="1" w:styleId="11">
    <w:name w:val="Ниж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Верх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Plain Text"/>
    <w:basedOn w:val="a"/>
    <w:link w:val="a8"/>
    <w:uiPriority w:val="99"/>
    <w:unhideWhenUsed/>
    <w:qFormat/>
    <w:rsid w:val="002A3B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纯文本 字符"/>
    <w:basedOn w:val="a0"/>
    <w:link w:val="a7"/>
    <w:uiPriority w:val="99"/>
    <w:rsid w:val="002A3BDB"/>
    <w:rPr>
      <w:rFonts w:ascii="Consolas" w:eastAsia="Calibri" w:hAnsi="Consolas"/>
      <w:color w:val="00000A"/>
      <w:sz w:val="21"/>
      <w:szCs w:val="21"/>
      <w:lang w:val="ru-RU"/>
    </w:rPr>
  </w:style>
  <w:style w:type="character" w:customStyle="1" w:styleId="10">
    <w:name w:val="标题 1 字符"/>
    <w:basedOn w:val="a0"/>
    <w:link w:val="1"/>
    <w:uiPriority w:val="9"/>
    <w:rsid w:val="00BF4129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val="ru-RU"/>
    </w:rPr>
  </w:style>
  <w:style w:type="paragraph" w:styleId="TOC">
    <w:name w:val="TOC Heading"/>
    <w:basedOn w:val="1"/>
    <w:uiPriority w:val="39"/>
    <w:unhideWhenUsed/>
    <w:qFormat/>
    <w:rsid w:val="002A3BDB"/>
    <w:pPr>
      <w:spacing w:line="259" w:lineRule="auto"/>
    </w:pPr>
    <w:rPr>
      <w:lang w:eastAsia="ru-RU"/>
    </w:rPr>
  </w:style>
  <w:style w:type="paragraph" w:styleId="TOC2">
    <w:name w:val="toc 2"/>
    <w:basedOn w:val="a"/>
    <w:autoRedefine/>
    <w:uiPriority w:val="39"/>
    <w:unhideWhenUsed/>
    <w:rsid w:val="002A3BDB"/>
    <w:pPr>
      <w:spacing w:after="100"/>
      <w:ind w:left="220"/>
    </w:pPr>
  </w:style>
  <w:style w:type="table" w:styleId="a9">
    <w:name w:val="Table Grid"/>
    <w:basedOn w:val="a1"/>
    <w:uiPriority w:val="59"/>
    <w:rsid w:val="002A3BDB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2A3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2A3BDB"/>
    <w:rPr>
      <w:rFonts w:ascii="Calibri" w:eastAsia="Calibri" w:hAnsi="Calibri"/>
      <w:color w:val="00000A"/>
      <w:lang w:val="ru-RU"/>
    </w:rPr>
  </w:style>
  <w:style w:type="paragraph" w:styleId="ac">
    <w:name w:val="List Paragraph"/>
    <w:basedOn w:val="a"/>
    <w:uiPriority w:val="34"/>
    <w:qFormat/>
    <w:rsid w:val="000E6EA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771D10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4"/>
      <w:lang w:val="ru-RU"/>
    </w:rPr>
  </w:style>
  <w:style w:type="paragraph" w:styleId="TOC1">
    <w:name w:val="toc 1"/>
    <w:basedOn w:val="a"/>
    <w:next w:val="a"/>
    <w:autoRedefine/>
    <w:uiPriority w:val="39"/>
    <w:unhideWhenUsed/>
    <w:rsid w:val="003456E2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3456E2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3456E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65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65C83"/>
    <w:rPr>
      <w:rFonts w:ascii="Segoe UI" w:eastAsia="Calibri" w:hAnsi="Segoe UI" w:cs="Segoe UI"/>
      <w:color w:val="00000A"/>
      <w:sz w:val="18"/>
      <w:szCs w:val="18"/>
      <w:lang w:val="ru-RU"/>
    </w:rPr>
  </w:style>
  <w:style w:type="character" w:customStyle="1" w:styleId="13">
    <w:name w:val="Текст Знак1"/>
    <w:basedOn w:val="a0"/>
    <w:uiPriority w:val="99"/>
    <w:semiHidden/>
    <w:rsid w:val="007833E7"/>
    <w:rPr>
      <w:rFonts w:ascii="Courier New" w:hAnsi="Courier New" w:cs="Courier New"/>
      <w:color w:val="00000A"/>
      <w:sz w:val="20"/>
      <w:szCs w:val="20"/>
      <w:lang w:eastAsia="en-US"/>
    </w:rPr>
  </w:style>
  <w:style w:type="character" w:styleId="af0">
    <w:name w:val="Strong"/>
    <w:basedOn w:val="a0"/>
    <w:uiPriority w:val="22"/>
    <w:qFormat/>
    <w:rsid w:val="00434D8B"/>
    <w:rPr>
      <w:b/>
      <w:bCs/>
    </w:rPr>
  </w:style>
  <w:style w:type="character" w:styleId="HTML">
    <w:name w:val="HTML Code"/>
    <w:basedOn w:val="a0"/>
    <w:uiPriority w:val="99"/>
    <w:semiHidden/>
    <w:unhideWhenUsed/>
    <w:rsid w:val="00434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1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29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0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9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6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yconan\Documents\&#33258;&#23450;&#20041;%20Office%20&#27169;&#26495;\&#1051;&#1080;%20&#1048;&#1094;&#1079;&#1103;-2024-&#1057;&#1055;&#1041;&#1055;&#1059;-&#23454;&#39564;&#27169;&#264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Ли Ицзя-2024-СПБПУ-实验模板.dotx</Template>
  <TotalTime>289</TotalTime>
  <Pages>29</Pages>
  <Words>5646</Words>
  <Characters>32183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31</cp:revision>
  <cp:lastPrinted>2024-03-27T09:08:00Z</cp:lastPrinted>
  <dcterms:created xsi:type="dcterms:W3CDTF">2024-03-22T19:39:00Z</dcterms:created>
  <dcterms:modified xsi:type="dcterms:W3CDTF">2024-04-01T20:12:00Z</dcterms:modified>
</cp:coreProperties>
</file>